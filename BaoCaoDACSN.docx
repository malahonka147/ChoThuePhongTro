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3966" w:rsidRPr="008C7668" w:rsidRDefault="004A3966" w:rsidP="009C2FCC">
      <w:pPr>
        <w:spacing w:line="276" w:lineRule="auto"/>
        <w:ind w:firstLine="0"/>
        <w:rPr>
          <w:rFonts w:ascii="Times New Roman" w:hAnsi="Times New Roman"/>
        </w:rPr>
      </w:pPr>
      <w:bookmarkStart w:id="0" w:name="_Toc472090265"/>
      <w:bookmarkStart w:id="1" w:name="_Toc472147778"/>
      <w:bookmarkStart w:id="2" w:name="_Toc472239679"/>
      <w:bookmarkStart w:id="3" w:name="_Toc479774198"/>
      <w:bookmarkStart w:id="4" w:name="_Toc480885739"/>
      <w:bookmarkStart w:id="5" w:name="_Toc483599180"/>
      <w:bookmarkStart w:id="6" w:name="_Toc483599496"/>
      <w:bookmarkStart w:id="7" w:name="_Toc483600517"/>
      <w:bookmarkStart w:id="8" w:name="_Toc444705653"/>
      <w:bookmarkStart w:id="9" w:name="_Toc446773699"/>
    </w:p>
    <w:p w:rsidR="004A3966" w:rsidRPr="008C7668" w:rsidRDefault="004A3966" w:rsidP="009C2FCC">
      <w:pPr>
        <w:spacing w:before="60" w:after="60" w:line="276" w:lineRule="auto"/>
        <w:jc w:val="center"/>
        <w:rPr>
          <w:rFonts w:ascii="Times New Roman" w:hAnsi="Times New Roman" w:cs="Times New Roman"/>
          <w:b/>
          <w:noProof/>
          <w:sz w:val="28"/>
          <w:szCs w:val="28"/>
        </w:rPr>
      </w:pPr>
      <w:r w:rsidRPr="008C7668">
        <w:rPr>
          <w:rFonts w:ascii="Times New Roman" w:hAnsi="Times New Roman" w:cs="Times New Roman"/>
          <w:b/>
          <w:noProof/>
          <w:sz w:val="28"/>
          <w:szCs w:val="28"/>
        </w:rPr>
        <w:t>TRƯỜNG ĐẠI HỌC THỦ DẦU MỘT</w:t>
      </w:r>
    </w:p>
    <w:p w:rsidR="004A3966" w:rsidRPr="008C7668" w:rsidRDefault="00244093" w:rsidP="009C2FCC">
      <w:pPr>
        <w:spacing w:line="276" w:lineRule="auto"/>
        <w:jc w:val="center"/>
        <w:rPr>
          <w:rFonts w:ascii="Times New Roman" w:hAnsi="Times New Roman" w:cs="Times New Roman"/>
          <w:b/>
          <w:sz w:val="28"/>
          <w:szCs w:val="28"/>
          <w:lang w:val="vi-VN"/>
        </w:rPr>
      </w:pPr>
      <w:r w:rsidRPr="008C7668">
        <w:rPr>
          <w:rFonts w:ascii="Times New Roman" w:hAnsi="Times New Roman" w:cs="Times New Roman"/>
          <w:b/>
          <w:noProof/>
          <w:sz w:val="28"/>
          <w:szCs w:val="28"/>
        </w:rPr>
        <w:t>VIỆN</w:t>
      </w:r>
      <w:r w:rsidR="004A3966" w:rsidRPr="008C7668">
        <w:rPr>
          <w:rFonts w:ascii="Times New Roman" w:hAnsi="Times New Roman" w:cs="Times New Roman"/>
          <w:b/>
          <w:noProof/>
          <w:sz w:val="28"/>
          <w:szCs w:val="28"/>
        </w:rPr>
        <w:t xml:space="preserve"> KỸ THUẬT – CÔNG NGHỆ</w:t>
      </w:r>
    </w:p>
    <w:p w:rsidR="004A3966" w:rsidRPr="008C7668" w:rsidRDefault="004A3966" w:rsidP="009C2FCC">
      <w:pPr>
        <w:spacing w:before="60" w:after="60" w:line="276" w:lineRule="auto"/>
        <w:rPr>
          <w:rFonts w:ascii="Times New Roman" w:hAnsi="Times New Roman" w:cs="Times New Roman"/>
          <w:b/>
          <w:sz w:val="26"/>
          <w:szCs w:val="26"/>
        </w:rPr>
      </w:pPr>
    </w:p>
    <w:p w:rsidR="004A3966" w:rsidRPr="008C7668" w:rsidRDefault="004A3966" w:rsidP="009C2FCC">
      <w:pPr>
        <w:tabs>
          <w:tab w:val="left" w:pos="3480"/>
        </w:tabs>
        <w:spacing w:before="60" w:after="60" w:line="276" w:lineRule="auto"/>
        <w:rPr>
          <w:rFonts w:ascii="Times New Roman" w:hAnsi="Times New Roman" w:cs="Times New Roman"/>
          <w:sz w:val="26"/>
          <w:szCs w:val="26"/>
        </w:rPr>
      </w:pPr>
      <w:r w:rsidRPr="008C7668">
        <w:rPr>
          <w:rFonts w:ascii="Times New Roman" w:hAnsi="Times New Roman" w:cs="Times New Roman"/>
          <w:noProof/>
          <w:sz w:val="26"/>
          <w:szCs w:val="26"/>
        </w:rPr>
        <w:drawing>
          <wp:anchor distT="0" distB="0" distL="114300" distR="114300" simplePos="0" relativeHeight="251672064" behindDoc="0" locked="0" layoutInCell="1" allowOverlap="1" wp14:anchorId="498CFC9A" wp14:editId="40C37404">
            <wp:simplePos x="0" y="0"/>
            <wp:positionH relativeFrom="column">
              <wp:posOffset>1924050</wp:posOffset>
            </wp:positionH>
            <wp:positionV relativeFrom="paragraph">
              <wp:posOffset>46355</wp:posOffset>
            </wp:positionV>
            <wp:extent cx="1838325" cy="1619250"/>
            <wp:effectExtent l="0" t="0" r="9525" b="0"/>
            <wp:wrapNone/>
            <wp:docPr id="3" name="Picture 3" descr="D:\Download\logo.png"/>
            <wp:cNvGraphicFramePr/>
            <a:graphic xmlns:a="http://schemas.openxmlformats.org/drawingml/2006/main">
              <a:graphicData uri="http://schemas.openxmlformats.org/drawingml/2006/picture">
                <pic:pic xmlns:pic="http://schemas.openxmlformats.org/drawingml/2006/picture">
                  <pic:nvPicPr>
                    <pic:cNvPr id="7" name="Picture 7" descr="D:\Download\logo.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8325" cy="1619250"/>
                    </a:xfrm>
                    <a:prstGeom prst="rect">
                      <a:avLst/>
                    </a:prstGeom>
                    <a:noFill/>
                    <a:ln>
                      <a:noFill/>
                    </a:ln>
                    <a:effectLst/>
                  </pic:spPr>
                </pic:pic>
              </a:graphicData>
            </a:graphic>
          </wp:anchor>
        </w:drawing>
      </w: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244093" w:rsidRPr="008C7668" w:rsidRDefault="00244093" w:rsidP="009C2FCC">
      <w:pPr>
        <w:spacing w:after="360" w:line="276" w:lineRule="auto"/>
        <w:ind w:firstLine="0"/>
        <w:jc w:val="center"/>
        <w:rPr>
          <w:rFonts w:ascii="Times New Roman" w:hAnsi="Times New Roman" w:cs="Times New Roman"/>
          <w:b/>
          <w:sz w:val="36"/>
          <w:szCs w:val="36"/>
          <w:lang w:val="vi-VN"/>
        </w:rPr>
      </w:pPr>
      <w:r w:rsidRPr="008C7668">
        <w:rPr>
          <w:rFonts w:ascii="Times New Roman" w:hAnsi="Times New Roman" w:cs="Times New Roman"/>
          <w:b/>
          <w:sz w:val="36"/>
          <w:szCs w:val="36"/>
        </w:rPr>
        <w:t>BÁO CÁO</w:t>
      </w:r>
      <w:r w:rsidR="004A3966" w:rsidRPr="008C7668">
        <w:rPr>
          <w:rFonts w:ascii="Times New Roman" w:hAnsi="Times New Roman" w:cs="Times New Roman"/>
          <w:b/>
          <w:sz w:val="36"/>
          <w:szCs w:val="36"/>
          <w:lang w:val="vi-VN"/>
        </w:rPr>
        <w:t xml:space="preserve"> MÔN HỌC</w:t>
      </w:r>
    </w:p>
    <w:p w:rsidR="004A3966" w:rsidRPr="008C7668" w:rsidRDefault="00244093" w:rsidP="009C2FCC">
      <w:pPr>
        <w:spacing w:after="360" w:line="276" w:lineRule="auto"/>
        <w:ind w:firstLine="0"/>
        <w:jc w:val="center"/>
        <w:rPr>
          <w:rFonts w:ascii="Times New Roman" w:hAnsi="Times New Roman" w:cs="Times New Roman"/>
          <w:b/>
          <w:sz w:val="36"/>
          <w:szCs w:val="36"/>
        </w:rPr>
      </w:pPr>
      <w:r w:rsidRPr="008C7668">
        <w:rPr>
          <w:rFonts w:ascii="Times New Roman" w:hAnsi="Times New Roman" w:cs="Times New Roman"/>
          <w:b/>
          <w:sz w:val="36"/>
          <w:szCs w:val="36"/>
        </w:rPr>
        <w:t>ĐỒ ÁN CƠ SỞ NGÀNH</w:t>
      </w:r>
    </w:p>
    <w:p w:rsidR="004A3966" w:rsidRPr="008C7668" w:rsidRDefault="00323ACD" w:rsidP="00323ACD">
      <w:pPr>
        <w:spacing w:line="276" w:lineRule="auto"/>
        <w:ind w:firstLine="0"/>
        <w:jc w:val="center"/>
        <w:rPr>
          <w:rFonts w:ascii="Times New Roman" w:hAnsi="Times New Roman" w:cs="Times New Roman"/>
          <w:b/>
          <w:bCs/>
          <w:sz w:val="40"/>
          <w:szCs w:val="40"/>
          <w:shd w:val="clear" w:color="auto" w:fill="FFFFFF"/>
        </w:rPr>
      </w:pPr>
      <w:r>
        <w:rPr>
          <w:rFonts w:ascii="Times New Roman" w:hAnsi="Times New Roman" w:cs="Times New Roman"/>
          <w:b/>
          <w:bCs/>
          <w:sz w:val="40"/>
          <w:szCs w:val="40"/>
          <w:shd w:val="clear" w:color="auto" w:fill="FFFFFF"/>
        </w:rPr>
        <w:t>ĐỀ TÀI:</w:t>
      </w:r>
    </w:p>
    <w:p w:rsidR="004A3966" w:rsidRPr="008C7668" w:rsidRDefault="00244093" w:rsidP="009C2FCC">
      <w:pPr>
        <w:spacing w:line="276" w:lineRule="auto"/>
        <w:jc w:val="center"/>
        <w:rPr>
          <w:rFonts w:ascii="Times New Roman" w:hAnsi="Times New Roman" w:cs="Times New Roman"/>
          <w:b/>
          <w:caps/>
          <w:sz w:val="52"/>
          <w:szCs w:val="52"/>
        </w:rPr>
      </w:pPr>
      <w:r w:rsidRPr="008C7668">
        <w:rPr>
          <w:rFonts w:ascii="Times New Roman" w:hAnsi="Times New Roman" w:cs="Times New Roman"/>
          <w:b/>
          <w:bCs/>
          <w:sz w:val="52"/>
          <w:szCs w:val="52"/>
          <w:shd w:val="clear" w:color="auto" w:fill="FFFFFF"/>
        </w:rPr>
        <w:t>XÂY DỰNG WEBSITE TÌM KIẾM PHÒNG TRỌ CHO SINH VIÊN</w:t>
      </w:r>
    </w:p>
    <w:p w:rsidR="004A3966" w:rsidRPr="008C7668" w:rsidRDefault="004A3966" w:rsidP="009C2FCC">
      <w:pPr>
        <w:spacing w:line="276" w:lineRule="auto"/>
        <w:ind w:firstLine="0"/>
        <w:rPr>
          <w:rFonts w:ascii="Times New Roman" w:hAnsi="Times New Roman" w:cs="Times New Roman"/>
          <w:b/>
          <w:caps/>
          <w:sz w:val="26"/>
          <w:szCs w:val="26"/>
        </w:rPr>
      </w:pPr>
    </w:p>
    <w:p w:rsidR="004A3966" w:rsidRPr="008C7668" w:rsidRDefault="004A3966" w:rsidP="009C2FCC">
      <w:pPr>
        <w:spacing w:line="276" w:lineRule="auto"/>
        <w:jc w:val="center"/>
        <w:rPr>
          <w:rFonts w:ascii="Times New Roman" w:hAnsi="Times New Roman" w:cs="Times New Roman"/>
          <w:b/>
          <w:caps/>
          <w:sz w:val="26"/>
          <w:szCs w:val="26"/>
        </w:rPr>
      </w:pPr>
    </w:p>
    <w:p w:rsidR="004A3966"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26"/>
          <w:szCs w:val="26"/>
        </w:rPr>
        <w:tab/>
      </w:r>
      <w:r w:rsidRPr="008C7668">
        <w:rPr>
          <w:rFonts w:ascii="Times New Roman" w:hAnsi="Times New Roman" w:cs="Times New Roman"/>
          <w:b/>
          <w:caps/>
          <w:sz w:val="30"/>
          <w:szCs w:val="30"/>
        </w:rPr>
        <w:t xml:space="preserve">GVHD: </w:t>
      </w:r>
      <w:r w:rsidR="00244093" w:rsidRPr="008C7668">
        <w:rPr>
          <w:rFonts w:ascii="Times New Roman" w:hAnsi="Times New Roman" w:cs="Times New Roman"/>
          <w:b/>
          <w:caps/>
          <w:sz w:val="30"/>
          <w:szCs w:val="30"/>
        </w:rPr>
        <w:t>tRẦN VĂN HỮU</w:t>
      </w:r>
    </w:p>
    <w:p w:rsidR="00244093"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t xml:space="preserve">SVTH:  </w:t>
      </w:r>
    </w:p>
    <w:p w:rsidR="004A3966" w:rsidRPr="008C7668" w:rsidRDefault="00244093" w:rsidP="00244093">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r>
      <w:r w:rsidRPr="008C7668">
        <w:rPr>
          <w:rFonts w:ascii="Times New Roman" w:hAnsi="Times New Roman" w:cs="Times New Roman"/>
          <w:b/>
          <w:caps/>
          <w:sz w:val="30"/>
          <w:szCs w:val="30"/>
        </w:rPr>
        <w:tab/>
        <w:t>vÕ THANH BÌNH</w:t>
      </w:r>
    </w:p>
    <w:p w:rsidR="004A3966" w:rsidRPr="008C7668" w:rsidRDefault="004A3966"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caps/>
          <w:sz w:val="30"/>
          <w:szCs w:val="30"/>
        </w:rPr>
        <w:tab/>
      </w:r>
      <w:r w:rsidRPr="008C7668">
        <w:rPr>
          <w:rFonts w:ascii="Times New Roman" w:hAnsi="Times New Roman" w:cs="Times New Roman"/>
          <w:b/>
          <w:bCs/>
          <w:sz w:val="30"/>
          <w:szCs w:val="30"/>
          <w:lang w:val="vi-VN"/>
        </w:rPr>
        <w:t xml:space="preserve"> </w:t>
      </w:r>
      <w:r w:rsidR="00244093" w:rsidRPr="008C7668">
        <w:rPr>
          <w:rFonts w:ascii="Times New Roman" w:hAnsi="Times New Roman" w:cs="Times New Roman"/>
          <w:b/>
          <w:bCs/>
          <w:sz w:val="30"/>
          <w:szCs w:val="30"/>
        </w:rPr>
        <w:t>182</w:t>
      </w:r>
      <w:r w:rsidRPr="008C7668">
        <w:rPr>
          <w:rFonts w:ascii="Times New Roman" w:hAnsi="Times New Roman" w:cs="Times New Roman"/>
          <w:b/>
          <w:bCs/>
          <w:sz w:val="30"/>
          <w:szCs w:val="30"/>
        </w:rPr>
        <w:t>48010</w:t>
      </w:r>
      <w:r w:rsidR="00244093" w:rsidRPr="008C7668">
        <w:rPr>
          <w:rFonts w:ascii="Times New Roman" w:hAnsi="Times New Roman" w:cs="Times New Roman"/>
          <w:b/>
          <w:bCs/>
          <w:sz w:val="30"/>
          <w:szCs w:val="30"/>
        </w:rPr>
        <w:t>30056</w:t>
      </w:r>
    </w:p>
    <w:p w:rsidR="00244093" w:rsidRPr="008C7668" w:rsidRDefault="00244093"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NGUYỄN TRƯỜNG DUY</w:t>
      </w:r>
    </w:p>
    <w:p w:rsidR="00244093" w:rsidRPr="008C7668" w:rsidRDefault="00244093"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1824801030058</w:t>
      </w:r>
    </w:p>
    <w:p w:rsidR="004A3966" w:rsidRPr="008C7668" w:rsidRDefault="004A3966"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sz w:val="30"/>
          <w:szCs w:val="30"/>
          <w:lang w:val="nl-NL"/>
        </w:rPr>
        <w:tab/>
        <w:t xml:space="preserve">LỚP: </w:t>
      </w:r>
      <w:r w:rsidR="00244093" w:rsidRPr="008C7668">
        <w:rPr>
          <w:rFonts w:ascii="Times New Roman" w:hAnsi="Times New Roman" w:cs="Times New Roman"/>
          <w:b/>
          <w:bCs/>
          <w:sz w:val="30"/>
          <w:szCs w:val="30"/>
        </w:rPr>
        <w:t>D18PM01</w:t>
      </w:r>
    </w:p>
    <w:p w:rsidR="004A3966" w:rsidRPr="008C7668" w:rsidRDefault="004A3966" w:rsidP="009C2FCC">
      <w:pPr>
        <w:tabs>
          <w:tab w:val="left" w:pos="3405"/>
        </w:tabs>
        <w:spacing w:before="60" w:after="60" w:line="276" w:lineRule="auto"/>
        <w:ind w:firstLine="0"/>
        <w:rPr>
          <w:rFonts w:ascii="Times New Roman" w:hAnsi="Times New Roman" w:cs="Times New Roman"/>
          <w:b/>
          <w:sz w:val="30"/>
          <w:szCs w:val="30"/>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8228B5" w:rsidRPr="008C7668" w:rsidRDefault="008228B5" w:rsidP="009C2FCC">
      <w:pPr>
        <w:tabs>
          <w:tab w:val="left" w:pos="3405"/>
        </w:tabs>
        <w:spacing w:before="60" w:after="60" w:line="276" w:lineRule="auto"/>
        <w:ind w:firstLine="0"/>
        <w:rPr>
          <w:rFonts w:ascii="Times New Roman" w:hAnsi="Times New Roman" w:cs="Times New Roman"/>
          <w:b/>
          <w:sz w:val="26"/>
          <w:szCs w:val="26"/>
        </w:rPr>
      </w:pPr>
    </w:p>
    <w:p w:rsidR="004A3966" w:rsidRPr="008C7668" w:rsidRDefault="008C7668" w:rsidP="009C2FCC">
      <w:pPr>
        <w:tabs>
          <w:tab w:val="left" w:pos="3405"/>
        </w:tabs>
        <w:spacing w:before="60" w:after="60" w:line="276" w:lineRule="auto"/>
        <w:jc w:val="center"/>
        <w:rPr>
          <w:rFonts w:ascii="Times New Roman" w:hAnsi="Times New Roman" w:cs="Times New Roman"/>
          <w:b/>
          <w:sz w:val="26"/>
          <w:szCs w:val="26"/>
        </w:rPr>
      </w:pPr>
      <w:r w:rsidRPr="008C7668">
        <w:rPr>
          <w:rFonts w:ascii="Times New Roman" w:hAnsi="Times New Roman" w:cs="Times New Roman"/>
          <w:b/>
          <w:sz w:val="26"/>
          <w:szCs w:val="26"/>
        </w:rPr>
        <w:lastRenderedPageBreak/>
        <w:t>BÌNH DƯƠNG – 12/2020</w:t>
      </w: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bookmarkEnd w:id="0"/>
    <w:bookmarkEnd w:id="1"/>
    <w:bookmarkEnd w:id="2"/>
    <w:bookmarkEnd w:id="3"/>
    <w:bookmarkEnd w:id="4"/>
    <w:bookmarkEnd w:id="5"/>
    <w:bookmarkEnd w:id="6"/>
    <w:bookmarkEnd w:id="7"/>
    <w:p w:rsidR="005D6FA0" w:rsidRPr="008C7668" w:rsidRDefault="008C7668"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noProof/>
          <w:sz w:val="26"/>
          <w:szCs w:val="26"/>
          <w:lang w:val="nl-NL"/>
        </w:rPr>
        <w:t xml:space="preserve">VIỆN </w:t>
      </w:r>
      <w:r w:rsidR="005D6FA0" w:rsidRPr="008C7668">
        <w:rPr>
          <w:rFonts w:ascii="Times New Roman" w:hAnsi="Times New Roman" w:cs="Times New Roman"/>
          <w:b/>
          <w:noProof/>
          <w:sz w:val="26"/>
          <w:szCs w:val="26"/>
          <w:lang w:val="nl-NL"/>
        </w:rPr>
        <w:t>KỸ THUẬT – CÔNG NGHỆ</w:t>
      </w:r>
    </w:p>
    <w:p w:rsidR="005D6FA0" w:rsidRPr="008C7668" w:rsidRDefault="005D6FA0" w:rsidP="009C2FCC">
      <w:pPr>
        <w:spacing w:after="0" w:line="360" w:lineRule="auto"/>
        <w:jc w:val="both"/>
        <w:rPr>
          <w:rFonts w:ascii="Times New Roman" w:hAnsi="Times New Roman" w:cs="Times New Roman"/>
          <w:b/>
          <w:bCs/>
          <w:sz w:val="26"/>
          <w:szCs w:val="26"/>
          <w:lang w:val="nl-NL"/>
        </w:rPr>
      </w:pPr>
    </w:p>
    <w:p w:rsidR="005D6FA0" w:rsidRPr="008C7668" w:rsidRDefault="005D6FA0"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bCs/>
          <w:sz w:val="26"/>
          <w:szCs w:val="26"/>
          <w:lang w:val="nl-NL"/>
        </w:rPr>
        <w:t>NHẬN XÉT VÀ CHẤM ĐIỂM CỦA GIẢNG VIÊN</w:t>
      </w: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Họ và tên giảng viên: </w:t>
      </w:r>
      <w:r w:rsidR="008C7668" w:rsidRPr="008C7668">
        <w:rPr>
          <w:rFonts w:ascii="Times New Roman" w:hAnsi="Times New Roman" w:cs="Times New Roman"/>
          <w:b/>
          <w:bCs/>
          <w:sz w:val="26"/>
          <w:szCs w:val="26"/>
        </w:rPr>
        <w:t>TRẦN VĂN HỮU</w:t>
      </w:r>
      <w:r w:rsidRPr="008C7668">
        <w:rPr>
          <w:rFonts w:ascii="Times New Roman" w:hAnsi="Times New Roman" w:cs="Times New Roman"/>
          <w:sz w:val="26"/>
          <w:szCs w:val="26"/>
          <w:lang w:val="nl-NL"/>
        </w:rPr>
        <w:t>          </w:t>
      </w:r>
    </w:p>
    <w:p w:rsidR="008C7668" w:rsidRPr="004B6778" w:rsidRDefault="008C7668" w:rsidP="008C7668">
      <w:pPr>
        <w:spacing w:line="276" w:lineRule="auto"/>
        <w:ind w:right="-109"/>
        <w:rPr>
          <w:rFonts w:ascii="Times New Roman" w:hAnsi="Times New Roman" w:cs="Times New Roman"/>
          <w:b/>
          <w:caps/>
          <w:sz w:val="26"/>
          <w:szCs w:val="26"/>
        </w:rPr>
      </w:pPr>
      <w:r w:rsidRPr="008C7668">
        <w:rPr>
          <w:rFonts w:ascii="Times New Roman" w:hAnsi="Times New Roman" w:cs="Times New Roman"/>
          <w:sz w:val="26"/>
          <w:szCs w:val="26"/>
          <w:lang w:val="nl-NL"/>
        </w:rPr>
        <w:t>Đ</w:t>
      </w:r>
      <w:r w:rsidR="005D6FA0" w:rsidRPr="008C7668">
        <w:rPr>
          <w:rFonts w:ascii="Times New Roman" w:hAnsi="Times New Roman" w:cs="Times New Roman"/>
          <w:sz w:val="26"/>
          <w:szCs w:val="26"/>
          <w:lang w:val="nl-NL"/>
        </w:rPr>
        <w:t xml:space="preserve">ề tài: </w:t>
      </w:r>
      <w:r w:rsidR="004B6778">
        <w:rPr>
          <w:rFonts w:ascii="Times New Roman" w:hAnsi="Times New Roman" w:cs="Times New Roman"/>
          <w:b/>
          <w:sz w:val="26"/>
          <w:szCs w:val="26"/>
          <w:lang w:val="nl-NL"/>
        </w:rPr>
        <w:t>XÂY DỰNG WEBSITE TÌM KIẾM PHÒNG TRỌ CHO SINH VIÊN</w:t>
      </w:r>
    </w:p>
    <w:p w:rsidR="005D6FA0" w:rsidRPr="008C7668" w:rsidRDefault="005D6FA0" w:rsidP="009C2FCC">
      <w:pPr>
        <w:spacing w:after="0" w:line="360" w:lineRule="auto"/>
        <w:jc w:val="both"/>
        <w:rPr>
          <w:rFonts w:ascii="Times New Roman" w:hAnsi="Times New Roman" w:cs="Times New Roman"/>
          <w:b/>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Nội dung nhận xét: </w:t>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spacing w:after="0" w:line="360" w:lineRule="auto"/>
        <w:jc w:val="both"/>
        <w:rPr>
          <w:rFonts w:ascii="Times New Roman" w:hAnsi="Times New Roman" w:cs="Times New Roman"/>
          <w:b/>
          <w:sz w:val="26"/>
          <w:szCs w:val="26"/>
          <w:lang w:val="nl-NL"/>
        </w:rPr>
      </w:pPr>
      <w:r w:rsidRPr="008C7668">
        <w:rPr>
          <w:rFonts w:ascii="Times New Roman" w:hAnsi="Times New Roman" w:cs="Times New Roman"/>
          <w:sz w:val="26"/>
          <w:szCs w:val="26"/>
          <w:lang w:val="nl-NL"/>
        </w:rPr>
        <w:t>            </w:t>
      </w:r>
      <w:r w:rsidRPr="008C7668">
        <w:rPr>
          <w:rFonts w:ascii="Times New Roman" w:hAnsi="Times New Roman" w:cs="Times New Roman"/>
          <w:b/>
          <w:sz w:val="26"/>
          <w:szCs w:val="26"/>
          <w:lang w:val="nl-NL"/>
        </w:rPr>
        <w:t xml:space="preserve">Điểm: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số: </w:t>
      </w:r>
      <w:r w:rsidRPr="008C7668">
        <w:rPr>
          <w:rFonts w:ascii="Times New Roman" w:hAnsi="Times New Roman" w:cs="Times New Roman"/>
          <w:sz w:val="26"/>
          <w:szCs w:val="26"/>
          <w:lang w:val="nl-NL"/>
        </w:rPr>
        <w:tab/>
        <w:t xml:space="preserve">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chữ:</w:t>
      </w:r>
      <w:r w:rsidRPr="008C7668">
        <w:rPr>
          <w:rFonts w:ascii="Times New Roman" w:hAnsi="Times New Roman" w:cs="Times New Roman"/>
          <w:sz w:val="26"/>
          <w:szCs w:val="26"/>
          <w:lang w:val="nl-NL"/>
        </w:rPr>
        <w:tab/>
        <w:t>  </w:t>
      </w:r>
      <w:r w:rsidRPr="008C7668">
        <w:rPr>
          <w:rFonts w:ascii="Times New Roman" w:hAnsi="Times New Roman" w:cs="Times New Roman"/>
          <w:sz w:val="26"/>
          <w:szCs w:val="26"/>
          <w:lang w:val="nl-NL"/>
        </w:rPr>
        <w:tab/>
        <w:t>   </w:t>
      </w: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w:t>
      </w:r>
    </w:p>
    <w:p w:rsidR="00770AB1" w:rsidRPr="008C7668" w:rsidRDefault="00770AB1" w:rsidP="00770AB1">
      <w:pPr>
        <w:spacing w:after="0" w:line="360" w:lineRule="auto"/>
        <w:jc w:val="right"/>
        <w:rPr>
          <w:rFonts w:ascii="Times New Roman" w:hAnsi="Times New Roman" w:cs="Times New Roman"/>
          <w:sz w:val="26"/>
          <w:szCs w:val="26"/>
          <w:lang w:val="nl-NL"/>
        </w:rPr>
      </w:pPr>
      <w:r w:rsidRPr="008C7668">
        <w:rPr>
          <w:rFonts w:ascii="Times New Roman" w:hAnsi="Times New Roman" w:cs="Times New Roman"/>
          <w:b/>
          <w:bCs/>
          <w:sz w:val="26"/>
          <w:szCs w:val="26"/>
          <w:lang w:val="nl-NL"/>
        </w:rPr>
        <w:t>GIẢNG VIÊN CHẤM</w:t>
      </w:r>
    </w:p>
    <w:p w:rsidR="00770AB1" w:rsidRPr="00770AB1" w:rsidRDefault="00770AB1" w:rsidP="00770AB1">
      <w:pPr>
        <w:spacing w:after="0" w:line="360" w:lineRule="auto"/>
        <w:ind w:right="251"/>
        <w:jc w:val="right"/>
        <w:rPr>
          <w:rFonts w:ascii="Times New Roman" w:hAnsi="Times New Roman" w:cs="Times New Roman"/>
          <w:i/>
          <w:iCs/>
          <w:sz w:val="26"/>
          <w:szCs w:val="26"/>
          <w:lang w:val="nl-NL"/>
        </w:rPr>
      </w:pPr>
      <w:r w:rsidRPr="008C7668">
        <w:rPr>
          <w:rFonts w:ascii="Times New Roman" w:hAnsi="Times New Roman" w:cs="Times New Roman"/>
          <w:i/>
          <w:iCs/>
          <w:sz w:val="26"/>
          <w:szCs w:val="26"/>
          <w:lang w:val="nl-NL"/>
        </w:rPr>
        <w:t>(Ký, ghi rõ họ</w:t>
      </w:r>
      <w:r>
        <w:rPr>
          <w:rFonts w:ascii="Times New Roman" w:hAnsi="Times New Roman" w:cs="Times New Roman"/>
          <w:i/>
          <w:iCs/>
          <w:sz w:val="26"/>
          <w:szCs w:val="26"/>
          <w:lang w:val="nl-NL"/>
        </w:rPr>
        <w:t xml:space="preserve"> tên)</w:t>
      </w:r>
    </w:p>
    <w:p w:rsidR="00770AB1" w:rsidRDefault="00770AB1" w:rsidP="00770AB1">
      <w:pPr>
        <w:spacing w:after="0" w:line="360" w:lineRule="auto"/>
        <w:rPr>
          <w:rFonts w:ascii="Times New Roman" w:hAnsi="Times New Roman" w:cs="Times New Roman"/>
          <w:sz w:val="26"/>
          <w:szCs w:val="26"/>
          <w:lang w:val="nl-NL"/>
        </w:rPr>
        <w:sectPr w:rsidR="00770AB1" w:rsidSect="00444E2D">
          <w:headerReference w:type="default" r:id="rId10"/>
          <w:footerReference w:type="default" r:id="rId11"/>
          <w:pgSz w:w="11906" w:h="16838" w:code="9"/>
          <w:pgMar w:top="1417"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tbl>
      <w:tblPr>
        <w:tblW w:w="0" w:type="auto"/>
        <w:tblCellMar>
          <w:left w:w="0" w:type="dxa"/>
          <w:right w:w="0" w:type="dxa"/>
        </w:tblCellMar>
        <w:tblLook w:val="0000" w:firstRow="0" w:lastRow="0" w:firstColumn="0" w:lastColumn="0" w:noHBand="0" w:noVBand="0"/>
      </w:tblPr>
      <w:tblGrid>
        <w:gridCol w:w="4536"/>
        <w:gridCol w:w="4535"/>
      </w:tblGrid>
      <w:tr w:rsidR="008C7668" w:rsidRPr="008C7668" w:rsidTr="005D6FA0">
        <w:tc>
          <w:tcPr>
            <w:tcW w:w="4788" w:type="dxa"/>
            <w:tcMar>
              <w:top w:w="0" w:type="dxa"/>
              <w:left w:w="108" w:type="dxa"/>
              <w:bottom w:w="0" w:type="dxa"/>
              <w:right w:w="108" w:type="dxa"/>
            </w:tcMar>
          </w:tcPr>
          <w:p w:rsidR="005D6FA0" w:rsidRPr="008C7668" w:rsidRDefault="005D6FA0" w:rsidP="009C2FCC">
            <w:pPr>
              <w:spacing w:after="0" w:line="360" w:lineRule="auto"/>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rsidR="005D6FA0" w:rsidRPr="008C7668" w:rsidRDefault="005D6FA0" w:rsidP="00770AB1">
            <w:pPr>
              <w:spacing w:after="0" w:line="360" w:lineRule="auto"/>
              <w:jc w:val="center"/>
              <w:rPr>
                <w:rFonts w:ascii="Times New Roman" w:hAnsi="Times New Roman" w:cs="Times New Roman"/>
                <w:sz w:val="26"/>
                <w:szCs w:val="26"/>
                <w:lang w:val="nl-NL"/>
              </w:rPr>
            </w:pPr>
          </w:p>
        </w:tc>
      </w:tr>
    </w:tbl>
    <w:p w:rsidR="00492E0E" w:rsidRPr="008C7668" w:rsidRDefault="00492E0E" w:rsidP="00770AB1">
      <w:pPr>
        <w:pStyle w:val="11"/>
        <w:outlineLvl w:val="0"/>
        <w:rPr>
          <w:sz w:val="26"/>
        </w:rPr>
      </w:pPr>
      <w:bookmarkStart w:id="10" w:name="_Toc472090268"/>
      <w:bookmarkStart w:id="11" w:name="_Toc472147781"/>
      <w:bookmarkStart w:id="12" w:name="_Toc472239681"/>
      <w:bookmarkStart w:id="13" w:name="_Toc483600519"/>
      <w:bookmarkStart w:id="14" w:name="_Toc532577209"/>
      <w:bookmarkStart w:id="15" w:name="_Toc58074063"/>
      <w:bookmarkStart w:id="16" w:name="_Toc58082749"/>
      <w:r w:rsidRPr="008C7668">
        <w:rPr>
          <w:sz w:val="26"/>
        </w:rPr>
        <w:t>LỜI NÓI ĐẦU</w:t>
      </w:r>
      <w:bookmarkEnd w:id="10"/>
      <w:bookmarkEnd w:id="11"/>
      <w:bookmarkEnd w:id="12"/>
      <w:bookmarkEnd w:id="13"/>
      <w:bookmarkEnd w:id="14"/>
      <w:bookmarkEnd w:id="15"/>
      <w:bookmarkEnd w:id="16"/>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bookmarkStart w:id="17" w:name="_Toc468091202"/>
      <w:bookmarkEnd w:id="8"/>
      <w:r w:rsidRPr="008C7668">
        <w:rPr>
          <w:rFonts w:ascii="Times New Roman" w:eastAsia="Times New Roman" w:hAnsi="Times New Roman" w:cs="Times New Roman"/>
          <w:sz w:val="26"/>
          <w:szCs w:val="26"/>
        </w:rPr>
        <w:t xml:space="preserve">Hiện nay, có một số lượng lớn sinh viên ngoại tỉnh, đa số trong số sinh viên này đang phải ở trọ bên ngoài ký túc vì ký túc xá chỉ đáp ứng </w:t>
      </w:r>
      <w:proofErr w:type="gramStart"/>
      <w:r w:rsidRPr="008C7668">
        <w:rPr>
          <w:rFonts w:ascii="Times New Roman" w:eastAsia="Times New Roman" w:hAnsi="Times New Roman" w:cs="Times New Roman"/>
          <w:sz w:val="26"/>
          <w:szCs w:val="26"/>
        </w:rPr>
        <w:t>được  từ</w:t>
      </w:r>
      <w:proofErr w:type="gramEnd"/>
      <w:r w:rsidRPr="008C7668">
        <w:rPr>
          <w:rFonts w:ascii="Times New Roman" w:eastAsia="Times New Roman" w:hAnsi="Times New Roman" w:cs="Times New Roman"/>
          <w:sz w:val="26"/>
          <w:szCs w:val="26"/>
        </w:rPr>
        <w:t xml:space="preserve"> 20-30% nhu cầu của sinh viên. Công việc đi tìm một phòng trọ như ý theo cách thức truyền thống là một việc rất tốn thời gian, công sức… Đặc biệt đối với các sinh viên mới nhập trường thì đây quả là một công việc rất phức tạp. Họ thường nhờ người thân đi tìm trước khi nhập học, những người được nhờ thường không có nhiều thờigian.</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Để giúp đỡ sinh viên mới nhập trường, hội sinh viên ở các trường cũng đã có những chương trình hỗ trợ tìm nhà trọ. Tuy nhiên, các chương trình này chỉ kéo dài trong những ngày nhập trường nên số phòng cung cấp được cho tân sinh viên là không nhiều, hiệu quả chưa cao.</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Khi không thể tìm được phòng trọ, các sinh viên buộc phải tìm đến các trung tâm môi giới. Thế nhưng chi phí cho lựa chọn này là cao và độ tin cậy thì rất thấp. </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Website ra đời nhằm giúp cho việc tìm nhà trọ đối với sinh viên - đặc biệt là với tân sinh viên – trở nên dễ dàng và thuận tiện. Với ưu thế của hình thức kinh doanh thương mại điện tử, website có thể cungcấp các địa chỉ nhà có thể thuê trên khắp mọi nơi với cước phí dịch vụ đăng bài vô cùng rẻ.</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Các nguồn phòng được đăng trên web sẽ được bảo đảm về độ tin cậy với đầy đủ thông tin cần thiết cho việc đi tìm một phòng trọ như: giá phòng, diện tích, cấu tạo sàn nhà, trần nhà, một ảnh chụp toàn khu trọ, một ảnh chụp khu vệ sinh, các khoảng cách đến trường, bến xe buyt, chợ... cùng với ý kiến và yêu cầu của chủ nhà.</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Nếu phòng trọ vừa tìm được chưa vừa </w:t>
      </w:r>
      <w:proofErr w:type="gramStart"/>
      <w:r w:rsidRPr="008C7668">
        <w:rPr>
          <w:rFonts w:ascii="Times New Roman" w:eastAsia="Times New Roman" w:hAnsi="Times New Roman" w:cs="Times New Roman"/>
          <w:sz w:val="26"/>
          <w:szCs w:val="26"/>
        </w:rPr>
        <w:t>ý ,khách</w:t>
      </w:r>
      <w:proofErr w:type="gramEnd"/>
      <w:r w:rsidRPr="008C7668">
        <w:rPr>
          <w:rFonts w:ascii="Times New Roman" w:eastAsia="Times New Roman" w:hAnsi="Times New Roman" w:cs="Times New Roman"/>
          <w:sz w:val="26"/>
          <w:szCs w:val="26"/>
        </w:rPr>
        <w:t xml:space="preserve"> hàng có thể tiếp tục lựa chọn một phòng khác tiếp theo với mức chi phí giảm dần cho tới khi tìm được một căn phòng vừa ý</w:t>
      </w:r>
    </w:p>
    <w:p w:rsidR="00DA7AE7" w:rsidRPr="008C7668" w:rsidRDefault="00DA7AE7" w:rsidP="009C2FCC">
      <w:pPr>
        <w:spacing w:after="0" w:line="360" w:lineRule="auto"/>
        <w:ind w:firstLine="340"/>
        <w:jc w:val="both"/>
        <w:rPr>
          <w:rFonts w:ascii="Times New Roman" w:hAnsi="Times New Roman"/>
          <w:sz w:val="26"/>
          <w:szCs w:val="26"/>
        </w:rPr>
      </w:pPr>
      <w:r w:rsidRPr="008C7668">
        <w:rPr>
          <w:rFonts w:ascii="Times New Roman" w:hAnsi="Times New Roman"/>
          <w:sz w:val="26"/>
          <w:szCs w:val="26"/>
        </w:rPr>
        <w:t>Đề tài tiểu luận gồm các phần được phân chương như sau:</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sz w:val="26"/>
          <w:szCs w:val="26"/>
        </w:rPr>
        <w:tab/>
      </w:r>
      <w:r w:rsidRPr="008C7668">
        <w:rPr>
          <w:rFonts w:ascii="Times New Roman" w:hAnsi="Times New Roman"/>
          <w:b/>
          <w:sz w:val="26"/>
          <w:szCs w:val="26"/>
        </w:rPr>
        <w:t>Chương 1: Tổng quan về đề tài</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2: Giới thiệu công nghệ</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3: Giao diện website</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 xml:space="preserve">Chương </w:t>
      </w:r>
      <w:proofErr w:type="gramStart"/>
      <w:r w:rsidRPr="008C7668">
        <w:rPr>
          <w:rFonts w:ascii="Times New Roman" w:hAnsi="Times New Roman"/>
          <w:b/>
          <w:sz w:val="26"/>
          <w:szCs w:val="26"/>
        </w:rPr>
        <w:t>4:Kết</w:t>
      </w:r>
      <w:proofErr w:type="gramEnd"/>
      <w:r w:rsidRPr="008C7668">
        <w:rPr>
          <w:rFonts w:ascii="Times New Roman" w:hAnsi="Times New Roman"/>
          <w:b/>
          <w:sz w:val="26"/>
          <w:szCs w:val="26"/>
        </w:rPr>
        <w:t xml:space="preserve"> luận và hướng phát triển</w:t>
      </w:r>
    </w:p>
    <w:p w:rsidR="00DA7AE7" w:rsidRPr="008C7668" w:rsidRDefault="00DA7AE7" w:rsidP="009C2FCC">
      <w:pPr>
        <w:spacing w:before="240" w:line="276" w:lineRule="auto"/>
        <w:ind w:firstLine="720"/>
        <w:jc w:val="both"/>
        <w:rPr>
          <w:rFonts w:ascii="Times New Roman" w:hAnsi="Times New Roman" w:cs="Times New Roman"/>
          <w:b/>
          <w:bCs/>
          <w:noProof/>
          <w:sz w:val="26"/>
          <w:szCs w:val="26"/>
        </w:rPr>
      </w:pPr>
    </w:p>
    <w:p w:rsidR="005D73E4" w:rsidRPr="008C7668" w:rsidRDefault="005D73E4">
      <w:pPr>
        <w:rPr>
          <w:rFonts w:ascii="Times New Roman" w:eastAsiaTheme="majorEastAsia" w:hAnsi="Times New Roman" w:cs="Times New Roman"/>
          <w:b/>
          <w:sz w:val="26"/>
          <w:szCs w:val="26"/>
        </w:rPr>
      </w:pPr>
      <w:r w:rsidRPr="008C7668">
        <w:rPr>
          <w:rFonts w:eastAsiaTheme="majorEastAsia"/>
          <w:sz w:val="26"/>
        </w:rPr>
        <w:br w:type="page"/>
      </w:r>
    </w:p>
    <w:p w:rsidR="00B158FC" w:rsidRPr="008C7668" w:rsidRDefault="009C2FCC" w:rsidP="009C2FCC">
      <w:pPr>
        <w:pStyle w:val="11"/>
        <w:spacing w:line="276" w:lineRule="auto"/>
        <w:rPr>
          <w:rFonts w:eastAsiaTheme="majorEastAsia"/>
          <w:sz w:val="26"/>
          <w:lang w:val="vi-VN"/>
        </w:rPr>
      </w:pPr>
      <w:r w:rsidRPr="008C7668">
        <w:rPr>
          <w:rFonts w:eastAsiaTheme="majorEastAsia"/>
          <w:sz w:val="26"/>
          <w:lang w:val="en-US"/>
        </w:rPr>
        <w:lastRenderedPageBreak/>
        <w:t>MỤC LỤC</w:t>
      </w:r>
    </w:p>
    <w:p w:rsidR="006F5584" w:rsidRPr="006F5584" w:rsidRDefault="00F15809">
      <w:pPr>
        <w:pStyle w:val="TOC1"/>
        <w:rPr>
          <w:rFonts w:asciiTheme="minorHAnsi" w:eastAsiaTheme="minorEastAsia" w:hAnsiTheme="minorHAnsi" w:cstheme="minorBidi"/>
          <w:b/>
          <w:sz w:val="22"/>
        </w:rPr>
      </w:pPr>
      <w:r w:rsidRPr="006F5584">
        <w:rPr>
          <w:rFonts w:eastAsiaTheme="majorEastAsia"/>
          <w:b/>
          <w:lang w:val="vi-VN"/>
        </w:rPr>
        <w:fldChar w:fldCharType="begin"/>
      </w:r>
      <w:r w:rsidRPr="006F5584">
        <w:rPr>
          <w:rFonts w:eastAsiaTheme="majorEastAsia"/>
          <w:b/>
          <w:lang w:val="vi-VN"/>
        </w:rPr>
        <w:instrText xml:space="preserve"> TOC \o "1-3" \h \z \u </w:instrText>
      </w:r>
      <w:r w:rsidRPr="006F5584">
        <w:rPr>
          <w:rFonts w:eastAsiaTheme="majorEastAsia"/>
          <w:b/>
          <w:lang w:val="vi-VN"/>
        </w:rPr>
        <w:fldChar w:fldCharType="separate"/>
      </w:r>
      <w:hyperlink w:anchor="_Toc58082749" w:history="1">
        <w:r w:rsidR="006F5584" w:rsidRPr="006F5584">
          <w:rPr>
            <w:rStyle w:val="Hyperlink"/>
            <w:b/>
          </w:rPr>
          <w:t>LỜI NÓI ĐẦU</w:t>
        </w:r>
        <w:r w:rsidR="006F5584" w:rsidRPr="006F5584">
          <w:rPr>
            <w:b/>
            <w:webHidden/>
          </w:rPr>
          <w:tab/>
        </w:r>
        <w:r w:rsidR="006F5584" w:rsidRPr="006F5584">
          <w:rPr>
            <w:b/>
            <w:webHidden/>
          </w:rPr>
          <w:fldChar w:fldCharType="begin"/>
        </w:r>
        <w:r w:rsidR="006F5584" w:rsidRPr="006F5584">
          <w:rPr>
            <w:b/>
            <w:webHidden/>
          </w:rPr>
          <w:instrText xml:space="preserve"> PAGEREF _Toc58082749 \h </w:instrText>
        </w:r>
        <w:r w:rsidR="006F5584" w:rsidRPr="006F5584">
          <w:rPr>
            <w:b/>
            <w:webHidden/>
          </w:rPr>
        </w:r>
        <w:r w:rsidR="006F5584" w:rsidRPr="006F5584">
          <w:rPr>
            <w:b/>
            <w:webHidden/>
          </w:rPr>
          <w:fldChar w:fldCharType="separate"/>
        </w:r>
        <w:r w:rsidR="006F5584" w:rsidRPr="006F5584">
          <w:rPr>
            <w:b/>
            <w:webHidden/>
          </w:rPr>
          <w:t>1</w:t>
        </w:r>
        <w:r w:rsidR="006F5584" w:rsidRPr="006F5584">
          <w:rPr>
            <w:b/>
            <w:webHidden/>
          </w:rPr>
          <w:fldChar w:fldCharType="end"/>
        </w:r>
      </w:hyperlink>
    </w:p>
    <w:p w:rsidR="006F5584" w:rsidRPr="006F5584" w:rsidRDefault="00BC4C37">
      <w:pPr>
        <w:pStyle w:val="TOC1"/>
        <w:rPr>
          <w:rFonts w:asciiTheme="minorHAnsi" w:eastAsiaTheme="minorEastAsia" w:hAnsiTheme="minorHAnsi" w:cstheme="minorBidi"/>
          <w:b/>
          <w:sz w:val="22"/>
        </w:rPr>
      </w:pPr>
      <w:hyperlink w:anchor="_Toc58082750" w:history="1">
        <w:r w:rsidR="006F5584" w:rsidRPr="006F5584">
          <w:rPr>
            <w:rStyle w:val="Hyperlink"/>
            <w:b/>
          </w:rPr>
          <w:t>DANH MỤC HÌNH</w:t>
        </w:r>
        <w:r w:rsidR="006F5584" w:rsidRPr="006F5584">
          <w:rPr>
            <w:b/>
            <w:webHidden/>
          </w:rPr>
          <w:tab/>
        </w:r>
        <w:r w:rsidR="006F5584" w:rsidRPr="006F5584">
          <w:rPr>
            <w:b/>
            <w:webHidden/>
          </w:rPr>
          <w:fldChar w:fldCharType="begin"/>
        </w:r>
        <w:r w:rsidR="006F5584" w:rsidRPr="006F5584">
          <w:rPr>
            <w:b/>
            <w:webHidden/>
          </w:rPr>
          <w:instrText xml:space="preserve"> PAGEREF _Toc58082750 \h </w:instrText>
        </w:r>
        <w:r w:rsidR="006F5584" w:rsidRPr="006F5584">
          <w:rPr>
            <w:b/>
            <w:webHidden/>
          </w:rPr>
        </w:r>
        <w:r w:rsidR="006F5584" w:rsidRPr="006F5584">
          <w:rPr>
            <w:b/>
            <w:webHidden/>
          </w:rPr>
          <w:fldChar w:fldCharType="separate"/>
        </w:r>
        <w:r w:rsidR="006F5584" w:rsidRPr="006F5584">
          <w:rPr>
            <w:b/>
            <w:webHidden/>
          </w:rPr>
          <w:t>4</w:t>
        </w:r>
        <w:r w:rsidR="006F5584" w:rsidRPr="006F5584">
          <w:rPr>
            <w:b/>
            <w:webHidden/>
          </w:rPr>
          <w:fldChar w:fldCharType="end"/>
        </w:r>
      </w:hyperlink>
    </w:p>
    <w:p w:rsidR="006F5584" w:rsidRPr="006F5584" w:rsidRDefault="00BC4C37">
      <w:pPr>
        <w:pStyle w:val="TOC1"/>
        <w:rPr>
          <w:rFonts w:asciiTheme="minorHAnsi" w:eastAsiaTheme="minorEastAsia" w:hAnsiTheme="minorHAnsi" w:cstheme="minorBidi"/>
          <w:b/>
          <w:sz w:val="22"/>
        </w:rPr>
      </w:pPr>
      <w:hyperlink w:anchor="_Toc58082751" w:history="1">
        <w:r w:rsidR="006F5584" w:rsidRPr="006F5584">
          <w:rPr>
            <w:rStyle w:val="Hyperlink"/>
            <w:b/>
          </w:rPr>
          <w:t>CHƯƠNG 1. TỔNG QUAN VỀ ĐỀ TÀI</w:t>
        </w:r>
        <w:r w:rsidR="006F5584" w:rsidRPr="006F5584">
          <w:rPr>
            <w:b/>
            <w:webHidden/>
          </w:rPr>
          <w:tab/>
        </w:r>
        <w:r w:rsidR="006F5584" w:rsidRPr="006F5584">
          <w:rPr>
            <w:b/>
            <w:webHidden/>
          </w:rPr>
          <w:fldChar w:fldCharType="begin"/>
        </w:r>
        <w:r w:rsidR="006F5584" w:rsidRPr="006F5584">
          <w:rPr>
            <w:b/>
            <w:webHidden/>
          </w:rPr>
          <w:instrText xml:space="preserve"> PAGEREF _Toc58082751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52" w:history="1">
        <w:r w:rsidR="006F5584" w:rsidRPr="006F5584">
          <w:rPr>
            <w:rStyle w:val="Hyperlink"/>
            <w:b/>
          </w:rPr>
          <w:t>1.</w:t>
        </w:r>
        <w:r w:rsidR="006F5584" w:rsidRPr="006F5584">
          <w:rPr>
            <w:rFonts w:asciiTheme="minorHAnsi" w:eastAsiaTheme="minorEastAsia" w:hAnsiTheme="minorHAnsi" w:cstheme="minorBidi"/>
            <w:b/>
            <w:sz w:val="22"/>
            <w:szCs w:val="22"/>
          </w:rPr>
          <w:tab/>
        </w:r>
        <w:r w:rsidR="006F5584" w:rsidRPr="006F5584">
          <w:rPr>
            <w:rStyle w:val="Hyperlink"/>
            <w:b/>
          </w:rPr>
          <w:t>Tên Đề Tài.</w:t>
        </w:r>
        <w:r w:rsidR="006F5584" w:rsidRPr="006F5584">
          <w:rPr>
            <w:b/>
            <w:webHidden/>
          </w:rPr>
          <w:tab/>
        </w:r>
        <w:r w:rsidR="006F5584" w:rsidRPr="006F5584">
          <w:rPr>
            <w:b/>
            <w:webHidden/>
          </w:rPr>
          <w:fldChar w:fldCharType="begin"/>
        </w:r>
        <w:r w:rsidR="006F5584" w:rsidRPr="006F5584">
          <w:rPr>
            <w:b/>
            <w:webHidden/>
          </w:rPr>
          <w:instrText xml:space="preserve"> PAGEREF _Toc58082752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53" w:history="1">
        <w:r w:rsidR="006F5584" w:rsidRPr="006F5584">
          <w:rPr>
            <w:rStyle w:val="Hyperlink"/>
            <w:b/>
          </w:rPr>
          <w:t>2.</w:t>
        </w:r>
        <w:r w:rsidR="006F5584" w:rsidRPr="006F5584">
          <w:rPr>
            <w:rFonts w:asciiTheme="minorHAnsi" w:eastAsiaTheme="minorEastAsia" w:hAnsiTheme="minorHAnsi" w:cstheme="minorBidi"/>
            <w:b/>
            <w:sz w:val="22"/>
            <w:szCs w:val="22"/>
          </w:rPr>
          <w:tab/>
        </w:r>
        <w:r w:rsidR="006F5584" w:rsidRPr="006F5584">
          <w:rPr>
            <w:rStyle w:val="Hyperlink"/>
            <w:b/>
            <w:spacing w:val="1"/>
          </w:rPr>
          <w:t>M</w:t>
        </w:r>
        <w:r w:rsidR="006F5584" w:rsidRPr="006F5584">
          <w:rPr>
            <w:rStyle w:val="Hyperlink"/>
            <w:b/>
          </w:rPr>
          <w:t>ục</w:t>
        </w:r>
        <w:r w:rsidR="006F5584" w:rsidRPr="006F5584">
          <w:rPr>
            <w:rStyle w:val="Hyperlink"/>
            <w:b/>
            <w:spacing w:val="-3"/>
          </w:rPr>
          <w:t xml:space="preserve"> </w:t>
        </w:r>
        <w:r w:rsidR="006F5584" w:rsidRPr="006F5584">
          <w:rPr>
            <w:rStyle w:val="Hyperlink"/>
            <w:b/>
          </w:rPr>
          <w:t>Ti</w:t>
        </w:r>
        <w:r w:rsidR="006F5584" w:rsidRPr="006F5584">
          <w:rPr>
            <w:rStyle w:val="Hyperlink"/>
            <w:b/>
            <w:spacing w:val="5"/>
          </w:rPr>
          <w:t>ê</w:t>
        </w:r>
        <w:r w:rsidR="006F5584" w:rsidRPr="006F5584">
          <w:rPr>
            <w:rStyle w:val="Hyperlink"/>
            <w:b/>
          </w:rPr>
          <w:t>u</w:t>
        </w:r>
        <w:r w:rsidR="006F5584" w:rsidRPr="006F5584">
          <w:rPr>
            <w:rStyle w:val="Hyperlink"/>
            <w:b/>
            <w:spacing w:val="-6"/>
          </w:rPr>
          <w:t xml:space="preserve"> </w:t>
        </w:r>
        <w:r w:rsidR="006F5584" w:rsidRPr="006F5584">
          <w:rPr>
            <w:rStyle w:val="Hyperlink"/>
            <w:b/>
            <w:spacing w:val="5"/>
          </w:rPr>
          <w:t>c</w:t>
        </w:r>
        <w:r w:rsidR="006F5584" w:rsidRPr="006F5584">
          <w:rPr>
            <w:rStyle w:val="Hyperlink"/>
            <w:b/>
          </w:rPr>
          <w:t>ủa</w:t>
        </w:r>
        <w:r w:rsidR="006F5584" w:rsidRPr="006F5584">
          <w:rPr>
            <w:rStyle w:val="Hyperlink"/>
            <w:b/>
            <w:spacing w:val="-1"/>
          </w:rPr>
          <w:t xml:space="preserve"> </w:t>
        </w:r>
        <w:r w:rsidR="006F5584" w:rsidRPr="006F5584">
          <w:rPr>
            <w:rStyle w:val="Hyperlink"/>
            <w:b/>
          </w:rPr>
          <w:t>Đề</w:t>
        </w:r>
        <w:r w:rsidR="006F5584" w:rsidRPr="006F5584">
          <w:rPr>
            <w:rStyle w:val="Hyperlink"/>
            <w:b/>
            <w:spacing w:val="-1"/>
          </w:rPr>
          <w:t xml:space="preserve"> </w:t>
        </w:r>
        <w:r w:rsidR="006F5584" w:rsidRPr="006F5584">
          <w:rPr>
            <w:rStyle w:val="Hyperlink"/>
            <w:b/>
          </w:rPr>
          <w:t>Tài.</w:t>
        </w:r>
        <w:r w:rsidR="006F5584" w:rsidRPr="006F5584">
          <w:rPr>
            <w:b/>
            <w:webHidden/>
          </w:rPr>
          <w:tab/>
        </w:r>
        <w:r w:rsidR="006F5584" w:rsidRPr="006F5584">
          <w:rPr>
            <w:b/>
            <w:webHidden/>
          </w:rPr>
          <w:fldChar w:fldCharType="begin"/>
        </w:r>
        <w:r w:rsidR="006F5584" w:rsidRPr="006F5584">
          <w:rPr>
            <w:b/>
            <w:webHidden/>
          </w:rPr>
          <w:instrText xml:space="preserve"> PAGEREF _Toc58082753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54" w:history="1">
        <w:r w:rsidR="006F5584" w:rsidRPr="006F5584">
          <w:rPr>
            <w:rStyle w:val="Hyperlink"/>
            <w:b/>
          </w:rPr>
          <w:t>3.</w:t>
        </w:r>
        <w:r w:rsidR="006F5584" w:rsidRPr="006F5584">
          <w:rPr>
            <w:rFonts w:asciiTheme="minorHAnsi" w:eastAsiaTheme="minorEastAsia" w:hAnsiTheme="minorHAnsi" w:cstheme="minorBidi"/>
            <w:b/>
            <w:sz w:val="22"/>
            <w:szCs w:val="22"/>
          </w:rPr>
          <w:tab/>
        </w:r>
        <w:r w:rsidR="006F5584" w:rsidRPr="006F5584">
          <w:rPr>
            <w:rStyle w:val="Hyperlink"/>
            <w:b/>
          </w:rPr>
          <w:t>Ý Nghĩa Của Đề Tài.</w:t>
        </w:r>
        <w:r w:rsidR="006F5584" w:rsidRPr="006F5584">
          <w:rPr>
            <w:b/>
            <w:webHidden/>
          </w:rPr>
          <w:tab/>
        </w:r>
        <w:r w:rsidR="006F5584" w:rsidRPr="006F5584">
          <w:rPr>
            <w:b/>
            <w:webHidden/>
          </w:rPr>
          <w:fldChar w:fldCharType="begin"/>
        </w:r>
        <w:r w:rsidR="006F5584" w:rsidRPr="006F5584">
          <w:rPr>
            <w:b/>
            <w:webHidden/>
          </w:rPr>
          <w:instrText xml:space="preserve"> PAGEREF _Toc58082754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55" w:history="1">
        <w:r w:rsidR="006F5584" w:rsidRPr="006F5584">
          <w:rPr>
            <w:rStyle w:val="Hyperlink"/>
            <w:b/>
          </w:rPr>
          <w:t>4.</w:t>
        </w:r>
        <w:r w:rsidR="006F5584" w:rsidRPr="006F5584">
          <w:rPr>
            <w:rFonts w:asciiTheme="minorHAnsi" w:eastAsiaTheme="minorEastAsia" w:hAnsiTheme="minorHAnsi" w:cstheme="minorBidi"/>
            <w:b/>
            <w:sz w:val="22"/>
            <w:szCs w:val="22"/>
          </w:rPr>
          <w:tab/>
        </w:r>
        <w:r w:rsidR="006F5584" w:rsidRPr="006F5584">
          <w:rPr>
            <w:rStyle w:val="Hyperlink"/>
            <w:b/>
          </w:rPr>
          <w:t>Đối Tượng Của Đề Tài.</w:t>
        </w:r>
        <w:r w:rsidR="006F5584" w:rsidRPr="006F5584">
          <w:rPr>
            <w:b/>
            <w:webHidden/>
          </w:rPr>
          <w:tab/>
        </w:r>
        <w:r w:rsidR="006F5584" w:rsidRPr="006F5584">
          <w:rPr>
            <w:b/>
            <w:webHidden/>
          </w:rPr>
          <w:fldChar w:fldCharType="begin"/>
        </w:r>
        <w:r w:rsidR="006F5584" w:rsidRPr="006F5584">
          <w:rPr>
            <w:b/>
            <w:webHidden/>
          </w:rPr>
          <w:instrText xml:space="preserve"> PAGEREF _Toc58082755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56" w:history="1">
        <w:r w:rsidR="006F5584" w:rsidRPr="006F5584">
          <w:rPr>
            <w:rStyle w:val="Hyperlink"/>
            <w:b/>
          </w:rPr>
          <w:t>5.</w:t>
        </w:r>
        <w:r w:rsidR="006F5584" w:rsidRPr="006F5584">
          <w:rPr>
            <w:rFonts w:asciiTheme="minorHAnsi" w:eastAsiaTheme="minorEastAsia" w:hAnsiTheme="minorHAnsi" w:cstheme="minorBidi"/>
            <w:b/>
            <w:sz w:val="22"/>
            <w:szCs w:val="22"/>
          </w:rPr>
          <w:tab/>
        </w:r>
        <w:r w:rsidR="006F5584" w:rsidRPr="006F5584">
          <w:rPr>
            <w:rStyle w:val="Hyperlink"/>
            <w:b/>
          </w:rPr>
          <w:t>Một Số Trang Chính Của Website.</w:t>
        </w:r>
        <w:r w:rsidR="006F5584" w:rsidRPr="006F5584">
          <w:rPr>
            <w:b/>
            <w:webHidden/>
          </w:rPr>
          <w:tab/>
        </w:r>
        <w:r w:rsidR="006F5584" w:rsidRPr="006F5584">
          <w:rPr>
            <w:b/>
            <w:webHidden/>
          </w:rPr>
          <w:fldChar w:fldCharType="begin"/>
        </w:r>
        <w:r w:rsidR="006F5584" w:rsidRPr="006F5584">
          <w:rPr>
            <w:b/>
            <w:webHidden/>
          </w:rPr>
          <w:instrText xml:space="preserve"> PAGEREF _Toc58082756 \h </w:instrText>
        </w:r>
        <w:r w:rsidR="006F5584" w:rsidRPr="006F5584">
          <w:rPr>
            <w:b/>
            <w:webHidden/>
          </w:rPr>
        </w:r>
        <w:r w:rsidR="006F5584" w:rsidRPr="006F5584">
          <w:rPr>
            <w:b/>
            <w:webHidden/>
          </w:rPr>
          <w:fldChar w:fldCharType="separate"/>
        </w:r>
        <w:r w:rsidR="006F5584" w:rsidRPr="006F5584">
          <w:rPr>
            <w:b/>
            <w:webHidden/>
          </w:rPr>
          <w:t>5</w:t>
        </w:r>
        <w:r w:rsidR="006F5584" w:rsidRPr="006F5584">
          <w:rPr>
            <w:b/>
            <w:webHidden/>
          </w:rPr>
          <w:fldChar w:fldCharType="end"/>
        </w:r>
      </w:hyperlink>
    </w:p>
    <w:p w:rsidR="006F5584" w:rsidRPr="006F5584" w:rsidRDefault="00BC4C37">
      <w:pPr>
        <w:pStyle w:val="TOC1"/>
        <w:rPr>
          <w:rFonts w:asciiTheme="minorHAnsi" w:eastAsiaTheme="minorEastAsia" w:hAnsiTheme="minorHAnsi" w:cstheme="minorBidi"/>
          <w:b/>
          <w:sz w:val="22"/>
        </w:rPr>
      </w:pPr>
      <w:hyperlink w:anchor="_Toc58082757" w:history="1">
        <w:r w:rsidR="006F5584" w:rsidRPr="006F5584">
          <w:rPr>
            <w:rStyle w:val="Hyperlink"/>
            <w:b/>
          </w:rPr>
          <w:t>CHƯƠNG 2. GIỚI THIỆU CÔNG NGHỆ</w:t>
        </w:r>
        <w:r w:rsidR="006F5584" w:rsidRPr="006F5584">
          <w:rPr>
            <w:b/>
            <w:webHidden/>
          </w:rPr>
          <w:tab/>
        </w:r>
        <w:r w:rsidR="006F5584" w:rsidRPr="006F5584">
          <w:rPr>
            <w:b/>
            <w:webHidden/>
          </w:rPr>
          <w:fldChar w:fldCharType="begin"/>
        </w:r>
        <w:r w:rsidR="006F5584" w:rsidRPr="006F5584">
          <w:rPr>
            <w:b/>
            <w:webHidden/>
          </w:rPr>
          <w:instrText xml:space="preserve"> PAGEREF _Toc58082757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58" w:history="1">
        <w:r w:rsidR="006F5584" w:rsidRPr="006F5584">
          <w:rPr>
            <w:rStyle w:val="Hyperlink"/>
            <w:b/>
          </w:rPr>
          <w:t>1.</w:t>
        </w:r>
        <w:r w:rsidR="006F5584" w:rsidRPr="006F5584">
          <w:rPr>
            <w:rFonts w:asciiTheme="minorHAnsi" w:eastAsiaTheme="minorEastAsia" w:hAnsiTheme="minorHAnsi" w:cstheme="minorBidi"/>
            <w:b/>
            <w:sz w:val="22"/>
            <w:szCs w:val="22"/>
          </w:rPr>
          <w:tab/>
        </w:r>
        <w:r w:rsidR="006F5584" w:rsidRPr="006F5584">
          <w:rPr>
            <w:rStyle w:val="Hyperlink"/>
            <w:b/>
          </w:rPr>
          <w:t>Giới Thiệu Về ASP.net</w:t>
        </w:r>
        <w:r w:rsidR="006F5584" w:rsidRPr="006F5584">
          <w:rPr>
            <w:b/>
            <w:webHidden/>
          </w:rPr>
          <w:tab/>
        </w:r>
        <w:r w:rsidR="006F5584" w:rsidRPr="006F5584">
          <w:rPr>
            <w:b/>
            <w:webHidden/>
          </w:rPr>
          <w:fldChar w:fldCharType="begin"/>
        </w:r>
        <w:r w:rsidR="006F5584" w:rsidRPr="006F5584">
          <w:rPr>
            <w:b/>
            <w:webHidden/>
          </w:rPr>
          <w:instrText xml:space="preserve"> PAGEREF _Toc58082758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BC4C37">
      <w:pPr>
        <w:pStyle w:val="TOC3"/>
        <w:tabs>
          <w:tab w:val="left" w:pos="1320"/>
        </w:tabs>
        <w:rPr>
          <w:rFonts w:asciiTheme="minorHAnsi" w:eastAsiaTheme="minorEastAsia" w:hAnsiTheme="minorHAnsi" w:cstheme="minorBidi"/>
          <w:b/>
          <w:sz w:val="22"/>
          <w:szCs w:val="22"/>
        </w:rPr>
      </w:pPr>
      <w:hyperlink w:anchor="_Toc58082759" w:history="1">
        <w:r w:rsidR="006F5584" w:rsidRPr="006F5584">
          <w:rPr>
            <w:rStyle w:val="Hyperlink"/>
            <w:b/>
          </w:rPr>
          <w:t>1.1</w:t>
        </w:r>
        <w:r w:rsidR="006F5584" w:rsidRPr="006F5584">
          <w:rPr>
            <w:rFonts w:asciiTheme="minorHAnsi" w:eastAsiaTheme="minorEastAsia" w:hAnsiTheme="minorHAnsi" w:cstheme="minorBidi"/>
            <w:b/>
            <w:sz w:val="22"/>
            <w:szCs w:val="22"/>
          </w:rPr>
          <w:tab/>
        </w:r>
        <w:r w:rsidR="006F5584" w:rsidRPr="006F5584">
          <w:rPr>
            <w:rStyle w:val="Hyperlink"/>
            <w:b/>
          </w:rPr>
          <w:t>ASP.net là gì?</w:t>
        </w:r>
        <w:r w:rsidR="006F5584" w:rsidRPr="006F5584">
          <w:rPr>
            <w:b/>
            <w:webHidden/>
          </w:rPr>
          <w:tab/>
        </w:r>
        <w:r w:rsidR="006F5584" w:rsidRPr="006F5584">
          <w:rPr>
            <w:b/>
            <w:webHidden/>
          </w:rPr>
          <w:fldChar w:fldCharType="begin"/>
        </w:r>
        <w:r w:rsidR="006F5584" w:rsidRPr="006F5584">
          <w:rPr>
            <w:b/>
            <w:webHidden/>
          </w:rPr>
          <w:instrText xml:space="preserve"> PAGEREF _Toc58082759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BC4C37">
      <w:pPr>
        <w:pStyle w:val="TOC3"/>
        <w:tabs>
          <w:tab w:val="left" w:pos="1320"/>
        </w:tabs>
        <w:rPr>
          <w:rFonts w:asciiTheme="minorHAnsi" w:eastAsiaTheme="minorEastAsia" w:hAnsiTheme="minorHAnsi" w:cstheme="minorBidi"/>
          <w:b/>
          <w:sz w:val="22"/>
          <w:szCs w:val="22"/>
        </w:rPr>
      </w:pPr>
      <w:hyperlink w:anchor="_Toc58082760" w:history="1">
        <w:r w:rsidR="006F5584" w:rsidRPr="006F5584">
          <w:rPr>
            <w:rStyle w:val="Hyperlink"/>
            <w:b/>
          </w:rPr>
          <w:t>1.2</w:t>
        </w:r>
        <w:r w:rsidR="006F5584" w:rsidRPr="006F5584">
          <w:rPr>
            <w:rFonts w:asciiTheme="minorHAnsi" w:eastAsiaTheme="minorEastAsia" w:hAnsiTheme="minorHAnsi" w:cstheme="minorBidi"/>
            <w:b/>
            <w:sz w:val="22"/>
            <w:szCs w:val="22"/>
          </w:rPr>
          <w:tab/>
        </w:r>
        <w:r w:rsidR="006F5584" w:rsidRPr="006F5584">
          <w:rPr>
            <w:rStyle w:val="Hyperlink"/>
            <w:b/>
            <w:bCs/>
            <w:shd w:val="clear" w:color="auto" w:fill="FFFFFF"/>
          </w:rPr>
          <w:t>Những ưu điểm của ASP.Net</w:t>
        </w:r>
        <w:r w:rsidR="006F5584" w:rsidRPr="006F5584">
          <w:rPr>
            <w:rStyle w:val="Hyperlink"/>
            <w:b/>
          </w:rPr>
          <w:t>.</w:t>
        </w:r>
        <w:r w:rsidR="006F5584" w:rsidRPr="006F5584">
          <w:rPr>
            <w:b/>
            <w:webHidden/>
          </w:rPr>
          <w:tab/>
        </w:r>
        <w:r w:rsidR="006F5584" w:rsidRPr="006F5584">
          <w:rPr>
            <w:b/>
            <w:webHidden/>
          </w:rPr>
          <w:fldChar w:fldCharType="begin"/>
        </w:r>
        <w:r w:rsidR="006F5584" w:rsidRPr="006F5584">
          <w:rPr>
            <w:b/>
            <w:webHidden/>
          </w:rPr>
          <w:instrText xml:space="preserve"> PAGEREF _Toc58082760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61" w:history="1">
        <w:r w:rsidR="006F5584" w:rsidRPr="006F5584">
          <w:rPr>
            <w:rStyle w:val="Hyperlink"/>
            <w:b/>
          </w:rPr>
          <w:t>2.</w:t>
        </w:r>
        <w:r w:rsidR="006F5584" w:rsidRPr="006F5584">
          <w:rPr>
            <w:rFonts w:asciiTheme="minorHAnsi" w:eastAsiaTheme="minorEastAsia" w:hAnsiTheme="minorHAnsi" w:cstheme="minorBidi"/>
            <w:b/>
            <w:sz w:val="22"/>
            <w:szCs w:val="22"/>
          </w:rPr>
          <w:tab/>
        </w:r>
        <w:r w:rsidR="006F5584" w:rsidRPr="006F5584">
          <w:rPr>
            <w:rStyle w:val="Hyperlink"/>
            <w:b/>
          </w:rPr>
          <w:t>Ngôn ngữ CSS.</w:t>
        </w:r>
        <w:r w:rsidR="006F5584" w:rsidRPr="006F5584">
          <w:rPr>
            <w:b/>
            <w:webHidden/>
          </w:rPr>
          <w:tab/>
        </w:r>
        <w:r w:rsidR="006F5584" w:rsidRPr="006F5584">
          <w:rPr>
            <w:b/>
            <w:webHidden/>
          </w:rPr>
          <w:fldChar w:fldCharType="begin"/>
        </w:r>
        <w:r w:rsidR="006F5584" w:rsidRPr="006F5584">
          <w:rPr>
            <w:b/>
            <w:webHidden/>
          </w:rPr>
          <w:instrText xml:space="preserve"> PAGEREF _Toc58082761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62" w:history="1">
        <w:r w:rsidR="006F5584" w:rsidRPr="006F5584">
          <w:rPr>
            <w:rStyle w:val="Hyperlink"/>
            <w:b/>
          </w:rPr>
          <w:t>3.</w:t>
        </w:r>
        <w:r w:rsidR="006F5584" w:rsidRPr="006F5584">
          <w:rPr>
            <w:rFonts w:asciiTheme="minorHAnsi" w:eastAsiaTheme="minorEastAsia" w:hAnsiTheme="minorHAnsi" w:cstheme="minorBidi"/>
            <w:b/>
            <w:sz w:val="22"/>
            <w:szCs w:val="22"/>
          </w:rPr>
          <w:tab/>
        </w:r>
        <w:r w:rsidR="006F5584" w:rsidRPr="006F5584">
          <w:rPr>
            <w:rStyle w:val="Hyperlink"/>
            <w:b/>
          </w:rPr>
          <w:t>Ngôn ngữ Javascript.</w:t>
        </w:r>
        <w:r w:rsidR="006F5584" w:rsidRPr="006F5584">
          <w:rPr>
            <w:b/>
            <w:webHidden/>
          </w:rPr>
          <w:tab/>
        </w:r>
        <w:r w:rsidR="006F5584" w:rsidRPr="006F5584">
          <w:rPr>
            <w:b/>
            <w:webHidden/>
          </w:rPr>
          <w:fldChar w:fldCharType="begin"/>
        </w:r>
        <w:r w:rsidR="006F5584" w:rsidRPr="006F5584">
          <w:rPr>
            <w:b/>
            <w:webHidden/>
          </w:rPr>
          <w:instrText xml:space="preserve"> PAGEREF _Toc58082762 \h </w:instrText>
        </w:r>
        <w:r w:rsidR="006F5584" w:rsidRPr="006F5584">
          <w:rPr>
            <w:b/>
            <w:webHidden/>
          </w:rPr>
        </w:r>
        <w:r w:rsidR="006F5584" w:rsidRPr="006F5584">
          <w:rPr>
            <w:b/>
            <w:webHidden/>
          </w:rPr>
          <w:fldChar w:fldCharType="separate"/>
        </w:r>
        <w:r w:rsidR="006F5584" w:rsidRPr="006F5584">
          <w:rPr>
            <w:b/>
            <w:webHidden/>
          </w:rPr>
          <w:t>6</w:t>
        </w:r>
        <w:r w:rsidR="006F5584" w:rsidRPr="006F5584">
          <w:rPr>
            <w:b/>
            <w:webHidden/>
          </w:rPr>
          <w:fldChar w:fldCharType="end"/>
        </w:r>
      </w:hyperlink>
    </w:p>
    <w:p w:rsidR="006F5584" w:rsidRPr="006F5584" w:rsidRDefault="00BC4C37">
      <w:pPr>
        <w:pStyle w:val="TOC1"/>
        <w:rPr>
          <w:rFonts w:asciiTheme="minorHAnsi" w:eastAsiaTheme="minorEastAsia" w:hAnsiTheme="minorHAnsi" w:cstheme="minorBidi"/>
          <w:b/>
          <w:sz w:val="22"/>
        </w:rPr>
      </w:pPr>
      <w:hyperlink w:anchor="_Toc58082763" w:history="1">
        <w:r w:rsidR="006F5584" w:rsidRPr="006F5584">
          <w:rPr>
            <w:rStyle w:val="Hyperlink"/>
            <w:b/>
          </w:rPr>
          <w:t>CHƯƠNG 3: GIAO DIỆN WEBSITE</w:t>
        </w:r>
        <w:r w:rsidR="006F5584" w:rsidRPr="006F5584">
          <w:rPr>
            <w:b/>
            <w:webHidden/>
          </w:rPr>
          <w:tab/>
        </w:r>
        <w:r w:rsidR="006F5584" w:rsidRPr="006F5584">
          <w:rPr>
            <w:b/>
            <w:webHidden/>
          </w:rPr>
          <w:fldChar w:fldCharType="begin"/>
        </w:r>
        <w:r w:rsidR="006F5584" w:rsidRPr="006F5584">
          <w:rPr>
            <w:b/>
            <w:webHidden/>
          </w:rPr>
          <w:instrText xml:space="preserve"> PAGEREF _Toc58082763 \h </w:instrText>
        </w:r>
        <w:r w:rsidR="006F5584" w:rsidRPr="006F5584">
          <w:rPr>
            <w:b/>
            <w:webHidden/>
          </w:rPr>
        </w:r>
        <w:r w:rsidR="006F5584" w:rsidRPr="006F5584">
          <w:rPr>
            <w:b/>
            <w:webHidden/>
          </w:rPr>
          <w:fldChar w:fldCharType="separate"/>
        </w:r>
        <w:r w:rsidR="006F5584" w:rsidRPr="006F5584">
          <w:rPr>
            <w:b/>
            <w:webHidden/>
          </w:rPr>
          <w:t>8</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64" w:history="1">
        <w:r w:rsidR="006F5584" w:rsidRPr="006F5584">
          <w:rPr>
            <w:rStyle w:val="Hyperlink"/>
            <w:b/>
          </w:rPr>
          <w:t>1.</w:t>
        </w:r>
        <w:r w:rsidR="006F5584" w:rsidRPr="006F5584">
          <w:rPr>
            <w:rFonts w:asciiTheme="minorHAnsi" w:eastAsiaTheme="minorEastAsia" w:hAnsiTheme="minorHAnsi" w:cstheme="minorBidi"/>
            <w:b/>
            <w:sz w:val="22"/>
            <w:szCs w:val="22"/>
          </w:rPr>
          <w:tab/>
        </w:r>
        <w:r w:rsidR="006F5584" w:rsidRPr="006F5584">
          <w:rPr>
            <w:rStyle w:val="Hyperlink"/>
            <w:b/>
          </w:rPr>
          <w:t>Giao diện trang chủ</w:t>
        </w:r>
        <w:r w:rsidR="006F5584" w:rsidRPr="006F5584">
          <w:rPr>
            <w:b/>
            <w:webHidden/>
          </w:rPr>
          <w:tab/>
        </w:r>
        <w:r w:rsidR="006F5584" w:rsidRPr="006F5584">
          <w:rPr>
            <w:b/>
            <w:webHidden/>
          </w:rPr>
          <w:fldChar w:fldCharType="begin"/>
        </w:r>
        <w:r w:rsidR="006F5584" w:rsidRPr="006F5584">
          <w:rPr>
            <w:b/>
            <w:webHidden/>
          </w:rPr>
          <w:instrText xml:space="preserve"> PAGEREF _Toc58082764 \h </w:instrText>
        </w:r>
        <w:r w:rsidR="006F5584" w:rsidRPr="006F5584">
          <w:rPr>
            <w:b/>
            <w:webHidden/>
          </w:rPr>
        </w:r>
        <w:r w:rsidR="006F5584" w:rsidRPr="006F5584">
          <w:rPr>
            <w:b/>
            <w:webHidden/>
          </w:rPr>
          <w:fldChar w:fldCharType="separate"/>
        </w:r>
        <w:r w:rsidR="006F5584" w:rsidRPr="006F5584">
          <w:rPr>
            <w:b/>
            <w:webHidden/>
          </w:rPr>
          <w:t>8</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65" w:history="1">
        <w:r w:rsidR="006F5584" w:rsidRPr="006F5584">
          <w:rPr>
            <w:rStyle w:val="Hyperlink"/>
            <w:b/>
          </w:rPr>
          <w:t>2.</w:t>
        </w:r>
        <w:r w:rsidR="006F5584" w:rsidRPr="006F5584">
          <w:rPr>
            <w:rFonts w:asciiTheme="minorHAnsi" w:eastAsiaTheme="minorEastAsia" w:hAnsiTheme="minorHAnsi" w:cstheme="minorBidi"/>
            <w:b/>
            <w:sz w:val="22"/>
            <w:szCs w:val="22"/>
          </w:rPr>
          <w:tab/>
        </w:r>
        <w:r w:rsidR="006F5584" w:rsidRPr="006F5584">
          <w:rPr>
            <w:rStyle w:val="Hyperlink"/>
            <w:b/>
          </w:rPr>
          <w:t>Giao diện trang tìm phòng trọ</w:t>
        </w:r>
        <w:r w:rsidR="006F5584" w:rsidRPr="006F5584">
          <w:rPr>
            <w:b/>
            <w:webHidden/>
          </w:rPr>
          <w:tab/>
        </w:r>
        <w:r w:rsidR="006F5584" w:rsidRPr="006F5584">
          <w:rPr>
            <w:b/>
            <w:webHidden/>
          </w:rPr>
          <w:fldChar w:fldCharType="begin"/>
        </w:r>
        <w:r w:rsidR="006F5584" w:rsidRPr="006F5584">
          <w:rPr>
            <w:b/>
            <w:webHidden/>
          </w:rPr>
          <w:instrText xml:space="preserve"> PAGEREF _Toc58082765 \h </w:instrText>
        </w:r>
        <w:r w:rsidR="006F5584" w:rsidRPr="006F5584">
          <w:rPr>
            <w:b/>
            <w:webHidden/>
          </w:rPr>
        </w:r>
        <w:r w:rsidR="006F5584" w:rsidRPr="006F5584">
          <w:rPr>
            <w:b/>
            <w:webHidden/>
          </w:rPr>
          <w:fldChar w:fldCharType="separate"/>
        </w:r>
        <w:r w:rsidR="006F5584" w:rsidRPr="006F5584">
          <w:rPr>
            <w:b/>
            <w:webHidden/>
          </w:rPr>
          <w:t>9</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66" w:history="1">
        <w:r w:rsidR="006F5584" w:rsidRPr="006F5584">
          <w:rPr>
            <w:rStyle w:val="Hyperlink"/>
            <w:b/>
          </w:rPr>
          <w:t>3.</w:t>
        </w:r>
        <w:r w:rsidR="006F5584" w:rsidRPr="006F5584">
          <w:rPr>
            <w:rFonts w:asciiTheme="minorHAnsi" w:eastAsiaTheme="minorEastAsia" w:hAnsiTheme="minorHAnsi" w:cstheme="minorBidi"/>
            <w:b/>
            <w:sz w:val="22"/>
            <w:szCs w:val="22"/>
          </w:rPr>
          <w:tab/>
        </w:r>
        <w:r w:rsidR="006F5584" w:rsidRPr="006F5584">
          <w:rPr>
            <w:rStyle w:val="Hyperlink"/>
            <w:b/>
          </w:rPr>
          <w:t>Giao diện tìm người ở ghép</w:t>
        </w:r>
        <w:r w:rsidR="006F5584" w:rsidRPr="006F5584">
          <w:rPr>
            <w:b/>
            <w:webHidden/>
          </w:rPr>
          <w:tab/>
        </w:r>
        <w:r w:rsidR="006F5584" w:rsidRPr="006F5584">
          <w:rPr>
            <w:b/>
            <w:webHidden/>
          </w:rPr>
          <w:fldChar w:fldCharType="begin"/>
        </w:r>
        <w:r w:rsidR="006F5584" w:rsidRPr="006F5584">
          <w:rPr>
            <w:b/>
            <w:webHidden/>
          </w:rPr>
          <w:instrText xml:space="preserve"> PAGEREF _Toc58082766 \h </w:instrText>
        </w:r>
        <w:r w:rsidR="006F5584" w:rsidRPr="006F5584">
          <w:rPr>
            <w:b/>
            <w:webHidden/>
          </w:rPr>
        </w:r>
        <w:r w:rsidR="006F5584" w:rsidRPr="006F5584">
          <w:rPr>
            <w:b/>
            <w:webHidden/>
          </w:rPr>
          <w:fldChar w:fldCharType="separate"/>
        </w:r>
        <w:r w:rsidR="006F5584" w:rsidRPr="006F5584">
          <w:rPr>
            <w:b/>
            <w:webHidden/>
          </w:rPr>
          <w:t>10</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67" w:history="1">
        <w:r w:rsidR="006F5584" w:rsidRPr="006F5584">
          <w:rPr>
            <w:rStyle w:val="Hyperlink"/>
            <w:b/>
          </w:rPr>
          <w:t>4.</w:t>
        </w:r>
        <w:r w:rsidR="006F5584" w:rsidRPr="006F5584">
          <w:rPr>
            <w:rFonts w:asciiTheme="minorHAnsi" w:eastAsiaTheme="minorEastAsia" w:hAnsiTheme="minorHAnsi" w:cstheme="minorBidi"/>
            <w:b/>
            <w:sz w:val="22"/>
            <w:szCs w:val="22"/>
          </w:rPr>
          <w:tab/>
        </w:r>
        <w:r w:rsidR="006F5584" w:rsidRPr="006F5584">
          <w:rPr>
            <w:rStyle w:val="Hyperlink"/>
            <w:b/>
          </w:rPr>
          <w:t>Giao diện trang hướng dẫn</w:t>
        </w:r>
        <w:r w:rsidR="006F5584" w:rsidRPr="006F5584">
          <w:rPr>
            <w:b/>
            <w:webHidden/>
          </w:rPr>
          <w:tab/>
        </w:r>
        <w:r w:rsidR="006F5584" w:rsidRPr="006F5584">
          <w:rPr>
            <w:b/>
            <w:webHidden/>
          </w:rPr>
          <w:fldChar w:fldCharType="begin"/>
        </w:r>
        <w:r w:rsidR="006F5584" w:rsidRPr="006F5584">
          <w:rPr>
            <w:b/>
            <w:webHidden/>
          </w:rPr>
          <w:instrText xml:space="preserve"> PAGEREF _Toc58082767 \h </w:instrText>
        </w:r>
        <w:r w:rsidR="006F5584" w:rsidRPr="006F5584">
          <w:rPr>
            <w:b/>
            <w:webHidden/>
          </w:rPr>
        </w:r>
        <w:r w:rsidR="006F5584" w:rsidRPr="006F5584">
          <w:rPr>
            <w:b/>
            <w:webHidden/>
          </w:rPr>
          <w:fldChar w:fldCharType="separate"/>
        </w:r>
        <w:r w:rsidR="006F5584" w:rsidRPr="006F5584">
          <w:rPr>
            <w:b/>
            <w:webHidden/>
          </w:rPr>
          <w:t>10</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68" w:history="1">
        <w:r w:rsidR="006F5584" w:rsidRPr="006F5584">
          <w:rPr>
            <w:rStyle w:val="Hyperlink"/>
            <w:b/>
          </w:rPr>
          <w:t>5.</w:t>
        </w:r>
        <w:r w:rsidR="006F5584" w:rsidRPr="006F5584">
          <w:rPr>
            <w:rFonts w:asciiTheme="minorHAnsi" w:eastAsiaTheme="minorEastAsia" w:hAnsiTheme="minorHAnsi" w:cstheme="minorBidi"/>
            <w:b/>
            <w:sz w:val="22"/>
            <w:szCs w:val="22"/>
          </w:rPr>
          <w:tab/>
        </w:r>
        <w:r w:rsidR="006F5584" w:rsidRPr="006F5584">
          <w:rPr>
            <w:rStyle w:val="Hyperlink"/>
            <w:b/>
          </w:rPr>
          <w:t>Giao diện bảng giá dịch vụ</w:t>
        </w:r>
        <w:r w:rsidR="006F5584" w:rsidRPr="006F5584">
          <w:rPr>
            <w:b/>
            <w:webHidden/>
          </w:rPr>
          <w:tab/>
        </w:r>
        <w:r w:rsidR="006F5584" w:rsidRPr="006F5584">
          <w:rPr>
            <w:b/>
            <w:webHidden/>
          </w:rPr>
          <w:fldChar w:fldCharType="begin"/>
        </w:r>
        <w:r w:rsidR="006F5584" w:rsidRPr="006F5584">
          <w:rPr>
            <w:b/>
            <w:webHidden/>
          </w:rPr>
          <w:instrText xml:space="preserve"> PAGEREF _Toc58082768 \h </w:instrText>
        </w:r>
        <w:r w:rsidR="006F5584" w:rsidRPr="006F5584">
          <w:rPr>
            <w:b/>
            <w:webHidden/>
          </w:rPr>
        </w:r>
        <w:r w:rsidR="006F5584" w:rsidRPr="006F5584">
          <w:rPr>
            <w:b/>
            <w:webHidden/>
          </w:rPr>
          <w:fldChar w:fldCharType="separate"/>
        </w:r>
        <w:r w:rsidR="006F5584" w:rsidRPr="006F5584">
          <w:rPr>
            <w:b/>
            <w:webHidden/>
          </w:rPr>
          <w:t>11</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69" w:history="1">
        <w:r w:rsidR="006F5584" w:rsidRPr="006F5584">
          <w:rPr>
            <w:rStyle w:val="Hyperlink"/>
            <w:b/>
          </w:rPr>
          <w:t>6.</w:t>
        </w:r>
        <w:r w:rsidR="006F5584" w:rsidRPr="006F5584">
          <w:rPr>
            <w:rFonts w:asciiTheme="minorHAnsi" w:eastAsiaTheme="minorEastAsia" w:hAnsiTheme="minorHAnsi" w:cstheme="minorBidi"/>
            <w:b/>
            <w:sz w:val="22"/>
            <w:szCs w:val="22"/>
          </w:rPr>
          <w:tab/>
        </w:r>
        <w:r w:rsidR="006F5584" w:rsidRPr="006F5584">
          <w:rPr>
            <w:rStyle w:val="Hyperlink"/>
            <w:b/>
          </w:rPr>
          <w:t>Giao diện trang giới thiệu</w:t>
        </w:r>
        <w:r w:rsidR="006F5584" w:rsidRPr="006F5584">
          <w:rPr>
            <w:b/>
            <w:webHidden/>
          </w:rPr>
          <w:tab/>
        </w:r>
        <w:r w:rsidR="006F5584" w:rsidRPr="006F5584">
          <w:rPr>
            <w:b/>
            <w:webHidden/>
          </w:rPr>
          <w:fldChar w:fldCharType="begin"/>
        </w:r>
        <w:r w:rsidR="006F5584" w:rsidRPr="006F5584">
          <w:rPr>
            <w:b/>
            <w:webHidden/>
          </w:rPr>
          <w:instrText xml:space="preserve"> PAGEREF _Toc58082769 \h </w:instrText>
        </w:r>
        <w:r w:rsidR="006F5584" w:rsidRPr="006F5584">
          <w:rPr>
            <w:b/>
            <w:webHidden/>
          </w:rPr>
        </w:r>
        <w:r w:rsidR="006F5584" w:rsidRPr="006F5584">
          <w:rPr>
            <w:b/>
            <w:webHidden/>
          </w:rPr>
          <w:fldChar w:fldCharType="separate"/>
        </w:r>
        <w:r w:rsidR="006F5584" w:rsidRPr="006F5584">
          <w:rPr>
            <w:b/>
            <w:webHidden/>
          </w:rPr>
          <w:t>11</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70" w:history="1">
        <w:r w:rsidR="006F5584" w:rsidRPr="006F5584">
          <w:rPr>
            <w:rStyle w:val="Hyperlink"/>
            <w:b/>
          </w:rPr>
          <w:t>7.</w:t>
        </w:r>
        <w:r w:rsidR="006F5584" w:rsidRPr="006F5584">
          <w:rPr>
            <w:rFonts w:asciiTheme="minorHAnsi" w:eastAsiaTheme="minorEastAsia" w:hAnsiTheme="minorHAnsi" w:cstheme="minorBidi"/>
            <w:b/>
            <w:sz w:val="22"/>
            <w:szCs w:val="22"/>
          </w:rPr>
          <w:tab/>
        </w:r>
        <w:r w:rsidR="006F5584" w:rsidRPr="006F5584">
          <w:rPr>
            <w:rStyle w:val="Hyperlink"/>
            <w:b/>
          </w:rPr>
          <w:t>Giao diện trang đăng ký</w:t>
        </w:r>
        <w:r w:rsidR="006F5584" w:rsidRPr="006F5584">
          <w:rPr>
            <w:b/>
            <w:webHidden/>
          </w:rPr>
          <w:tab/>
        </w:r>
        <w:r w:rsidR="006F5584" w:rsidRPr="006F5584">
          <w:rPr>
            <w:b/>
            <w:webHidden/>
          </w:rPr>
          <w:fldChar w:fldCharType="begin"/>
        </w:r>
        <w:r w:rsidR="006F5584" w:rsidRPr="006F5584">
          <w:rPr>
            <w:b/>
            <w:webHidden/>
          </w:rPr>
          <w:instrText xml:space="preserve"> PAGEREF _Toc58082770 \h </w:instrText>
        </w:r>
        <w:r w:rsidR="006F5584" w:rsidRPr="006F5584">
          <w:rPr>
            <w:b/>
            <w:webHidden/>
          </w:rPr>
        </w:r>
        <w:r w:rsidR="006F5584" w:rsidRPr="006F5584">
          <w:rPr>
            <w:b/>
            <w:webHidden/>
          </w:rPr>
          <w:fldChar w:fldCharType="separate"/>
        </w:r>
        <w:r w:rsidR="006F5584" w:rsidRPr="006F5584">
          <w:rPr>
            <w:b/>
            <w:webHidden/>
          </w:rPr>
          <w:t>12</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71" w:history="1">
        <w:r w:rsidR="006F5584" w:rsidRPr="006F5584">
          <w:rPr>
            <w:rStyle w:val="Hyperlink"/>
            <w:b/>
          </w:rPr>
          <w:t>8.</w:t>
        </w:r>
        <w:r w:rsidR="006F5584" w:rsidRPr="006F5584">
          <w:rPr>
            <w:rFonts w:asciiTheme="minorHAnsi" w:eastAsiaTheme="minorEastAsia" w:hAnsiTheme="minorHAnsi" w:cstheme="minorBidi"/>
            <w:b/>
            <w:sz w:val="22"/>
            <w:szCs w:val="22"/>
          </w:rPr>
          <w:tab/>
        </w:r>
        <w:r w:rsidR="006F5584" w:rsidRPr="006F5584">
          <w:rPr>
            <w:rStyle w:val="Hyperlink"/>
            <w:b/>
          </w:rPr>
          <w:t>Giao diện trang đăng nhập</w:t>
        </w:r>
        <w:r w:rsidR="006F5584" w:rsidRPr="006F5584">
          <w:rPr>
            <w:b/>
            <w:webHidden/>
          </w:rPr>
          <w:tab/>
        </w:r>
        <w:r w:rsidR="006F5584" w:rsidRPr="006F5584">
          <w:rPr>
            <w:b/>
            <w:webHidden/>
          </w:rPr>
          <w:fldChar w:fldCharType="begin"/>
        </w:r>
        <w:r w:rsidR="006F5584" w:rsidRPr="006F5584">
          <w:rPr>
            <w:b/>
            <w:webHidden/>
          </w:rPr>
          <w:instrText xml:space="preserve"> PAGEREF _Toc58082771 \h </w:instrText>
        </w:r>
        <w:r w:rsidR="006F5584" w:rsidRPr="006F5584">
          <w:rPr>
            <w:b/>
            <w:webHidden/>
          </w:rPr>
        </w:r>
        <w:r w:rsidR="006F5584" w:rsidRPr="006F5584">
          <w:rPr>
            <w:b/>
            <w:webHidden/>
          </w:rPr>
          <w:fldChar w:fldCharType="separate"/>
        </w:r>
        <w:r w:rsidR="006F5584" w:rsidRPr="006F5584">
          <w:rPr>
            <w:b/>
            <w:webHidden/>
          </w:rPr>
          <w:t>12</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72" w:history="1">
        <w:r w:rsidR="006F5584" w:rsidRPr="006F5584">
          <w:rPr>
            <w:rStyle w:val="Hyperlink"/>
            <w:b/>
          </w:rPr>
          <w:t>9.</w:t>
        </w:r>
        <w:r w:rsidR="006F5584" w:rsidRPr="006F5584">
          <w:rPr>
            <w:rFonts w:asciiTheme="minorHAnsi" w:eastAsiaTheme="minorEastAsia" w:hAnsiTheme="minorHAnsi" w:cstheme="minorBidi"/>
            <w:b/>
            <w:sz w:val="22"/>
            <w:szCs w:val="22"/>
          </w:rPr>
          <w:tab/>
        </w:r>
        <w:r w:rsidR="006F5584" w:rsidRPr="006F5584">
          <w:rPr>
            <w:rStyle w:val="Hyperlink"/>
            <w:b/>
          </w:rPr>
          <w:t>Giao diện trang đổi mật khẩu</w:t>
        </w:r>
        <w:r w:rsidR="006F5584" w:rsidRPr="006F5584">
          <w:rPr>
            <w:b/>
            <w:webHidden/>
          </w:rPr>
          <w:tab/>
        </w:r>
        <w:r w:rsidR="006F5584" w:rsidRPr="006F5584">
          <w:rPr>
            <w:b/>
            <w:webHidden/>
          </w:rPr>
          <w:fldChar w:fldCharType="begin"/>
        </w:r>
        <w:r w:rsidR="006F5584" w:rsidRPr="006F5584">
          <w:rPr>
            <w:b/>
            <w:webHidden/>
          </w:rPr>
          <w:instrText xml:space="preserve"> PAGEREF _Toc58082772 \h </w:instrText>
        </w:r>
        <w:r w:rsidR="006F5584" w:rsidRPr="006F5584">
          <w:rPr>
            <w:b/>
            <w:webHidden/>
          </w:rPr>
        </w:r>
        <w:r w:rsidR="006F5584" w:rsidRPr="006F5584">
          <w:rPr>
            <w:b/>
            <w:webHidden/>
          </w:rPr>
          <w:fldChar w:fldCharType="separate"/>
        </w:r>
        <w:r w:rsidR="006F5584" w:rsidRPr="006F5584">
          <w:rPr>
            <w:b/>
            <w:webHidden/>
          </w:rPr>
          <w:t>13</w:t>
        </w:r>
        <w:r w:rsidR="006F5584" w:rsidRPr="006F5584">
          <w:rPr>
            <w:b/>
            <w:webHidden/>
          </w:rPr>
          <w:fldChar w:fldCharType="end"/>
        </w:r>
      </w:hyperlink>
    </w:p>
    <w:p w:rsidR="006F5584" w:rsidRPr="006F5584" w:rsidRDefault="00BC4C37">
      <w:pPr>
        <w:pStyle w:val="TOC2"/>
        <w:tabs>
          <w:tab w:val="left" w:pos="1320"/>
        </w:tabs>
        <w:rPr>
          <w:rFonts w:asciiTheme="minorHAnsi" w:eastAsiaTheme="minorEastAsia" w:hAnsiTheme="minorHAnsi" w:cstheme="minorBidi"/>
          <w:b/>
          <w:sz w:val="22"/>
          <w:szCs w:val="22"/>
        </w:rPr>
      </w:pPr>
      <w:hyperlink w:anchor="_Toc58082773" w:history="1">
        <w:r w:rsidR="006F5584" w:rsidRPr="006F5584">
          <w:rPr>
            <w:rStyle w:val="Hyperlink"/>
            <w:b/>
          </w:rPr>
          <w:t>10.</w:t>
        </w:r>
        <w:r w:rsidR="006F5584" w:rsidRPr="006F5584">
          <w:rPr>
            <w:rFonts w:asciiTheme="minorHAnsi" w:eastAsiaTheme="minorEastAsia" w:hAnsiTheme="minorHAnsi" w:cstheme="minorBidi"/>
            <w:b/>
            <w:sz w:val="22"/>
            <w:szCs w:val="22"/>
          </w:rPr>
          <w:tab/>
        </w:r>
        <w:r w:rsidR="006F5584" w:rsidRPr="006F5584">
          <w:rPr>
            <w:rStyle w:val="Hyperlink"/>
            <w:b/>
          </w:rPr>
          <w:t>Giao diện trang chi tiết phòng trọ</w:t>
        </w:r>
        <w:r w:rsidR="006F5584" w:rsidRPr="006F5584">
          <w:rPr>
            <w:b/>
            <w:webHidden/>
          </w:rPr>
          <w:tab/>
        </w:r>
        <w:r w:rsidR="006F5584" w:rsidRPr="006F5584">
          <w:rPr>
            <w:b/>
            <w:webHidden/>
          </w:rPr>
          <w:fldChar w:fldCharType="begin"/>
        </w:r>
        <w:r w:rsidR="006F5584" w:rsidRPr="006F5584">
          <w:rPr>
            <w:b/>
            <w:webHidden/>
          </w:rPr>
          <w:instrText xml:space="preserve"> PAGEREF _Toc58082773 \h </w:instrText>
        </w:r>
        <w:r w:rsidR="006F5584" w:rsidRPr="006F5584">
          <w:rPr>
            <w:b/>
            <w:webHidden/>
          </w:rPr>
        </w:r>
        <w:r w:rsidR="006F5584" w:rsidRPr="006F5584">
          <w:rPr>
            <w:b/>
            <w:webHidden/>
          </w:rPr>
          <w:fldChar w:fldCharType="separate"/>
        </w:r>
        <w:r w:rsidR="006F5584" w:rsidRPr="006F5584">
          <w:rPr>
            <w:b/>
            <w:webHidden/>
          </w:rPr>
          <w:t>14</w:t>
        </w:r>
        <w:r w:rsidR="006F5584" w:rsidRPr="006F5584">
          <w:rPr>
            <w:b/>
            <w:webHidden/>
          </w:rPr>
          <w:fldChar w:fldCharType="end"/>
        </w:r>
      </w:hyperlink>
    </w:p>
    <w:p w:rsidR="006F5584" w:rsidRPr="006F5584" w:rsidRDefault="00BC4C37">
      <w:pPr>
        <w:pStyle w:val="TOC2"/>
        <w:tabs>
          <w:tab w:val="left" w:pos="1320"/>
        </w:tabs>
        <w:rPr>
          <w:rFonts w:asciiTheme="minorHAnsi" w:eastAsiaTheme="minorEastAsia" w:hAnsiTheme="minorHAnsi" w:cstheme="minorBidi"/>
          <w:b/>
          <w:sz w:val="22"/>
          <w:szCs w:val="22"/>
        </w:rPr>
      </w:pPr>
      <w:hyperlink w:anchor="_Toc58082774" w:history="1">
        <w:r w:rsidR="006F5584" w:rsidRPr="006F5584">
          <w:rPr>
            <w:rStyle w:val="Hyperlink"/>
            <w:b/>
          </w:rPr>
          <w:t>11.</w:t>
        </w:r>
        <w:r w:rsidR="006F5584" w:rsidRPr="006F5584">
          <w:rPr>
            <w:rFonts w:asciiTheme="minorHAnsi" w:eastAsiaTheme="minorEastAsia" w:hAnsiTheme="minorHAnsi" w:cstheme="minorBidi"/>
            <w:b/>
            <w:sz w:val="22"/>
            <w:szCs w:val="22"/>
          </w:rPr>
          <w:tab/>
        </w:r>
        <w:r w:rsidR="006F5584" w:rsidRPr="006F5584">
          <w:rPr>
            <w:rStyle w:val="Hyperlink"/>
            <w:b/>
          </w:rPr>
          <w:t>Giao diện trang đăng bài</w:t>
        </w:r>
        <w:r w:rsidR="006F5584" w:rsidRPr="006F5584">
          <w:rPr>
            <w:b/>
            <w:webHidden/>
          </w:rPr>
          <w:tab/>
        </w:r>
        <w:r w:rsidR="006F5584" w:rsidRPr="006F5584">
          <w:rPr>
            <w:b/>
            <w:webHidden/>
          </w:rPr>
          <w:fldChar w:fldCharType="begin"/>
        </w:r>
        <w:r w:rsidR="006F5584" w:rsidRPr="006F5584">
          <w:rPr>
            <w:b/>
            <w:webHidden/>
          </w:rPr>
          <w:instrText xml:space="preserve"> PAGEREF _Toc58082774 \h </w:instrText>
        </w:r>
        <w:r w:rsidR="006F5584" w:rsidRPr="006F5584">
          <w:rPr>
            <w:b/>
            <w:webHidden/>
          </w:rPr>
        </w:r>
        <w:r w:rsidR="006F5584" w:rsidRPr="006F5584">
          <w:rPr>
            <w:b/>
            <w:webHidden/>
          </w:rPr>
          <w:fldChar w:fldCharType="separate"/>
        </w:r>
        <w:r w:rsidR="006F5584" w:rsidRPr="006F5584">
          <w:rPr>
            <w:b/>
            <w:webHidden/>
          </w:rPr>
          <w:t>15</w:t>
        </w:r>
        <w:r w:rsidR="006F5584" w:rsidRPr="006F5584">
          <w:rPr>
            <w:b/>
            <w:webHidden/>
          </w:rPr>
          <w:fldChar w:fldCharType="end"/>
        </w:r>
      </w:hyperlink>
    </w:p>
    <w:p w:rsidR="006F5584" w:rsidRPr="006F5584" w:rsidRDefault="00BC4C37">
      <w:pPr>
        <w:pStyle w:val="TOC2"/>
        <w:tabs>
          <w:tab w:val="left" w:pos="1320"/>
        </w:tabs>
        <w:rPr>
          <w:rFonts w:asciiTheme="minorHAnsi" w:eastAsiaTheme="minorEastAsia" w:hAnsiTheme="minorHAnsi" w:cstheme="minorBidi"/>
          <w:b/>
          <w:sz w:val="22"/>
          <w:szCs w:val="22"/>
        </w:rPr>
      </w:pPr>
      <w:hyperlink w:anchor="_Toc58082775" w:history="1">
        <w:r w:rsidR="006F5584" w:rsidRPr="006F5584">
          <w:rPr>
            <w:rStyle w:val="Hyperlink"/>
            <w:b/>
          </w:rPr>
          <w:t>12.</w:t>
        </w:r>
        <w:r w:rsidR="006F5584" w:rsidRPr="006F5584">
          <w:rPr>
            <w:rFonts w:asciiTheme="minorHAnsi" w:eastAsiaTheme="minorEastAsia" w:hAnsiTheme="minorHAnsi" w:cstheme="minorBidi"/>
            <w:b/>
            <w:sz w:val="22"/>
            <w:szCs w:val="22"/>
          </w:rPr>
          <w:tab/>
        </w:r>
        <w:r w:rsidR="006F5584" w:rsidRPr="006F5584">
          <w:rPr>
            <w:rStyle w:val="Hyperlink"/>
            <w:b/>
          </w:rPr>
          <w:t>Giao diện trang quản trị</w:t>
        </w:r>
        <w:r w:rsidR="006F5584" w:rsidRPr="006F5584">
          <w:rPr>
            <w:b/>
            <w:webHidden/>
          </w:rPr>
          <w:tab/>
        </w:r>
        <w:r w:rsidR="006F5584" w:rsidRPr="006F5584">
          <w:rPr>
            <w:b/>
            <w:webHidden/>
          </w:rPr>
          <w:fldChar w:fldCharType="begin"/>
        </w:r>
        <w:r w:rsidR="006F5584" w:rsidRPr="006F5584">
          <w:rPr>
            <w:b/>
            <w:webHidden/>
          </w:rPr>
          <w:instrText xml:space="preserve"> PAGEREF _Toc58082775 \h </w:instrText>
        </w:r>
        <w:r w:rsidR="006F5584" w:rsidRPr="006F5584">
          <w:rPr>
            <w:b/>
            <w:webHidden/>
          </w:rPr>
        </w:r>
        <w:r w:rsidR="006F5584" w:rsidRPr="006F5584">
          <w:rPr>
            <w:b/>
            <w:webHidden/>
          </w:rPr>
          <w:fldChar w:fldCharType="separate"/>
        </w:r>
        <w:r w:rsidR="006F5584" w:rsidRPr="006F5584">
          <w:rPr>
            <w:b/>
            <w:webHidden/>
          </w:rPr>
          <w:t>16</w:t>
        </w:r>
        <w:r w:rsidR="006F5584" w:rsidRPr="006F5584">
          <w:rPr>
            <w:b/>
            <w:webHidden/>
          </w:rPr>
          <w:fldChar w:fldCharType="end"/>
        </w:r>
      </w:hyperlink>
    </w:p>
    <w:p w:rsidR="006F5584" w:rsidRPr="006F5584" w:rsidRDefault="00BC4C37">
      <w:pPr>
        <w:pStyle w:val="TOC3"/>
        <w:tabs>
          <w:tab w:val="left" w:pos="1320"/>
        </w:tabs>
        <w:rPr>
          <w:rFonts w:asciiTheme="minorHAnsi" w:eastAsiaTheme="minorEastAsia" w:hAnsiTheme="minorHAnsi" w:cstheme="minorBidi"/>
          <w:b/>
          <w:sz w:val="22"/>
          <w:szCs w:val="22"/>
        </w:rPr>
      </w:pPr>
      <w:hyperlink w:anchor="_Toc58082776" w:history="1">
        <w:r w:rsidR="006F5584" w:rsidRPr="006F5584">
          <w:rPr>
            <w:rStyle w:val="Hyperlink"/>
            <w:b/>
          </w:rPr>
          <w:t>12.1</w:t>
        </w:r>
        <w:r w:rsidR="006F5584" w:rsidRPr="006F5584">
          <w:rPr>
            <w:rFonts w:asciiTheme="minorHAnsi" w:eastAsiaTheme="minorEastAsia" w:hAnsiTheme="minorHAnsi" w:cstheme="minorBidi"/>
            <w:b/>
            <w:sz w:val="22"/>
            <w:szCs w:val="22"/>
          </w:rPr>
          <w:tab/>
        </w:r>
        <w:r w:rsidR="006F5584" w:rsidRPr="006F5584">
          <w:rPr>
            <w:rStyle w:val="Hyperlink"/>
            <w:b/>
          </w:rPr>
          <w:t>Giao diện quản trị nhà trọ</w:t>
        </w:r>
        <w:r w:rsidR="006F5584" w:rsidRPr="006F5584">
          <w:rPr>
            <w:b/>
            <w:webHidden/>
          </w:rPr>
          <w:tab/>
        </w:r>
        <w:r w:rsidR="006F5584" w:rsidRPr="006F5584">
          <w:rPr>
            <w:b/>
            <w:webHidden/>
          </w:rPr>
          <w:fldChar w:fldCharType="begin"/>
        </w:r>
        <w:r w:rsidR="006F5584" w:rsidRPr="006F5584">
          <w:rPr>
            <w:b/>
            <w:webHidden/>
          </w:rPr>
          <w:instrText xml:space="preserve"> PAGEREF _Toc58082776 \h </w:instrText>
        </w:r>
        <w:r w:rsidR="006F5584" w:rsidRPr="006F5584">
          <w:rPr>
            <w:b/>
            <w:webHidden/>
          </w:rPr>
        </w:r>
        <w:r w:rsidR="006F5584" w:rsidRPr="006F5584">
          <w:rPr>
            <w:b/>
            <w:webHidden/>
          </w:rPr>
          <w:fldChar w:fldCharType="separate"/>
        </w:r>
        <w:r w:rsidR="006F5584" w:rsidRPr="006F5584">
          <w:rPr>
            <w:b/>
            <w:webHidden/>
          </w:rPr>
          <w:t>16</w:t>
        </w:r>
        <w:r w:rsidR="006F5584" w:rsidRPr="006F5584">
          <w:rPr>
            <w:b/>
            <w:webHidden/>
          </w:rPr>
          <w:fldChar w:fldCharType="end"/>
        </w:r>
      </w:hyperlink>
    </w:p>
    <w:p w:rsidR="006F5584" w:rsidRPr="006F5584" w:rsidRDefault="00BC4C37">
      <w:pPr>
        <w:pStyle w:val="TOC3"/>
        <w:tabs>
          <w:tab w:val="left" w:pos="1320"/>
        </w:tabs>
        <w:rPr>
          <w:rFonts w:asciiTheme="minorHAnsi" w:eastAsiaTheme="minorEastAsia" w:hAnsiTheme="minorHAnsi" w:cstheme="minorBidi"/>
          <w:b/>
          <w:sz w:val="22"/>
          <w:szCs w:val="22"/>
        </w:rPr>
      </w:pPr>
      <w:hyperlink w:anchor="_Toc58082777" w:history="1">
        <w:r w:rsidR="006F5584" w:rsidRPr="006F5584">
          <w:rPr>
            <w:rStyle w:val="Hyperlink"/>
            <w:b/>
          </w:rPr>
          <w:t>12.2</w:t>
        </w:r>
        <w:r w:rsidR="006F5584" w:rsidRPr="006F5584">
          <w:rPr>
            <w:rFonts w:asciiTheme="minorHAnsi" w:eastAsiaTheme="minorEastAsia" w:hAnsiTheme="minorHAnsi" w:cstheme="minorBidi"/>
            <w:b/>
            <w:sz w:val="22"/>
            <w:szCs w:val="22"/>
          </w:rPr>
          <w:tab/>
        </w:r>
        <w:r w:rsidR="006F5584" w:rsidRPr="006F5584">
          <w:rPr>
            <w:rStyle w:val="Hyperlink"/>
            <w:b/>
          </w:rPr>
          <w:t>Giao diện quản trị khách hàng</w:t>
        </w:r>
        <w:r w:rsidR="006F5584" w:rsidRPr="006F5584">
          <w:rPr>
            <w:b/>
            <w:webHidden/>
          </w:rPr>
          <w:tab/>
        </w:r>
        <w:r w:rsidR="006F5584" w:rsidRPr="006F5584">
          <w:rPr>
            <w:b/>
            <w:webHidden/>
          </w:rPr>
          <w:fldChar w:fldCharType="begin"/>
        </w:r>
        <w:r w:rsidR="006F5584" w:rsidRPr="006F5584">
          <w:rPr>
            <w:b/>
            <w:webHidden/>
          </w:rPr>
          <w:instrText xml:space="preserve"> PAGEREF _Toc58082777 \h </w:instrText>
        </w:r>
        <w:r w:rsidR="006F5584" w:rsidRPr="006F5584">
          <w:rPr>
            <w:b/>
            <w:webHidden/>
          </w:rPr>
        </w:r>
        <w:r w:rsidR="006F5584" w:rsidRPr="006F5584">
          <w:rPr>
            <w:b/>
            <w:webHidden/>
          </w:rPr>
          <w:fldChar w:fldCharType="separate"/>
        </w:r>
        <w:r w:rsidR="006F5584" w:rsidRPr="006F5584">
          <w:rPr>
            <w:b/>
            <w:webHidden/>
          </w:rPr>
          <w:t>17</w:t>
        </w:r>
        <w:r w:rsidR="006F5584" w:rsidRPr="006F5584">
          <w:rPr>
            <w:b/>
            <w:webHidden/>
          </w:rPr>
          <w:fldChar w:fldCharType="end"/>
        </w:r>
      </w:hyperlink>
    </w:p>
    <w:p w:rsidR="006F5584" w:rsidRPr="006F5584" w:rsidRDefault="00BC4C37">
      <w:pPr>
        <w:pStyle w:val="TOC3"/>
        <w:tabs>
          <w:tab w:val="left" w:pos="1320"/>
        </w:tabs>
        <w:rPr>
          <w:rFonts w:asciiTheme="minorHAnsi" w:eastAsiaTheme="minorEastAsia" w:hAnsiTheme="minorHAnsi" w:cstheme="minorBidi"/>
          <w:b/>
          <w:sz w:val="22"/>
          <w:szCs w:val="22"/>
        </w:rPr>
      </w:pPr>
      <w:hyperlink w:anchor="_Toc58082778" w:history="1">
        <w:r w:rsidR="006F5584" w:rsidRPr="006F5584">
          <w:rPr>
            <w:rStyle w:val="Hyperlink"/>
            <w:b/>
          </w:rPr>
          <w:t>12.3</w:t>
        </w:r>
        <w:r w:rsidR="006F5584" w:rsidRPr="006F5584">
          <w:rPr>
            <w:rFonts w:asciiTheme="minorHAnsi" w:eastAsiaTheme="minorEastAsia" w:hAnsiTheme="minorHAnsi" w:cstheme="minorBidi"/>
            <w:b/>
            <w:sz w:val="22"/>
            <w:szCs w:val="22"/>
          </w:rPr>
          <w:tab/>
        </w:r>
        <w:r w:rsidR="006F5584" w:rsidRPr="006F5584">
          <w:rPr>
            <w:rStyle w:val="Hyperlink"/>
            <w:b/>
          </w:rPr>
          <w:t>Giao diện quản lí quản trị viên</w:t>
        </w:r>
        <w:r w:rsidR="006F5584" w:rsidRPr="006F5584">
          <w:rPr>
            <w:b/>
            <w:webHidden/>
          </w:rPr>
          <w:tab/>
        </w:r>
        <w:r w:rsidR="006F5584" w:rsidRPr="006F5584">
          <w:rPr>
            <w:b/>
            <w:webHidden/>
          </w:rPr>
          <w:fldChar w:fldCharType="begin"/>
        </w:r>
        <w:r w:rsidR="006F5584" w:rsidRPr="006F5584">
          <w:rPr>
            <w:b/>
            <w:webHidden/>
          </w:rPr>
          <w:instrText xml:space="preserve"> PAGEREF _Toc58082778 \h </w:instrText>
        </w:r>
        <w:r w:rsidR="006F5584" w:rsidRPr="006F5584">
          <w:rPr>
            <w:b/>
            <w:webHidden/>
          </w:rPr>
        </w:r>
        <w:r w:rsidR="006F5584" w:rsidRPr="006F5584">
          <w:rPr>
            <w:b/>
            <w:webHidden/>
          </w:rPr>
          <w:fldChar w:fldCharType="separate"/>
        </w:r>
        <w:r w:rsidR="006F5584" w:rsidRPr="006F5584">
          <w:rPr>
            <w:b/>
            <w:webHidden/>
          </w:rPr>
          <w:t>19</w:t>
        </w:r>
        <w:r w:rsidR="006F5584" w:rsidRPr="006F5584">
          <w:rPr>
            <w:b/>
            <w:webHidden/>
          </w:rPr>
          <w:fldChar w:fldCharType="end"/>
        </w:r>
      </w:hyperlink>
    </w:p>
    <w:p w:rsidR="006F5584" w:rsidRPr="006F5584" w:rsidRDefault="00BC4C37">
      <w:pPr>
        <w:pStyle w:val="TOC3"/>
        <w:tabs>
          <w:tab w:val="left" w:pos="1320"/>
        </w:tabs>
        <w:rPr>
          <w:rFonts w:asciiTheme="minorHAnsi" w:eastAsiaTheme="minorEastAsia" w:hAnsiTheme="minorHAnsi" w:cstheme="minorBidi"/>
          <w:b/>
          <w:sz w:val="22"/>
          <w:szCs w:val="22"/>
        </w:rPr>
      </w:pPr>
      <w:hyperlink w:anchor="_Toc58082779" w:history="1">
        <w:r w:rsidR="006F5584" w:rsidRPr="006F5584">
          <w:rPr>
            <w:rStyle w:val="Hyperlink"/>
            <w:b/>
          </w:rPr>
          <w:t>12.4</w:t>
        </w:r>
        <w:r w:rsidR="006F5584" w:rsidRPr="006F5584">
          <w:rPr>
            <w:rFonts w:asciiTheme="minorHAnsi" w:eastAsiaTheme="minorEastAsia" w:hAnsiTheme="minorHAnsi" w:cstheme="minorBidi"/>
            <w:b/>
            <w:sz w:val="22"/>
            <w:szCs w:val="22"/>
          </w:rPr>
          <w:tab/>
        </w:r>
        <w:r w:rsidR="006F5584" w:rsidRPr="006F5584">
          <w:rPr>
            <w:rStyle w:val="Hyperlink"/>
            <w:b/>
          </w:rPr>
          <w:t>Giao diện trang quản trị tỉnh thành</w:t>
        </w:r>
        <w:r w:rsidR="006F5584" w:rsidRPr="006F5584">
          <w:rPr>
            <w:b/>
            <w:webHidden/>
          </w:rPr>
          <w:tab/>
        </w:r>
        <w:r w:rsidR="006F5584" w:rsidRPr="006F5584">
          <w:rPr>
            <w:b/>
            <w:webHidden/>
          </w:rPr>
          <w:fldChar w:fldCharType="begin"/>
        </w:r>
        <w:r w:rsidR="006F5584" w:rsidRPr="006F5584">
          <w:rPr>
            <w:b/>
            <w:webHidden/>
          </w:rPr>
          <w:instrText xml:space="preserve"> PAGEREF _Toc58082779 \h </w:instrText>
        </w:r>
        <w:r w:rsidR="006F5584" w:rsidRPr="006F5584">
          <w:rPr>
            <w:b/>
            <w:webHidden/>
          </w:rPr>
        </w:r>
        <w:r w:rsidR="006F5584" w:rsidRPr="006F5584">
          <w:rPr>
            <w:b/>
            <w:webHidden/>
          </w:rPr>
          <w:fldChar w:fldCharType="separate"/>
        </w:r>
        <w:r w:rsidR="006F5584" w:rsidRPr="006F5584">
          <w:rPr>
            <w:b/>
            <w:webHidden/>
          </w:rPr>
          <w:t>20</w:t>
        </w:r>
        <w:r w:rsidR="006F5584" w:rsidRPr="006F5584">
          <w:rPr>
            <w:b/>
            <w:webHidden/>
          </w:rPr>
          <w:fldChar w:fldCharType="end"/>
        </w:r>
      </w:hyperlink>
    </w:p>
    <w:p w:rsidR="006F5584" w:rsidRPr="006F5584" w:rsidRDefault="00BC4C37">
      <w:pPr>
        <w:pStyle w:val="TOC3"/>
        <w:tabs>
          <w:tab w:val="left" w:pos="1320"/>
        </w:tabs>
        <w:rPr>
          <w:rFonts w:asciiTheme="minorHAnsi" w:eastAsiaTheme="minorEastAsia" w:hAnsiTheme="minorHAnsi" w:cstheme="minorBidi"/>
          <w:b/>
          <w:sz w:val="22"/>
          <w:szCs w:val="22"/>
        </w:rPr>
      </w:pPr>
      <w:hyperlink w:anchor="_Toc58082780" w:history="1">
        <w:r w:rsidR="006F5584" w:rsidRPr="006F5584">
          <w:rPr>
            <w:rStyle w:val="Hyperlink"/>
            <w:b/>
          </w:rPr>
          <w:t>12.5</w:t>
        </w:r>
        <w:r w:rsidR="006F5584" w:rsidRPr="006F5584">
          <w:rPr>
            <w:rFonts w:asciiTheme="minorHAnsi" w:eastAsiaTheme="minorEastAsia" w:hAnsiTheme="minorHAnsi" w:cstheme="minorBidi"/>
            <w:b/>
            <w:sz w:val="22"/>
            <w:szCs w:val="22"/>
          </w:rPr>
          <w:tab/>
        </w:r>
        <w:r w:rsidR="006F5584" w:rsidRPr="006F5584">
          <w:rPr>
            <w:rStyle w:val="Hyperlink"/>
            <w:b/>
          </w:rPr>
          <w:t>Giao diện trang quản trị quận huyện</w:t>
        </w:r>
        <w:r w:rsidR="006F5584" w:rsidRPr="006F5584">
          <w:rPr>
            <w:b/>
            <w:webHidden/>
          </w:rPr>
          <w:tab/>
        </w:r>
        <w:r w:rsidR="006F5584" w:rsidRPr="006F5584">
          <w:rPr>
            <w:b/>
            <w:webHidden/>
          </w:rPr>
          <w:fldChar w:fldCharType="begin"/>
        </w:r>
        <w:r w:rsidR="006F5584" w:rsidRPr="006F5584">
          <w:rPr>
            <w:b/>
            <w:webHidden/>
          </w:rPr>
          <w:instrText xml:space="preserve"> PAGEREF _Toc58082780 \h </w:instrText>
        </w:r>
        <w:r w:rsidR="006F5584" w:rsidRPr="006F5584">
          <w:rPr>
            <w:b/>
            <w:webHidden/>
          </w:rPr>
        </w:r>
        <w:r w:rsidR="006F5584" w:rsidRPr="006F5584">
          <w:rPr>
            <w:b/>
            <w:webHidden/>
          </w:rPr>
          <w:fldChar w:fldCharType="separate"/>
        </w:r>
        <w:r w:rsidR="006F5584" w:rsidRPr="006F5584">
          <w:rPr>
            <w:b/>
            <w:webHidden/>
          </w:rPr>
          <w:t>22</w:t>
        </w:r>
        <w:r w:rsidR="006F5584" w:rsidRPr="006F5584">
          <w:rPr>
            <w:b/>
            <w:webHidden/>
          </w:rPr>
          <w:fldChar w:fldCharType="end"/>
        </w:r>
      </w:hyperlink>
    </w:p>
    <w:p w:rsidR="006F5584" w:rsidRPr="006F5584" w:rsidRDefault="00BC4C37">
      <w:pPr>
        <w:pStyle w:val="TOC3"/>
        <w:tabs>
          <w:tab w:val="left" w:pos="1320"/>
        </w:tabs>
        <w:rPr>
          <w:rFonts w:asciiTheme="minorHAnsi" w:eastAsiaTheme="minorEastAsia" w:hAnsiTheme="minorHAnsi" w:cstheme="minorBidi"/>
          <w:b/>
          <w:sz w:val="22"/>
          <w:szCs w:val="22"/>
        </w:rPr>
      </w:pPr>
      <w:hyperlink w:anchor="_Toc58082781" w:history="1">
        <w:r w:rsidR="006F5584" w:rsidRPr="006F5584">
          <w:rPr>
            <w:rStyle w:val="Hyperlink"/>
            <w:b/>
          </w:rPr>
          <w:t>12.6</w:t>
        </w:r>
        <w:r w:rsidR="006F5584" w:rsidRPr="006F5584">
          <w:rPr>
            <w:rFonts w:asciiTheme="minorHAnsi" w:eastAsiaTheme="minorEastAsia" w:hAnsiTheme="minorHAnsi" w:cstheme="minorBidi"/>
            <w:b/>
            <w:sz w:val="22"/>
            <w:szCs w:val="22"/>
          </w:rPr>
          <w:tab/>
        </w:r>
        <w:r w:rsidR="006F5584" w:rsidRPr="006F5584">
          <w:rPr>
            <w:rStyle w:val="Hyperlink"/>
            <w:b/>
          </w:rPr>
          <w:t>Giao diện trang quản trị phường xã</w:t>
        </w:r>
        <w:r w:rsidR="006F5584" w:rsidRPr="006F5584">
          <w:rPr>
            <w:b/>
            <w:webHidden/>
          </w:rPr>
          <w:tab/>
        </w:r>
        <w:r w:rsidR="006F5584" w:rsidRPr="006F5584">
          <w:rPr>
            <w:b/>
            <w:webHidden/>
          </w:rPr>
          <w:fldChar w:fldCharType="begin"/>
        </w:r>
        <w:r w:rsidR="006F5584" w:rsidRPr="006F5584">
          <w:rPr>
            <w:b/>
            <w:webHidden/>
          </w:rPr>
          <w:instrText xml:space="preserve"> PAGEREF _Toc58082781 \h </w:instrText>
        </w:r>
        <w:r w:rsidR="006F5584" w:rsidRPr="006F5584">
          <w:rPr>
            <w:b/>
            <w:webHidden/>
          </w:rPr>
        </w:r>
        <w:r w:rsidR="006F5584" w:rsidRPr="006F5584">
          <w:rPr>
            <w:b/>
            <w:webHidden/>
          </w:rPr>
          <w:fldChar w:fldCharType="separate"/>
        </w:r>
        <w:r w:rsidR="006F5584" w:rsidRPr="006F5584">
          <w:rPr>
            <w:b/>
            <w:webHidden/>
          </w:rPr>
          <w:t>24</w:t>
        </w:r>
        <w:r w:rsidR="006F5584" w:rsidRPr="006F5584">
          <w:rPr>
            <w:b/>
            <w:webHidden/>
          </w:rPr>
          <w:fldChar w:fldCharType="end"/>
        </w:r>
      </w:hyperlink>
    </w:p>
    <w:p w:rsidR="006F5584" w:rsidRPr="006F5584" w:rsidRDefault="00BC4C37">
      <w:pPr>
        <w:pStyle w:val="TOC2"/>
        <w:tabs>
          <w:tab w:val="left" w:pos="1320"/>
        </w:tabs>
        <w:rPr>
          <w:rFonts w:asciiTheme="minorHAnsi" w:eastAsiaTheme="minorEastAsia" w:hAnsiTheme="minorHAnsi" w:cstheme="minorBidi"/>
          <w:b/>
          <w:sz w:val="22"/>
          <w:szCs w:val="22"/>
        </w:rPr>
      </w:pPr>
      <w:hyperlink w:anchor="_Toc58082782" w:history="1">
        <w:r w:rsidR="006F5584" w:rsidRPr="006F5584">
          <w:rPr>
            <w:rStyle w:val="Hyperlink"/>
            <w:b/>
          </w:rPr>
          <w:t>13.</w:t>
        </w:r>
        <w:r w:rsidR="006F5584" w:rsidRPr="006F5584">
          <w:rPr>
            <w:rFonts w:asciiTheme="minorHAnsi" w:eastAsiaTheme="minorEastAsia" w:hAnsiTheme="minorHAnsi" w:cstheme="minorBidi"/>
            <w:b/>
            <w:sz w:val="22"/>
            <w:szCs w:val="22"/>
          </w:rPr>
          <w:tab/>
        </w:r>
        <w:r w:rsidR="006F5584" w:rsidRPr="006F5584">
          <w:rPr>
            <w:rStyle w:val="Hyperlink"/>
            <w:b/>
          </w:rPr>
          <w:t>Giao diện quản lí bài đăng của khách hàng</w:t>
        </w:r>
        <w:r w:rsidR="006F5584" w:rsidRPr="006F5584">
          <w:rPr>
            <w:b/>
            <w:webHidden/>
          </w:rPr>
          <w:tab/>
        </w:r>
        <w:r w:rsidR="006F5584" w:rsidRPr="006F5584">
          <w:rPr>
            <w:b/>
            <w:webHidden/>
          </w:rPr>
          <w:fldChar w:fldCharType="begin"/>
        </w:r>
        <w:r w:rsidR="006F5584" w:rsidRPr="006F5584">
          <w:rPr>
            <w:b/>
            <w:webHidden/>
          </w:rPr>
          <w:instrText xml:space="preserve"> PAGEREF _Toc58082782 \h </w:instrText>
        </w:r>
        <w:r w:rsidR="006F5584" w:rsidRPr="006F5584">
          <w:rPr>
            <w:b/>
            <w:webHidden/>
          </w:rPr>
        </w:r>
        <w:r w:rsidR="006F5584" w:rsidRPr="006F5584">
          <w:rPr>
            <w:b/>
            <w:webHidden/>
          </w:rPr>
          <w:fldChar w:fldCharType="separate"/>
        </w:r>
        <w:r w:rsidR="006F5584" w:rsidRPr="006F5584">
          <w:rPr>
            <w:b/>
            <w:webHidden/>
          </w:rPr>
          <w:t>25</w:t>
        </w:r>
        <w:r w:rsidR="006F5584" w:rsidRPr="006F5584">
          <w:rPr>
            <w:b/>
            <w:webHidden/>
          </w:rPr>
          <w:fldChar w:fldCharType="end"/>
        </w:r>
      </w:hyperlink>
    </w:p>
    <w:p w:rsidR="006F5584" w:rsidRPr="006F5584" w:rsidRDefault="00BC4C37">
      <w:pPr>
        <w:pStyle w:val="TOC2"/>
        <w:tabs>
          <w:tab w:val="left" w:pos="1320"/>
        </w:tabs>
        <w:rPr>
          <w:rFonts w:asciiTheme="minorHAnsi" w:eastAsiaTheme="minorEastAsia" w:hAnsiTheme="minorHAnsi" w:cstheme="minorBidi"/>
          <w:b/>
          <w:sz w:val="22"/>
          <w:szCs w:val="22"/>
        </w:rPr>
      </w:pPr>
      <w:hyperlink w:anchor="_Toc58082783" w:history="1">
        <w:r w:rsidR="006F5584" w:rsidRPr="006F5584">
          <w:rPr>
            <w:rStyle w:val="Hyperlink"/>
            <w:b/>
          </w:rPr>
          <w:t>14.</w:t>
        </w:r>
        <w:r w:rsidR="006F5584" w:rsidRPr="006F5584">
          <w:rPr>
            <w:rFonts w:asciiTheme="minorHAnsi" w:eastAsiaTheme="minorEastAsia" w:hAnsiTheme="minorHAnsi" w:cstheme="minorBidi"/>
            <w:b/>
            <w:sz w:val="22"/>
            <w:szCs w:val="22"/>
          </w:rPr>
          <w:tab/>
        </w:r>
        <w:r w:rsidR="006F5584" w:rsidRPr="006F5584">
          <w:rPr>
            <w:rStyle w:val="Hyperlink"/>
            <w:b/>
          </w:rPr>
          <w:t>Giao diện chỉnh sửa thông tin cá nhân</w:t>
        </w:r>
        <w:r w:rsidR="006F5584" w:rsidRPr="006F5584">
          <w:rPr>
            <w:b/>
            <w:webHidden/>
          </w:rPr>
          <w:tab/>
        </w:r>
        <w:r w:rsidR="006F5584" w:rsidRPr="006F5584">
          <w:rPr>
            <w:b/>
            <w:webHidden/>
          </w:rPr>
          <w:fldChar w:fldCharType="begin"/>
        </w:r>
        <w:r w:rsidR="006F5584" w:rsidRPr="006F5584">
          <w:rPr>
            <w:b/>
            <w:webHidden/>
          </w:rPr>
          <w:instrText xml:space="preserve"> PAGEREF _Toc58082783 \h </w:instrText>
        </w:r>
        <w:r w:rsidR="006F5584" w:rsidRPr="006F5584">
          <w:rPr>
            <w:b/>
            <w:webHidden/>
          </w:rPr>
        </w:r>
        <w:r w:rsidR="006F5584" w:rsidRPr="006F5584">
          <w:rPr>
            <w:b/>
            <w:webHidden/>
          </w:rPr>
          <w:fldChar w:fldCharType="separate"/>
        </w:r>
        <w:r w:rsidR="006F5584" w:rsidRPr="006F5584">
          <w:rPr>
            <w:b/>
            <w:webHidden/>
          </w:rPr>
          <w:t>27</w:t>
        </w:r>
        <w:r w:rsidR="006F5584" w:rsidRPr="006F5584">
          <w:rPr>
            <w:b/>
            <w:webHidden/>
          </w:rPr>
          <w:fldChar w:fldCharType="end"/>
        </w:r>
      </w:hyperlink>
    </w:p>
    <w:p w:rsidR="006F5584" w:rsidRPr="006F5584" w:rsidRDefault="00BC4C37">
      <w:pPr>
        <w:pStyle w:val="TOC1"/>
        <w:rPr>
          <w:rFonts w:asciiTheme="minorHAnsi" w:eastAsiaTheme="minorEastAsia" w:hAnsiTheme="minorHAnsi" w:cstheme="minorBidi"/>
          <w:b/>
          <w:sz w:val="22"/>
        </w:rPr>
      </w:pPr>
      <w:hyperlink w:anchor="_Toc58082784" w:history="1">
        <w:r w:rsidR="006F5584" w:rsidRPr="006F5584">
          <w:rPr>
            <w:rStyle w:val="Hyperlink"/>
            <w:b/>
          </w:rPr>
          <w:t>CHƯƠNG 4: KẾT LUẬN VÀ HƯỚNG PHÁT TRIỂN</w:t>
        </w:r>
        <w:r w:rsidR="006F5584" w:rsidRPr="006F5584">
          <w:rPr>
            <w:b/>
            <w:webHidden/>
          </w:rPr>
          <w:tab/>
        </w:r>
        <w:r w:rsidR="006F5584" w:rsidRPr="006F5584">
          <w:rPr>
            <w:b/>
            <w:webHidden/>
          </w:rPr>
          <w:fldChar w:fldCharType="begin"/>
        </w:r>
        <w:r w:rsidR="006F5584" w:rsidRPr="006F5584">
          <w:rPr>
            <w:b/>
            <w:webHidden/>
          </w:rPr>
          <w:instrText xml:space="preserve"> PAGEREF _Toc58082784 \h </w:instrText>
        </w:r>
        <w:r w:rsidR="006F5584" w:rsidRPr="006F5584">
          <w:rPr>
            <w:b/>
            <w:webHidden/>
          </w:rPr>
        </w:r>
        <w:r w:rsidR="006F5584" w:rsidRPr="006F5584">
          <w:rPr>
            <w:b/>
            <w:webHidden/>
          </w:rPr>
          <w:fldChar w:fldCharType="separate"/>
        </w:r>
        <w:r w:rsidR="006F5584" w:rsidRPr="006F5584">
          <w:rPr>
            <w:b/>
            <w:webHidden/>
          </w:rPr>
          <w:t>28</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85" w:history="1">
        <w:r w:rsidR="006F5584" w:rsidRPr="006F5584">
          <w:rPr>
            <w:rStyle w:val="Hyperlink"/>
            <w:b/>
          </w:rPr>
          <w:t>1.</w:t>
        </w:r>
        <w:r w:rsidR="006F5584" w:rsidRPr="006F5584">
          <w:rPr>
            <w:rFonts w:asciiTheme="minorHAnsi" w:eastAsiaTheme="minorEastAsia" w:hAnsiTheme="minorHAnsi" w:cstheme="minorBidi"/>
            <w:b/>
            <w:sz w:val="22"/>
            <w:szCs w:val="22"/>
          </w:rPr>
          <w:tab/>
        </w:r>
        <w:r w:rsidR="006F5584" w:rsidRPr="006F5584">
          <w:rPr>
            <w:rStyle w:val="Hyperlink"/>
            <w:b/>
          </w:rPr>
          <w:t>Kết quả đạt được:</w:t>
        </w:r>
        <w:r w:rsidR="006F5584" w:rsidRPr="006F5584">
          <w:rPr>
            <w:b/>
            <w:webHidden/>
          </w:rPr>
          <w:tab/>
        </w:r>
        <w:r w:rsidR="006F5584" w:rsidRPr="006F5584">
          <w:rPr>
            <w:b/>
            <w:webHidden/>
          </w:rPr>
          <w:fldChar w:fldCharType="begin"/>
        </w:r>
        <w:r w:rsidR="006F5584" w:rsidRPr="006F5584">
          <w:rPr>
            <w:b/>
            <w:webHidden/>
          </w:rPr>
          <w:instrText xml:space="preserve"> PAGEREF _Toc58082785 \h </w:instrText>
        </w:r>
        <w:r w:rsidR="006F5584" w:rsidRPr="006F5584">
          <w:rPr>
            <w:b/>
            <w:webHidden/>
          </w:rPr>
        </w:r>
        <w:r w:rsidR="006F5584" w:rsidRPr="006F5584">
          <w:rPr>
            <w:b/>
            <w:webHidden/>
          </w:rPr>
          <w:fldChar w:fldCharType="separate"/>
        </w:r>
        <w:r w:rsidR="006F5584" w:rsidRPr="006F5584">
          <w:rPr>
            <w:b/>
            <w:webHidden/>
          </w:rPr>
          <w:t>28</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86" w:history="1">
        <w:r w:rsidR="006F5584" w:rsidRPr="006F5584">
          <w:rPr>
            <w:rStyle w:val="Hyperlink"/>
            <w:b/>
          </w:rPr>
          <w:t>2.</w:t>
        </w:r>
        <w:r w:rsidR="006F5584" w:rsidRPr="006F5584">
          <w:rPr>
            <w:rFonts w:asciiTheme="minorHAnsi" w:eastAsiaTheme="minorEastAsia" w:hAnsiTheme="minorHAnsi" w:cstheme="minorBidi"/>
            <w:b/>
            <w:sz w:val="22"/>
            <w:szCs w:val="22"/>
          </w:rPr>
          <w:tab/>
        </w:r>
        <w:r w:rsidR="006F5584" w:rsidRPr="006F5584">
          <w:rPr>
            <w:rStyle w:val="Hyperlink"/>
            <w:b/>
          </w:rPr>
          <w:t>Việc chưa làm được:</w:t>
        </w:r>
        <w:r w:rsidR="006F5584" w:rsidRPr="006F5584">
          <w:rPr>
            <w:b/>
            <w:webHidden/>
          </w:rPr>
          <w:tab/>
        </w:r>
        <w:r w:rsidR="006F5584" w:rsidRPr="006F5584">
          <w:rPr>
            <w:b/>
            <w:webHidden/>
          </w:rPr>
          <w:fldChar w:fldCharType="begin"/>
        </w:r>
        <w:r w:rsidR="006F5584" w:rsidRPr="006F5584">
          <w:rPr>
            <w:b/>
            <w:webHidden/>
          </w:rPr>
          <w:instrText xml:space="preserve"> PAGEREF _Toc58082786 \h </w:instrText>
        </w:r>
        <w:r w:rsidR="006F5584" w:rsidRPr="006F5584">
          <w:rPr>
            <w:b/>
            <w:webHidden/>
          </w:rPr>
        </w:r>
        <w:r w:rsidR="006F5584" w:rsidRPr="006F5584">
          <w:rPr>
            <w:b/>
            <w:webHidden/>
          </w:rPr>
          <w:fldChar w:fldCharType="separate"/>
        </w:r>
        <w:r w:rsidR="006F5584" w:rsidRPr="006F5584">
          <w:rPr>
            <w:b/>
            <w:webHidden/>
          </w:rPr>
          <w:t>28</w:t>
        </w:r>
        <w:r w:rsidR="006F5584" w:rsidRPr="006F5584">
          <w:rPr>
            <w:b/>
            <w:webHidden/>
          </w:rPr>
          <w:fldChar w:fldCharType="end"/>
        </w:r>
      </w:hyperlink>
    </w:p>
    <w:p w:rsidR="006F5584" w:rsidRPr="006F5584" w:rsidRDefault="00BC4C37">
      <w:pPr>
        <w:pStyle w:val="TOC2"/>
        <w:tabs>
          <w:tab w:val="left" w:pos="1100"/>
        </w:tabs>
        <w:rPr>
          <w:rFonts w:asciiTheme="minorHAnsi" w:eastAsiaTheme="minorEastAsia" w:hAnsiTheme="minorHAnsi" w:cstheme="minorBidi"/>
          <w:b/>
          <w:sz w:val="22"/>
          <w:szCs w:val="22"/>
        </w:rPr>
      </w:pPr>
      <w:hyperlink w:anchor="_Toc58082787" w:history="1">
        <w:r w:rsidR="006F5584" w:rsidRPr="006F5584">
          <w:rPr>
            <w:rStyle w:val="Hyperlink"/>
            <w:b/>
          </w:rPr>
          <w:t>3.</w:t>
        </w:r>
        <w:r w:rsidR="006F5584" w:rsidRPr="006F5584">
          <w:rPr>
            <w:rFonts w:asciiTheme="minorHAnsi" w:eastAsiaTheme="minorEastAsia" w:hAnsiTheme="minorHAnsi" w:cstheme="minorBidi"/>
            <w:b/>
            <w:sz w:val="22"/>
            <w:szCs w:val="22"/>
          </w:rPr>
          <w:tab/>
        </w:r>
        <w:r w:rsidR="006F5584" w:rsidRPr="006F5584">
          <w:rPr>
            <w:rStyle w:val="Hyperlink"/>
            <w:b/>
          </w:rPr>
          <w:t>Hướng phát triển của đề tài</w:t>
        </w:r>
        <w:r w:rsidR="006F5584" w:rsidRPr="006F5584">
          <w:rPr>
            <w:b/>
            <w:webHidden/>
          </w:rPr>
          <w:tab/>
        </w:r>
        <w:r w:rsidR="006F5584" w:rsidRPr="006F5584">
          <w:rPr>
            <w:b/>
            <w:webHidden/>
          </w:rPr>
          <w:fldChar w:fldCharType="begin"/>
        </w:r>
        <w:r w:rsidR="006F5584" w:rsidRPr="006F5584">
          <w:rPr>
            <w:b/>
            <w:webHidden/>
          </w:rPr>
          <w:instrText xml:space="preserve"> PAGEREF _Toc58082787 \h </w:instrText>
        </w:r>
        <w:r w:rsidR="006F5584" w:rsidRPr="006F5584">
          <w:rPr>
            <w:b/>
            <w:webHidden/>
          </w:rPr>
        </w:r>
        <w:r w:rsidR="006F5584" w:rsidRPr="006F5584">
          <w:rPr>
            <w:b/>
            <w:webHidden/>
          </w:rPr>
          <w:fldChar w:fldCharType="separate"/>
        </w:r>
        <w:r w:rsidR="006F5584" w:rsidRPr="006F5584">
          <w:rPr>
            <w:b/>
            <w:webHidden/>
          </w:rPr>
          <w:t>28</w:t>
        </w:r>
        <w:r w:rsidR="006F5584" w:rsidRPr="006F5584">
          <w:rPr>
            <w:b/>
            <w:webHidden/>
          </w:rPr>
          <w:fldChar w:fldCharType="end"/>
        </w:r>
      </w:hyperlink>
    </w:p>
    <w:p w:rsidR="006F5584" w:rsidRPr="006F5584" w:rsidRDefault="00BC4C37">
      <w:pPr>
        <w:pStyle w:val="TOC1"/>
        <w:rPr>
          <w:rFonts w:asciiTheme="minorHAnsi" w:eastAsiaTheme="minorEastAsia" w:hAnsiTheme="minorHAnsi" w:cstheme="minorBidi"/>
          <w:b/>
          <w:sz w:val="22"/>
        </w:rPr>
      </w:pPr>
      <w:hyperlink w:anchor="_Toc58082788" w:history="1">
        <w:r w:rsidR="006F5584" w:rsidRPr="006F5584">
          <w:rPr>
            <w:rStyle w:val="Hyperlink"/>
            <w:b/>
          </w:rPr>
          <w:t>TÀI LIỆU KHAM KHẢO</w:t>
        </w:r>
        <w:r w:rsidR="006F5584" w:rsidRPr="006F5584">
          <w:rPr>
            <w:b/>
            <w:webHidden/>
          </w:rPr>
          <w:tab/>
        </w:r>
        <w:r w:rsidR="006F5584" w:rsidRPr="006F5584">
          <w:rPr>
            <w:b/>
            <w:webHidden/>
          </w:rPr>
          <w:fldChar w:fldCharType="begin"/>
        </w:r>
        <w:r w:rsidR="006F5584" w:rsidRPr="006F5584">
          <w:rPr>
            <w:b/>
            <w:webHidden/>
          </w:rPr>
          <w:instrText xml:space="preserve"> PAGEREF _Toc58082788 \h </w:instrText>
        </w:r>
        <w:r w:rsidR="006F5584" w:rsidRPr="006F5584">
          <w:rPr>
            <w:b/>
            <w:webHidden/>
          </w:rPr>
        </w:r>
        <w:r w:rsidR="006F5584" w:rsidRPr="006F5584">
          <w:rPr>
            <w:b/>
            <w:webHidden/>
          </w:rPr>
          <w:fldChar w:fldCharType="separate"/>
        </w:r>
        <w:r w:rsidR="006F5584" w:rsidRPr="006F5584">
          <w:rPr>
            <w:b/>
            <w:webHidden/>
          </w:rPr>
          <w:t>29</w:t>
        </w:r>
        <w:r w:rsidR="006F5584" w:rsidRPr="006F5584">
          <w:rPr>
            <w:b/>
            <w:webHidden/>
          </w:rPr>
          <w:fldChar w:fldCharType="end"/>
        </w:r>
      </w:hyperlink>
    </w:p>
    <w:p w:rsidR="005D73E4" w:rsidRPr="008C7668" w:rsidRDefault="00F15809" w:rsidP="005D73E4">
      <w:pPr>
        <w:pStyle w:val="11"/>
        <w:jc w:val="left"/>
        <w:rPr>
          <w:rFonts w:eastAsiaTheme="majorEastAsia"/>
          <w:sz w:val="26"/>
          <w:lang w:val="vi-VN"/>
        </w:rPr>
      </w:pPr>
      <w:r w:rsidRPr="006F5584">
        <w:rPr>
          <w:rFonts w:eastAsiaTheme="majorEastAsia"/>
          <w:sz w:val="26"/>
          <w:lang w:val="vi-VN"/>
        </w:rPr>
        <w:fldChar w:fldCharType="end"/>
      </w:r>
    </w:p>
    <w:p w:rsidR="009C2FCC" w:rsidRPr="008C7668" w:rsidRDefault="009C2FCC" w:rsidP="009C2FCC">
      <w:pPr>
        <w:pStyle w:val="11"/>
        <w:spacing w:line="276" w:lineRule="auto"/>
        <w:rPr>
          <w:rFonts w:eastAsiaTheme="majorEastAsia"/>
          <w:sz w:val="26"/>
          <w:lang w:val="en-US"/>
        </w:rPr>
      </w:pPr>
    </w:p>
    <w:p w:rsidR="005D73E4" w:rsidRPr="008C7668" w:rsidRDefault="00093396" w:rsidP="009C2FCC">
      <w:pPr>
        <w:pStyle w:val="Heading1"/>
        <w:tabs>
          <w:tab w:val="center" w:pos="4819"/>
          <w:tab w:val="left" w:pos="6510"/>
        </w:tabs>
        <w:spacing w:line="360" w:lineRule="auto"/>
        <w:rPr>
          <w:rFonts w:ascii="Times New Roman" w:hAnsi="Times New Roman" w:cs="Times New Roman"/>
          <w:b/>
          <w:color w:val="auto"/>
          <w:sz w:val="26"/>
          <w:szCs w:val="26"/>
        </w:rPr>
      </w:pPr>
      <w:r w:rsidRPr="008C7668">
        <w:rPr>
          <w:rFonts w:ascii="Times New Roman" w:hAnsi="Times New Roman" w:cs="Times New Roman"/>
          <w:b/>
          <w:color w:val="auto"/>
          <w:sz w:val="26"/>
          <w:szCs w:val="26"/>
        </w:rPr>
        <w:tab/>
      </w:r>
      <w:bookmarkStart w:id="18" w:name="_Toc487635810"/>
      <w:bookmarkStart w:id="19" w:name="_Toc532577210"/>
    </w:p>
    <w:p w:rsidR="005D73E4" w:rsidRPr="008C7668" w:rsidRDefault="005D73E4">
      <w:pPr>
        <w:rPr>
          <w:rFonts w:ascii="Times New Roman" w:eastAsiaTheme="majorEastAsia" w:hAnsi="Times New Roman" w:cs="Times New Roman"/>
          <w:b/>
          <w:sz w:val="26"/>
          <w:szCs w:val="26"/>
        </w:rPr>
      </w:pPr>
      <w:r w:rsidRPr="008C7668">
        <w:rPr>
          <w:rFonts w:ascii="Times New Roman" w:hAnsi="Times New Roman" w:cs="Times New Roman"/>
          <w:b/>
          <w:sz w:val="26"/>
          <w:szCs w:val="26"/>
        </w:rPr>
        <w:br w:type="page"/>
      </w:r>
    </w:p>
    <w:p w:rsidR="00C81A2B" w:rsidRDefault="00EE46AF" w:rsidP="005D73E4">
      <w:pPr>
        <w:pStyle w:val="Heading1"/>
        <w:tabs>
          <w:tab w:val="center" w:pos="4819"/>
          <w:tab w:val="left" w:pos="6510"/>
        </w:tabs>
        <w:spacing w:line="360" w:lineRule="auto"/>
        <w:jc w:val="center"/>
        <w:rPr>
          <w:rFonts w:ascii="Times New Roman" w:hAnsi="Times New Roman" w:cs="Times New Roman"/>
          <w:b/>
          <w:color w:val="auto"/>
          <w:sz w:val="26"/>
          <w:szCs w:val="26"/>
        </w:rPr>
      </w:pPr>
      <w:bookmarkStart w:id="20" w:name="_Toc58074064"/>
      <w:bookmarkStart w:id="21" w:name="_Toc58082750"/>
      <w:r w:rsidRPr="008C7668">
        <w:rPr>
          <w:rFonts w:ascii="Times New Roman" w:hAnsi="Times New Roman" w:cs="Times New Roman"/>
          <w:b/>
          <w:color w:val="auto"/>
          <w:sz w:val="26"/>
          <w:szCs w:val="26"/>
        </w:rPr>
        <w:lastRenderedPageBreak/>
        <w:t>DANH MỤC HÌNH</w:t>
      </w:r>
      <w:bookmarkEnd w:id="17"/>
      <w:bookmarkEnd w:id="18"/>
      <w:bookmarkEnd w:id="19"/>
      <w:bookmarkEnd w:id="20"/>
      <w:bookmarkEnd w:id="21"/>
    </w:p>
    <w:p w:rsidR="00D91C44" w:rsidRPr="00D91C44" w:rsidRDefault="00C81A2B">
      <w:pPr>
        <w:pStyle w:val="TOC1"/>
        <w:rPr>
          <w:rFonts w:asciiTheme="minorHAnsi" w:eastAsiaTheme="minorEastAsia" w:hAnsiTheme="minorHAnsi" w:cstheme="minorBidi"/>
          <w:b/>
          <w:sz w:val="22"/>
        </w:rPr>
      </w:pPr>
      <w:r w:rsidRPr="00D91C44">
        <w:rPr>
          <w:b/>
          <w:sz w:val="22"/>
        </w:rPr>
        <w:fldChar w:fldCharType="begin"/>
      </w:r>
      <w:r w:rsidRPr="00D91C44">
        <w:rPr>
          <w:b/>
          <w:sz w:val="22"/>
        </w:rPr>
        <w:instrText xml:space="preserve"> TOC \h \z \t "6,3,kieumoi,1,Style2,1" </w:instrText>
      </w:r>
      <w:r w:rsidRPr="00D91C44">
        <w:rPr>
          <w:b/>
          <w:sz w:val="22"/>
        </w:rPr>
        <w:fldChar w:fldCharType="separate"/>
      </w:r>
      <w:hyperlink w:anchor="_Toc58082660" w:history="1">
        <w:r w:rsidR="00D91C44" w:rsidRPr="00D91C44">
          <w:rPr>
            <w:rStyle w:val="Hyperlink"/>
            <w:b/>
            <w:sz w:val="22"/>
          </w:rPr>
          <w:t>Hình 1 Giao diện trang chủ</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_Toc58082660 \h </w:instrText>
        </w:r>
        <w:r w:rsidR="00D91C44" w:rsidRPr="00D91C44">
          <w:rPr>
            <w:b/>
            <w:webHidden/>
            <w:sz w:val="22"/>
          </w:rPr>
        </w:r>
        <w:r w:rsidR="00D91C44" w:rsidRPr="00D91C44">
          <w:rPr>
            <w:b/>
            <w:webHidden/>
            <w:sz w:val="22"/>
          </w:rPr>
          <w:fldChar w:fldCharType="separate"/>
        </w:r>
        <w:r w:rsidR="00D91C44" w:rsidRPr="00D91C44">
          <w:rPr>
            <w:b/>
            <w:webHidden/>
            <w:sz w:val="22"/>
          </w:rPr>
          <w:t>9</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61" w:history="1">
        <w:r w:rsidR="00D91C44" w:rsidRPr="00D91C44">
          <w:rPr>
            <w:rStyle w:val="Hyperlink"/>
            <w:b/>
            <w:sz w:val="22"/>
          </w:rPr>
          <w:t>Hình 2 Giao diện trang phòng trọ cho thuê</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_Toc58082661 \h </w:instrText>
        </w:r>
        <w:r w:rsidR="00D91C44" w:rsidRPr="00D91C44">
          <w:rPr>
            <w:b/>
            <w:webHidden/>
            <w:sz w:val="22"/>
          </w:rPr>
        </w:r>
        <w:r w:rsidR="00D91C44" w:rsidRPr="00D91C44">
          <w:rPr>
            <w:b/>
            <w:webHidden/>
            <w:sz w:val="22"/>
          </w:rPr>
          <w:fldChar w:fldCharType="separate"/>
        </w:r>
        <w:r w:rsidR="00D91C44" w:rsidRPr="00D91C44">
          <w:rPr>
            <w:b/>
            <w:webHidden/>
            <w:sz w:val="22"/>
          </w:rPr>
          <w:t>10</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62" w:history="1">
        <w:r w:rsidR="00D91C44" w:rsidRPr="00D91C44">
          <w:rPr>
            <w:rStyle w:val="Hyperlink"/>
            <w:b/>
            <w:sz w:val="22"/>
          </w:rPr>
          <w:t>Hình 3 Giao diện trang tìm người ở ghép</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_Toc58082662 \h </w:instrText>
        </w:r>
        <w:r w:rsidR="00D91C44" w:rsidRPr="00D91C44">
          <w:rPr>
            <w:b/>
            <w:webHidden/>
            <w:sz w:val="22"/>
          </w:rPr>
        </w:r>
        <w:r w:rsidR="00D91C44" w:rsidRPr="00D91C44">
          <w:rPr>
            <w:b/>
            <w:webHidden/>
            <w:sz w:val="22"/>
          </w:rPr>
          <w:fldChar w:fldCharType="separate"/>
        </w:r>
        <w:r w:rsidR="00D91C44" w:rsidRPr="00D91C44">
          <w:rPr>
            <w:b/>
            <w:webHidden/>
            <w:sz w:val="22"/>
          </w:rPr>
          <w:t>11</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63" w:history="1">
        <w:r w:rsidR="00D91C44" w:rsidRPr="00D91C44">
          <w:rPr>
            <w:rStyle w:val="Hyperlink"/>
            <w:b/>
            <w:sz w:val="22"/>
          </w:rPr>
          <w:t>Hình 4 Giao diện trang hướng dẫn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_Toc58082663 \h </w:instrText>
        </w:r>
        <w:r w:rsidR="00D91C44" w:rsidRPr="00D91C44">
          <w:rPr>
            <w:b/>
            <w:webHidden/>
            <w:sz w:val="22"/>
          </w:rPr>
        </w:r>
        <w:r w:rsidR="00D91C44" w:rsidRPr="00D91C44">
          <w:rPr>
            <w:b/>
            <w:webHidden/>
            <w:sz w:val="22"/>
          </w:rPr>
          <w:fldChar w:fldCharType="separate"/>
        </w:r>
        <w:r w:rsidR="00D91C44" w:rsidRPr="00D91C44">
          <w:rPr>
            <w:b/>
            <w:webHidden/>
            <w:sz w:val="22"/>
          </w:rPr>
          <w:t>11</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64" w:history="1">
        <w:r w:rsidR="00D91C44" w:rsidRPr="00D91C44">
          <w:rPr>
            <w:rStyle w:val="Hyperlink"/>
            <w:b/>
            <w:sz w:val="22"/>
          </w:rPr>
          <w:t>Hình 5 Giao diện trang bảng giá dịch vụ</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_Toc58082664 \h </w:instrText>
        </w:r>
        <w:r w:rsidR="00D91C44" w:rsidRPr="00D91C44">
          <w:rPr>
            <w:b/>
            <w:webHidden/>
            <w:sz w:val="22"/>
          </w:rPr>
        </w:r>
        <w:r w:rsidR="00D91C44" w:rsidRPr="00D91C44">
          <w:rPr>
            <w:b/>
            <w:webHidden/>
            <w:sz w:val="22"/>
          </w:rPr>
          <w:fldChar w:fldCharType="separate"/>
        </w:r>
        <w:r w:rsidR="00D91C44" w:rsidRPr="00D91C44">
          <w:rPr>
            <w:b/>
            <w:webHidden/>
            <w:sz w:val="22"/>
          </w:rPr>
          <w:t>12</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65" w:history="1">
        <w:r w:rsidR="00D91C44" w:rsidRPr="00D91C44">
          <w:rPr>
            <w:rStyle w:val="Hyperlink"/>
            <w:b/>
            <w:sz w:val="22"/>
          </w:rPr>
          <w:t>Hình 6 Giao diện trang giới thiệu</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_Toc58082665 \h </w:instrText>
        </w:r>
        <w:r w:rsidR="00D91C44" w:rsidRPr="00D91C44">
          <w:rPr>
            <w:b/>
            <w:webHidden/>
            <w:sz w:val="22"/>
          </w:rPr>
        </w:r>
        <w:r w:rsidR="00D91C44" w:rsidRPr="00D91C44">
          <w:rPr>
            <w:b/>
            <w:webHidden/>
            <w:sz w:val="22"/>
          </w:rPr>
          <w:fldChar w:fldCharType="separate"/>
        </w:r>
        <w:r w:rsidR="00D91C44" w:rsidRPr="00D91C44">
          <w:rPr>
            <w:b/>
            <w:webHidden/>
            <w:sz w:val="22"/>
          </w:rPr>
          <w:t>12</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66" w:history="1">
        <w:r w:rsidR="00D91C44" w:rsidRPr="00D91C44">
          <w:rPr>
            <w:rStyle w:val="Hyperlink"/>
            <w:b/>
            <w:sz w:val="22"/>
          </w:rPr>
          <w:t>Hình 7 Giao diện trang đăng ký</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_Toc58082666 \h </w:instrText>
        </w:r>
        <w:r w:rsidR="00D91C44" w:rsidRPr="00D91C44">
          <w:rPr>
            <w:b/>
            <w:webHidden/>
            <w:sz w:val="22"/>
          </w:rPr>
        </w:r>
        <w:r w:rsidR="00D91C44" w:rsidRPr="00D91C44">
          <w:rPr>
            <w:b/>
            <w:webHidden/>
            <w:sz w:val="22"/>
          </w:rPr>
          <w:fldChar w:fldCharType="separate"/>
        </w:r>
        <w:r w:rsidR="00D91C44" w:rsidRPr="00D91C44">
          <w:rPr>
            <w:b/>
            <w:webHidden/>
            <w:sz w:val="22"/>
          </w:rPr>
          <w:t>13</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67" w:history="1">
        <w:r w:rsidR="00D91C44" w:rsidRPr="00D91C44">
          <w:rPr>
            <w:rStyle w:val="Hyperlink"/>
            <w:b/>
            <w:sz w:val="22"/>
          </w:rPr>
          <w:t>Hình 8.1 Giao diện trang đăng nhập</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_Toc58082667 \h </w:instrText>
        </w:r>
        <w:r w:rsidR="00D91C44" w:rsidRPr="00D91C44">
          <w:rPr>
            <w:b/>
            <w:webHidden/>
            <w:sz w:val="22"/>
          </w:rPr>
        </w:r>
        <w:r w:rsidR="00D91C44" w:rsidRPr="00D91C44">
          <w:rPr>
            <w:b/>
            <w:webHidden/>
            <w:sz w:val="22"/>
          </w:rPr>
          <w:fldChar w:fldCharType="separate"/>
        </w:r>
        <w:r w:rsidR="00D91C44" w:rsidRPr="00D91C44">
          <w:rPr>
            <w:b/>
            <w:webHidden/>
            <w:sz w:val="22"/>
          </w:rPr>
          <w:t>13</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68" w:history="1">
        <w:r w:rsidR="00D91C44" w:rsidRPr="00D91C44">
          <w:rPr>
            <w:rStyle w:val="Hyperlink"/>
            <w:b/>
            <w:sz w:val="22"/>
          </w:rPr>
          <w:t>Hình 8.2 Giao diện trang chủ sau khi đăng nhập</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_Toc58082668 \h </w:instrText>
        </w:r>
        <w:r w:rsidR="00D91C44" w:rsidRPr="00D91C44">
          <w:rPr>
            <w:b/>
            <w:webHidden/>
            <w:sz w:val="22"/>
          </w:rPr>
        </w:r>
        <w:r w:rsidR="00D91C44" w:rsidRPr="00D91C44">
          <w:rPr>
            <w:b/>
            <w:webHidden/>
            <w:sz w:val="22"/>
          </w:rPr>
          <w:fldChar w:fldCharType="separate"/>
        </w:r>
        <w:r w:rsidR="00D91C44" w:rsidRPr="00D91C44">
          <w:rPr>
            <w:b/>
            <w:webHidden/>
            <w:sz w:val="22"/>
          </w:rPr>
          <w:t>14</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69" w:history="1">
        <w:r w:rsidR="00D91C44" w:rsidRPr="00D91C44">
          <w:rPr>
            <w:rStyle w:val="Hyperlink"/>
            <w:b/>
            <w:sz w:val="22"/>
          </w:rPr>
          <w:t>Hình 9 Giao diện trang đổi mật khẩu</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_Toc58082669 \h </w:instrText>
        </w:r>
        <w:r w:rsidR="00D91C44" w:rsidRPr="00D91C44">
          <w:rPr>
            <w:b/>
            <w:webHidden/>
            <w:sz w:val="22"/>
          </w:rPr>
        </w:r>
        <w:r w:rsidR="00D91C44" w:rsidRPr="00D91C44">
          <w:rPr>
            <w:b/>
            <w:webHidden/>
            <w:sz w:val="22"/>
          </w:rPr>
          <w:fldChar w:fldCharType="separate"/>
        </w:r>
        <w:r w:rsidR="00D91C44" w:rsidRPr="00D91C44">
          <w:rPr>
            <w:b/>
            <w:webHidden/>
            <w:sz w:val="22"/>
          </w:rPr>
          <w:t>14</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70" w:history="1">
        <w:r w:rsidR="00D91C44" w:rsidRPr="00D91C44">
          <w:rPr>
            <w:rStyle w:val="Hyperlink"/>
            <w:b/>
            <w:sz w:val="22"/>
          </w:rPr>
          <w:t>Hình 10 Giao diện trang chi tiết phòng trọ</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_Toc58082670 \h </w:instrText>
        </w:r>
        <w:r w:rsidR="00D91C44" w:rsidRPr="00D91C44">
          <w:rPr>
            <w:b/>
            <w:webHidden/>
            <w:sz w:val="22"/>
          </w:rPr>
        </w:r>
        <w:r w:rsidR="00D91C44" w:rsidRPr="00D91C44">
          <w:rPr>
            <w:b/>
            <w:webHidden/>
            <w:sz w:val="22"/>
          </w:rPr>
          <w:fldChar w:fldCharType="separate"/>
        </w:r>
        <w:r w:rsidR="00D91C44" w:rsidRPr="00D91C44">
          <w:rPr>
            <w:b/>
            <w:webHidden/>
            <w:sz w:val="22"/>
          </w:rPr>
          <w:t>15</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71" w:history="1">
        <w:r w:rsidR="00D91C44" w:rsidRPr="00D91C44">
          <w:rPr>
            <w:rStyle w:val="Hyperlink"/>
            <w:b/>
            <w:sz w:val="22"/>
          </w:rPr>
          <w:t>Hình 11 Giao diện trang đăng bài</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_Toc58082671 \h </w:instrText>
        </w:r>
        <w:r w:rsidR="00D91C44" w:rsidRPr="00D91C44">
          <w:rPr>
            <w:b/>
            <w:webHidden/>
            <w:sz w:val="22"/>
          </w:rPr>
        </w:r>
        <w:r w:rsidR="00D91C44" w:rsidRPr="00D91C44">
          <w:rPr>
            <w:b/>
            <w:webHidden/>
            <w:sz w:val="22"/>
          </w:rPr>
          <w:fldChar w:fldCharType="separate"/>
        </w:r>
        <w:r w:rsidR="00D91C44" w:rsidRPr="00D91C44">
          <w:rPr>
            <w:b/>
            <w:webHidden/>
            <w:sz w:val="22"/>
          </w:rPr>
          <w:t>16</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72" w:history="1">
        <w:r w:rsidR="00D91C44" w:rsidRPr="00D91C44">
          <w:rPr>
            <w:rStyle w:val="Hyperlink"/>
            <w:b/>
            <w:sz w:val="22"/>
          </w:rPr>
          <w:t>Hình 12 Giao diện trang quản trị hệ thống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_Toc58082672 \h </w:instrText>
        </w:r>
        <w:r w:rsidR="00D91C44" w:rsidRPr="00D91C44">
          <w:rPr>
            <w:b/>
            <w:webHidden/>
            <w:sz w:val="22"/>
          </w:rPr>
        </w:r>
        <w:r w:rsidR="00D91C44" w:rsidRPr="00D91C44">
          <w:rPr>
            <w:b/>
            <w:webHidden/>
            <w:sz w:val="22"/>
          </w:rPr>
          <w:fldChar w:fldCharType="separate"/>
        </w:r>
        <w:r w:rsidR="00D91C44" w:rsidRPr="00D91C44">
          <w:rPr>
            <w:b/>
            <w:webHidden/>
            <w:sz w:val="22"/>
          </w:rPr>
          <w:t>17</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73" w:history="1">
        <w:r w:rsidR="00D91C44" w:rsidRPr="00D91C44">
          <w:rPr>
            <w:rStyle w:val="Hyperlink"/>
            <w:b/>
            <w:sz w:val="22"/>
          </w:rPr>
          <w:t>Hình 12.1.1 Giao diện quản trị nhà trọ</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_Toc58082673 \h </w:instrText>
        </w:r>
        <w:r w:rsidR="00D91C44" w:rsidRPr="00D91C44">
          <w:rPr>
            <w:b/>
            <w:webHidden/>
            <w:sz w:val="22"/>
          </w:rPr>
        </w:r>
        <w:r w:rsidR="00D91C44" w:rsidRPr="00D91C44">
          <w:rPr>
            <w:b/>
            <w:webHidden/>
            <w:sz w:val="22"/>
          </w:rPr>
          <w:fldChar w:fldCharType="separate"/>
        </w:r>
        <w:r w:rsidR="00D91C44" w:rsidRPr="00D91C44">
          <w:rPr>
            <w:b/>
            <w:webHidden/>
            <w:sz w:val="22"/>
          </w:rPr>
          <w:t>17</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74" w:history="1">
        <w:r w:rsidR="00D91C44" w:rsidRPr="00D91C44">
          <w:rPr>
            <w:rStyle w:val="Hyperlink"/>
            <w:b/>
            <w:sz w:val="22"/>
          </w:rPr>
          <w:t>Hình 12.1.2 Giao diện sửa bài đăng của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_Toc58082674 \h </w:instrText>
        </w:r>
        <w:r w:rsidR="00D91C44" w:rsidRPr="00D91C44">
          <w:rPr>
            <w:b/>
            <w:webHidden/>
            <w:sz w:val="22"/>
          </w:rPr>
        </w:r>
        <w:r w:rsidR="00D91C44" w:rsidRPr="00D91C44">
          <w:rPr>
            <w:b/>
            <w:webHidden/>
            <w:sz w:val="22"/>
          </w:rPr>
          <w:fldChar w:fldCharType="separate"/>
        </w:r>
        <w:r w:rsidR="00D91C44" w:rsidRPr="00D91C44">
          <w:rPr>
            <w:b/>
            <w:webHidden/>
            <w:sz w:val="22"/>
          </w:rPr>
          <w:t>18</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75" w:history="1">
        <w:r w:rsidR="00D91C44" w:rsidRPr="00D91C44">
          <w:rPr>
            <w:rStyle w:val="Hyperlink"/>
            <w:b/>
            <w:sz w:val="22"/>
          </w:rPr>
          <w:t>Hinh 12.2.1 Giao diện quản trị khách hàng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_Toc58082675 \h </w:instrText>
        </w:r>
        <w:r w:rsidR="00D91C44" w:rsidRPr="00D91C44">
          <w:rPr>
            <w:b/>
            <w:webHidden/>
            <w:sz w:val="22"/>
          </w:rPr>
        </w:r>
        <w:r w:rsidR="00D91C44" w:rsidRPr="00D91C44">
          <w:rPr>
            <w:b/>
            <w:webHidden/>
            <w:sz w:val="22"/>
          </w:rPr>
          <w:fldChar w:fldCharType="separate"/>
        </w:r>
        <w:r w:rsidR="00D91C44" w:rsidRPr="00D91C44">
          <w:rPr>
            <w:b/>
            <w:webHidden/>
            <w:sz w:val="22"/>
          </w:rPr>
          <w:t>18</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76" w:history="1">
        <w:r w:rsidR="00D91C44" w:rsidRPr="00D91C44">
          <w:rPr>
            <w:rStyle w:val="Hyperlink"/>
            <w:b/>
            <w:sz w:val="22"/>
          </w:rPr>
          <w:t>Hình 12.2.2 Giao diện trang sửa khách hàng của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_Toc58082676 \h </w:instrText>
        </w:r>
        <w:r w:rsidR="00D91C44" w:rsidRPr="00D91C44">
          <w:rPr>
            <w:b/>
            <w:webHidden/>
            <w:sz w:val="22"/>
          </w:rPr>
        </w:r>
        <w:r w:rsidR="00D91C44" w:rsidRPr="00D91C44">
          <w:rPr>
            <w:b/>
            <w:webHidden/>
            <w:sz w:val="22"/>
          </w:rPr>
          <w:fldChar w:fldCharType="separate"/>
        </w:r>
        <w:r w:rsidR="00D91C44" w:rsidRPr="00D91C44">
          <w:rPr>
            <w:b/>
            <w:webHidden/>
            <w:sz w:val="22"/>
          </w:rPr>
          <w:t>19</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78" w:history="1">
        <w:r w:rsidR="00D91C44" w:rsidRPr="00D91C44">
          <w:rPr>
            <w:rStyle w:val="Hyperlink"/>
            <w:b/>
            <w:sz w:val="22"/>
          </w:rPr>
          <w:t>Hình 12.2.3 Hình giao diện trang thêm khách hàng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_Toc58082678 \h </w:instrText>
        </w:r>
        <w:r w:rsidR="00D91C44" w:rsidRPr="00D91C44">
          <w:rPr>
            <w:b/>
            <w:webHidden/>
            <w:sz w:val="22"/>
          </w:rPr>
        </w:r>
        <w:r w:rsidR="00D91C44" w:rsidRPr="00D91C44">
          <w:rPr>
            <w:b/>
            <w:webHidden/>
            <w:sz w:val="22"/>
          </w:rPr>
          <w:fldChar w:fldCharType="separate"/>
        </w:r>
        <w:r w:rsidR="00D91C44" w:rsidRPr="00D91C44">
          <w:rPr>
            <w:b/>
            <w:webHidden/>
            <w:sz w:val="22"/>
          </w:rPr>
          <w:t>19</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79" w:history="1">
        <w:r w:rsidR="00D91C44" w:rsidRPr="00D91C44">
          <w:rPr>
            <w:rStyle w:val="Hyperlink"/>
            <w:b/>
            <w:sz w:val="22"/>
          </w:rPr>
          <w:t>Hình 12.3.1 Giao diện trang quản lí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_Toc58082679 \h </w:instrText>
        </w:r>
        <w:r w:rsidR="00D91C44" w:rsidRPr="00D91C44">
          <w:rPr>
            <w:b/>
            <w:webHidden/>
            <w:sz w:val="22"/>
          </w:rPr>
        </w:r>
        <w:r w:rsidR="00D91C44" w:rsidRPr="00D91C44">
          <w:rPr>
            <w:b/>
            <w:webHidden/>
            <w:sz w:val="22"/>
          </w:rPr>
          <w:fldChar w:fldCharType="separate"/>
        </w:r>
        <w:r w:rsidR="00D91C44" w:rsidRPr="00D91C44">
          <w:rPr>
            <w:b/>
            <w:webHidden/>
            <w:sz w:val="22"/>
          </w:rPr>
          <w:t>20</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0" w:history="1">
        <w:r w:rsidR="00D91C44" w:rsidRPr="00D91C44">
          <w:rPr>
            <w:rStyle w:val="Hyperlink"/>
            <w:b/>
            <w:sz w:val="22"/>
          </w:rPr>
          <w:t>Hình 12.3.2 Giao diện trang sửa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_Toc58082680 \h </w:instrText>
        </w:r>
        <w:r w:rsidR="00D91C44" w:rsidRPr="00D91C44">
          <w:rPr>
            <w:b/>
            <w:webHidden/>
            <w:sz w:val="22"/>
          </w:rPr>
        </w:r>
        <w:r w:rsidR="00D91C44" w:rsidRPr="00D91C44">
          <w:rPr>
            <w:b/>
            <w:webHidden/>
            <w:sz w:val="22"/>
          </w:rPr>
          <w:fldChar w:fldCharType="separate"/>
        </w:r>
        <w:r w:rsidR="00D91C44" w:rsidRPr="00D91C44">
          <w:rPr>
            <w:b/>
            <w:webHidden/>
            <w:sz w:val="22"/>
          </w:rPr>
          <w:t>20</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1" w:history="1">
        <w:r w:rsidR="00D91C44" w:rsidRPr="00D91C44">
          <w:rPr>
            <w:rStyle w:val="Hyperlink"/>
            <w:b/>
            <w:sz w:val="22"/>
          </w:rPr>
          <w:t>Hình 12.3.2 Giao diện thêm quản trị viên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_Toc58082681 \h </w:instrText>
        </w:r>
        <w:r w:rsidR="00D91C44" w:rsidRPr="00D91C44">
          <w:rPr>
            <w:b/>
            <w:webHidden/>
            <w:sz w:val="22"/>
          </w:rPr>
        </w:r>
        <w:r w:rsidR="00D91C44" w:rsidRPr="00D91C44">
          <w:rPr>
            <w:b/>
            <w:webHidden/>
            <w:sz w:val="22"/>
          </w:rPr>
          <w:fldChar w:fldCharType="separate"/>
        </w:r>
        <w:r w:rsidR="00D91C44" w:rsidRPr="00D91C44">
          <w:rPr>
            <w:b/>
            <w:webHidden/>
            <w:sz w:val="22"/>
          </w:rPr>
          <w:t>21</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2" w:history="1">
        <w:r w:rsidR="00D91C44" w:rsidRPr="00D91C44">
          <w:rPr>
            <w:rStyle w:val="Hyperlink"/>
            <w:b/>
            <w:sz w:val="22"/>
          </w:rPr>
          <w:t>Hinh 12.4.1 Giao diện trang quản trị tỉnh thành</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_Toc58082682 \h </w:instrText>
        </w:r>
        <w:r w:rsidR="00D91C44" w:rsidRPr="00D91C44">
          <w:rPr>
            <w:b/>
            <w:webHidden/>
            <w:sz w:val="22"/>
          </w:rPr>
        </w:r>
        <w:r w:rsidR="00D91C44" w:rsidRPr="00D91C44">
          <w:rPr>
            <w:b/>
            <w:webHidden/>
            <w:sz w:val="22"/>
          </w:rPr>
          <w:fldChar w:fldCharType="separate"/>
        </w:r>
        <w:r w:rsidR="00D91C44" w:rsidRPr="00D91C44">
          <w:rPr>
            <w:b/>
            <w:webHidden/>
            <w:sz w:val="22"/>
          </w:rPr>
          <w:t>21</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3" w:history="1">
        <w:r w:rsidR="00D91C44" w:rsidRPr="00D91C44">
          <w:rPr>
            <w:rStyle w:val="Hyperlink"/>
            <w:b/>
            <w:sz w:val="22"/>
          </w:rPr>
          <w:t>Hình 12.4.2 Giao diện trang sửa tình thành</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_Toc58082683 \h </w:instrText>
        </w:r>
        <w:r w:rsidR="00D91C44" w:rsidRPr="00D91C44">
          <w:rPr>
            <w:b/>
            <w:webHidden/>
            <w:sz w:val="22"/>
          </w:rPr>
        </w:r>
        <w:r w:rsidR="00D91C44" w:rsidRPr="00D91C44">
          <w:rPr>
            <w:b/>
            <w:webHidden/>
            <w:sz w:val="22"/>
          </w:rPr>
          <w:fldChar w:fldCharType="separate"/>
        </w:r>
        <w:r w:rsidR="00D91C44" w:rsidRPr="00D91C44">
          <w:rPr>
            <w:b/>
            <w:webHidden/>
            <w:sz w:val="22"/>
          </w:rPr>
          <w:t>22</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4" w:history="1">
        <w:r w:rsidR="00D91C44" w:rsidRPr="00D91C44">
          <w:rPr>
            <w:rStyle w:val="Hyperlink"/>
            <w:b/>
            <w:sz w:val="22"/>
          </w:rPr>
          <w:t>Hình 12.4.2 Giao diện trang thêm mới tỉnh thành</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_Toc58082684 \h </w:instrText>
        </w:r>
        <w:r w:rsidR="00D91C44" w:rsidRPr="00D91C44">
          <w:rPr>
            <w:b/>
            <w:webHidden/>
            <w:sz w:val="22"/>
          </w:rPr>
        </w:r>
        <w:r w:rsidR="00D91C44" w:rsidRPr="00D91C44">
          <w:rPr>
            <w:b/>
            <w:webHidden/>
            <w:sz w:val="22"/>
          </w:rPr>
          <w:fldChar w:fldCharType="separate"/>
        </w:r>
        <w:r w:rsidR="00D91C44" w:rsidRPr="00D91C44">
          <w:rPr>
            <w:b/>
            <w:webHidden/>
            <w:sz w:val="22"/>
          </w:rPr>
          <w:t>22</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5" w:history="1">
        <w:r w:rsidR="00D91C44" w:rsidRPr="00D91C44">
          <w:rPr>
            <w:rStyle w:val="Hyperlink"/>
            <w:b/>
            <w:sz w:val="22"/>
          </w:rPr>
          <w:t>Hình 12.5.1 Giao diện trang quản trị quận huyện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_Toc58082685 \h </w:instrText>
        </w:r>
        <w:r w:rsidR="00D91C44" w:rsidRPr="00D91C44">
          <w:rPr>
            <w:b/>
            <w:webHidden/>
            <w:sz w:val="22"/>
          </w:rPr>
        </w:r>
        <w:r w:rsidR="00D91C44" w:rsidRPr="00D91C44">
          <w:rPr>
            <w:b/>
            <w:webHidden/>
            <w:sz w:val="22"/>
          </w:rPr>
          <w:fldChar w:fldCharType="separate"/>
        </w:r>
        <w:r w:rsidR="00D91C44" w:rsidRPr="00D91C44">
          <w:rPr>
            <w:b/>
            <w:webHidden/>
            <w:sz w:val="22"/>
          </w:rPr>
          <w:t>23</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6" w:history="1">
        <w:r w:rsidR="00D91C44" w:rsidRPr="00D91C44">
          <w:rPr>
            <w:rStyle w:val="Hyperlink"/>
            <w:b/>
            <w:sz w:val="22"/>
          </w:rPr>
          <w:t>Hình 12.5.2 Giao diện trang sửa quận huyện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_Toc58082686 \h </w:instrText>
        </w:r>
        <w:r w:rsidR="00D91C44" w:rsidRPr="00D91C44">
          <w:rPr>
            <w:b/>
            <w:webHidden/>
            <w:sz w:val="22"/>
          </w:rPr>
        </w:r>
        <w:r w:rsidR="00D91C44" w:rsidRPr="00D91C44">
          <w:rPr>
            <w:b/>
            <w:webHidden/>
            <w:sz w:val="22"/>
          </w:rPr>
          <w:fldChar w:fldCharType="separate"/>
        </w:r>
        <w:r w:rsidR="00D91C44" w:rsidRPr="00D91C44">
          <w:rPr>
            <w:b/>
            <w:webHidden/>
            <w:sz w:val="22"/>
          </w:rPr>
          <w:t>23</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7" w:history="1">
        <w:r w:rsidR="00D91C44" w:rsidRPr="00D91C44">
          <w:rPr>
            <w:rStyle w:val="Hyperlink"/>
            <w:b/>
            <w:sz w:val="22"/>
          </w:rPr>
          <w:t>Hình 12.5.3 Giao diện trang thêm quân huyện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_Toc58082687 \h </w:instrText>
        </w:r>
        <w:r w:rsidR="00D91C44" w:rsidRPr="00D91C44">
          <w:rPr>
            <w:b/>
            <w:webHidden/>
            <w:sz w:val="22"/>
          </w:rPr>
        </w:r>
        <w:r w:rsidR="00D91C44" w:rsidRPr="00D91C44">
          <w:rPr>
            <w:b/>
            <w:webHidden/>
            <w:sz w:val="22"/>
          </w:rPr>
          <w:fldChar w:fldCharType="separate"/>
        </w:r>
        <w:r w:rsidR="00D91C44" w:rsidRPr="00D91C44">
          <w:rPr>
            <w:b/>
            <w:webHidden/>
            <w:sz w:val="22"/>
          </w:rPr>
          <w:t>24</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8" w:history="1">
        <w:r w:rsidR="00D91C44" w:rsidRPr="00D91C44">
          <w:rPr>
            <w:rStyle w:val="Hyperlink"/>
            <w:b/>
            <w:sz w:val="22"/>
          </w:rPr>
          <w:t>Hình 12.6.1 Hình giao diện trang quản trị phường xã</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_Toc58082688 \h </w:instrText>
        </w:r>
        <w:r w:rsidR="00D91C44" w:rsidRPr="00D91C44">
          <w:rPr>
            <w:b/>
            <w:webHidden/>
            <w:sz w:val="22"/>
          </w:rPr>
        </w:r>
        <w:r w:rsidR="00D91C44" w:rsidRPr="00D91C44">
          <w:rPr>
            <w:b/>
            <w:webHidden/>
            <w:sz w:val="22"/>
          </w:rPr>
          <w:fldChar w:fldCharType="separate"/>
        </w:r>
        <w:r w:rsidR="00D91C44" w:rsidRPr="00D91C44">
          <w:rPr>
            <w:b/>
            <w:webHidden/>
            <w:sz w:val="22"/>
          </w:rPr>
          <w:t>25</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89" w:history="1">
        <w:r w:rsidR="00D91C44" w:rsidRPr="00D91C44">
          <w:rPr>
            <w:rStyle w:val="Hyperlink"/>
            <w:b/>
            <w:sz w:val="22"/>
          </w:rPr>
          <w:t>Hình 12.6.2 Hình giao diện trang sửa phường xã</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_Toc58082689 \h </w:instrText>
        </w:r>
        <w:r w:rsidR="00D91C44" w:rsidRPr="00D91C44">
          <w:rPr>
            <w:b/>
            <w:webHidden/>
            <w:sz w:val="22"/>
          </w:rPr>
        </w:r>
        <w:r w:rsidR="00D91C44" w:rsidRPr="00D91C44">
          <w:rPr>
            <w:b/>
            <w:webHidden/>
            <w:sz w:val="22"/>
          </w:rPr>
          <w:fldChar w:fldCharType="separate"/>
        </w:r>
        <w:r w:rsidR="00D91C44" w:rsidRPr="00D91C44">
          <w:rPr>
            <w:b/>
            <w:webHidden/>
            <w:sz w:val="22"/>
          </w:rPr>
          <w:t>25</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90" w:history="1">
        <w:r w:rsidR="00D91C44" w:rsidRPr="00D91C44">
          <w:rPr>
            <w:rStyle w:val="Hyperlink"/>
            <w:b/>
            <w:sz w:val="22"/>
          </w:rPr>
          <w:t>Hình 12.6.3 Hình giao diện thêm mới phường xã</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_Toc58082690 \h </w:instrText>
        </w:r>
        <w:r w:rsidR="00D91C44" w:rsidRPr="00D91C44">
          <w:rPr>
            <w:b/>
            <w:webHidden/>
            <w:sz w:val="22"/>
          </w:rPr>
        </w:r>
        <w:r w:rsidR="00D91C44" w:rsidRPr="00D91C44">
          <w:rPr>
            <w:b/>
            <w:webHidden/>
            <w:sz w:val="22"/>
          </w:rPr>
          <w:fldChar w:fldCharType="separate"/>
        </w:r>
        <w:r w:rsidR="00D91C44" w:rsidRPr="00D91C44">
          <w:rPr>
            <w:b/>
            <w:webHidden/>
            <w:sz w:val="22"/>
          </w:rPr>
          <w:t>26</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91" w:history="1">
        <w:r w:rsidR="00D91C44" w:rsidRPr="00D91C44">
          <w:rPr>
            <w:rStyle w:val="Hyperlink"/>
            <w:b/>
            <w:sz w:val="22"/>
          </w:rPr>
          <w:t>Hình 13.1 Giao diện quản lí bài đăng của khách hàng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_Toc58082691 \h </w:instrText>
        </w:r>
        <w:r w:rsidR="00D91C44" w:rsidRPr="00D91C44">
          <w:rPr>
            <w:b/>
            <w:webHidden/>
            <w:sz w:val="22"/>
          </w:rPr>
        </w:r>
        <w:r w:rsidR="00D91C44" w:rsidRPr="00D91C44">
          <w:rPr>
            <w:b/>
            <w:webHidden/>
            <w:sz w:val="22"/>
          </w:rPr>
          <w:fldChar w:fldCharType="separate"/>
        </w:r>
        <w:r w:rsidR="00D91C44" w:rsidRPr="00D91C44">
          <w:rPr>
            <w:b/>
            <w:webHidden/>
            <w:sz w:val="22"/>
          </w:rPr>
          <w:t>26</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92" w:history="1">
        <w:r w:rsidR="00D91C44" w:rsidRPr="00D91C44">
          <w:rPr>
            <w:rStyle w:val="Hyperlink"/>
            <w:b/>
            <w:sz w:val="22"/>
          </w:rPr>
          <w:t>Hình 13.2 Giao diện sửa bài đăng của khách hàng</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_Toc58082692 \h </w:instrText>
        </w:r>
        <w:r w:rsidR="00D91C44" w:rsidRPr="00D91C44">
          <w:rPr>
            <w:b/>
            <w:webHidden/>
            <w:sz w:val="22"/>
          </w:rPr>
        </w:r>
        <w:r w:rsidR="00D91C44" w:rsidRPr="00D91C44">
          <w:rPr>
            <w:b/>
            <w:webHidden/>
            <w:sz w:val="22"/>
          </w:rPr>
          <w:fldChar w:fldCharType="separate"/>
        </w:r>
        <w:r w:rsidR="00D91C44" w:rsidRPr="00D91C44">
          <w:rPr>
            <w:b/>
            <w:webHidden/>
            <w:sz w:val="22"/>
          </w:rPr>
          <w:t>27</w:t>
        </w:r>
        <w:r w:rsidR="00D91C44" w:rsidRPr="00D91C44">
          <w:rPr>
            <w:b/>
            <w:webHidden/>
            <w:sz w:val="22"/>
          </w:rPr>
          <w:fldChar w:fldCharType="end"/>
        </w:r>
      </w:hyperlink>
    </w:p>
    <w:p w:rsidR="00D91C44" w:rsidRPr="00D91C44" w:rsidRDefault="00BC4C37">
      <w:pPr>
        <w:pStyle w:val="TOC1"/>
        <w:rPr>
          <w:rFonts w:asciiTheme="minorHAnsi" w:eastAsiaTheme="minorEastAsia" w:hAnsiTheme="minorHAnsi" w:cstheme="minorBidi"/>
          <w:b/>
          <w:sz w:val="22"/>
        </w:rPr>
      </w:pPr>
      <w:hyperlink w:anchor="_Toc58082693" w:history="1">
        <w:r w:rsidR="00D91C44" w:rsidRPr="00D91C44">
          <w:rPr>
            <w:rStyle w:val="Hyperlink"/>
            <w:b/>
            <w:sz w:val="22"/>
          </w:rPr>
          <w:t>Hình 14 Hình giao diện chỉnh sửa thông tin cá nhân</w:t>
        </w:r>
        <w:r w:rsidR="00D91C44" w:rsidRPr="00D91C44">
          <w:rPr>
            <w:b/>
            <w:webHidden/>
            <w:sz w:val="22"/>
          </w:rPr>
          <w:tab/>
        </w:r>
        <w:r w:rsidR="00D91C44" w:rsidRPr="00D91C44">
          <w:rPr>
            <w:b/>
            <w:webHidden/>
            <w:sz w:val="22"/>
          </w:rPr>
          <w:fldChar w:fldCharType="begin"/>
        </w:r>
        <w:r w:rsidR="00D91C44" w:rsidRPr="00D91C44">
          <w:rPr>
            <w:b/>
            <w:webHidden/>
            <w:sz w:val="22"/>
          </w:rPr>
          <w:instrText xml:space="preserve"> PAGEREF _Toc58082693 \h </w:instrText>
        </w:r>
        <w:r w:rsidR="00D91C44" w:rsidRPr="00D91C44">
          <w:rPr>
            <w:b/>
            <w:webHidden/>
            <w:sz w:val="22"/>
          </w:rPr>
        </w:r>
        <w:r w:rsidR="00D91C44" w:rsidRPr="00D91C44">
          <w:rPr>
            <w:b/>
            <w:webHidden/>
            <w:sz w:val="22"/>
          </w:rPr>
          <w:fldChar w:fldCharType="separate"/>
        </w:r>
        <w:r w:rsidR="00D91C44" w:rsidRPr="00D91C44">
          <w:rPr>
            <w:b/>
            <w:webHidden/>
            <w:sz w:val="22"/>
          </w:rPr>
          <w:t>28</w:t>
        </w:r>
        <w:r w:rsidR="00D91C44" w:rsidRPr="00D91C44">
          <w:rPr>
            <w:b/>
            <w:webHidden/>
            <w:sz w:val="22"/>
          </w:rPr>
          <w:fldChar w:fldCharType="end"/>
        </w:r>
      </w:hyperlink>
    </w:p>
    <w:p w:rsidR="00D91C44" w:rsidRDefault="00C81A2B" w:rsidP="00770AB1">
      <w:pPr>
        <w:ind w:firstLine="0"/>
        <w:jc w:val="center"/>
        <w:rPr>
          <w:rFonts w:ascii="Times New Roman" w:hAnsi="Times New Roman" w:cs="Times New Roman"/>
          <w:b/>
        </w:rPr>
      </w:pPr>
      <w:r w:rsidRPr="00D91C44">
        <w:rPr>
          <w:rFonts w:ascii="Times New Roman" w:hAnsi="Times New Roman" w:cs="Times New Roman"/>
          <w:b/>
        </w:rPr>
        <w:fldChar w:fldCharType="end"/>
      </w:r>
      <w:bookmarkStart w:id="22" w:name="_Toc532577211"/>
      <w:bookmarkStart w:id="23" w:name="_Toc58074065"/>
      <w:bookmarkStart w:id="24" w:name="_Toc531123901"/>
      <w:bookmarkStart w:id="25" w:name="_Toc468091205"/>
      <w:bookmarkStart w:id="26" w:name="_Toc487635813"/>
      <w:bookmarkEnd w:id="9"/>
    </w:p>
    <w:p w:rsidR="00D91C44" w:rsidRDefault="00D91C44" w:rsidP="00770AB1">
      <w:pPr>
        <w:ind w:firstLine="0"/>
        <w:jc w:val="center"/>
        <w:rPr>
          <w:rFonts w:ascii="Times New Roman" w:hAnsi="Times New Roman" w:cs="Times New Roman"/>
          <w:b/>
        </w:rPr>
      </w:pPr>
    </w:p>
    <w:p w:rsidR="008D0C26" w:rsidRPr="00FD08EB" w:rsidRDefault="008D0C26" w:rsidP="006F5584">
      <w:pPr>
        <w:pStyle w:val="Heading1"/>
        <w:jc w:val="center"/>
        <w:rPr>
          <w:rFonts w:ascii="Times New Roman" w:hAnsi="Times New Roman" w:cs="Times New Roman"/>
          <w:b/>
          <w:color w:val="auto"/>
          <w:sz w:val="26"/>
          <w:szCs w:val="26"/>
        </w:rPr>
      </w:pPr>
      <w:bookmarkStart w:id="27" w:name="_Toc58082751"/>
      <w:r w:rsidRPr="00FD08EB">
        <w:rPr>
          <w:rFonts w:ascii="Times New Roman" w:hAnsi="Times New Roman" w:cs="Times New Roman"/>
          <w:b/>
          <w:color w:val="auto"/>
          <w:sz w:val="26"/>
        </w:rPr>
        <w:lastRenderedPageBreak/>
        <w:t>CHƯƠNG 1. TỔNG QUAN VỀ ĐỀ TÀI</w:t>
      </w:r>
      <w:bookmarkEnd w:id="22"/>
      <w:bookmarkEnd w:id="23"/>
      <w:bookmarkEnd w:id="27"/>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28" w:name="_Toc532577212"/>
      <w:bookmarkStart w:id="29" w:name="_Toc58074066"/>
      <w:bookmarkStart w:id="30" w:name="_Toc58082752"/>
      <w:r w:rsidRPr="008C7668">
        <w:rPr>
          <w:color w:val="auto"/>
          <w:sz w:val="26"/>
          <w:szCs w:val="26"/>
        </w:rPr>
        <w:t xml:space="preserve">Tên </w:t>
      </w:r>
      <w:r w:rsidRPr="008C7668">
        <w:rPr>
          <w:color w:val="auto"/>
          <w:sz w:val="26"/>
          <w:szCs w:val="26"/>
          <w:lang w:val="en-US"/>
        </w:rPr>
        <w:t>Đ</w:t>
      </w:r>
      <w:r w:rsidRPr="008C7668">
        <w:rPr>
          <w:color w:val="auto"/>
          <w:sz w:val="26"/>
          <w:szCs w:val="26"/>
        </w:rPr>
        <w:t xml:space="preserve">ề </w:t>
      </w:r>
      <w:r w:rsidRPr="008C7668">
        <w:rPr>
          <w:color w:val="auto"/>
          <w:sz w:val="26"/>
          <w:szCs w:val="26"/>
          <w:lang w:val="en-US"/>
        </w:rPr>
        <w:t>T</w:t>
      </w:r>
      <w:r w:rsidRPr="008C7668">
        <w:rPr>
          <w:color w:val="auto"/>
          <w:sz w:val="26"/>
          <w:szCs w:val="26"/>
        </w:rPr>
        <w:t>ài.</w:t>
      </w:r>
      <w:bookmarkEnd w:id="28"/>
      <w:bookmarkEnd w:id="29"/>
      <w:bookmarkEnd w:id="30"/>
    </w:p>
    <w:p w:rsidR="00FE6D99" w:rsidRPr="00FE6D99" w:rsidRDefault="00FE6D99" w:rsidP="00FE6D99">
      <w:pPr>
        <w:spacing w:line="276" w:lineRule="auto"/>
        <w:ind w:right="-109" w:firstLine="357"/>
        <w:rPr>
          <w:rFonts w:ascii="Times New Roman" w:hAnsi="Times New Roman" w:cs="Times New Roman"/>
          <w:b/>
          <w:caps/>
          <w:sz w:val="26"/>
          <w:szCs w:val="26"/>
        </w:rPr>
      </w:pPr>
      <w:bookmarkStart w:id="31" w:name="_Toc532577213"/>
      <w:r w:rsidRPr="00FE6D99">
        <w:rPr>
          <w:rFonts w:ascii="Times New Roman" w:hAnsi="Times New Roman" w:cs="Times New Roman"/>
          <w:b/>
          <w:bCs/>
          <w:sz w:val="26"/>
          <w:szCs w:val="26"/>
          <w:shd w:val="clear" w:color="auto" w:fill="FFFFFF"/>
        </w:rPr>
        <w:t xml:space="preserve">- </w:t>
      </w:r>
      <w:r>
        <w:rPr>
          <w:rFonts w:ascii="Times New Roman" w:hAnsi="Times New Roman" w:cs="Times New Roman"/>
          <w:bCs/>
          <w:sz w:val="26"/>
          <w:szCs w:val="26"/>
          <w:shd w:val="clear" w:color="auto" w:fill="FFFFFF"/>
        </w:rPr>
        <w:t>Xây dựng Website tìm kiếm phòng trọ cho sinh viên.</w:t>
      </w:r>
    </w:p>
    <w:p w:rsidR="008D0C26" w:rsidRPr="008C7668" w:rsidRDefault="008D0C26" w:rsidP="009C2FCC">
      <w:pPr>
        <w:pStyle w:val="Heading11"/>
        <w:keepNext w:val="0"/>
        <w:numPr>
          <w:ilvl w:val="0"/>
          <w:numId w:val="15"/>
        </w:numPr>
        <w:spacing w:after="0" w:line="360" w:lineRule="auto"/>
        <w:ind w:left="0" w:firstLine="357"/>
        <w:outlineLvl w:val="1"/>
        <w:rPr>
          <w:color w:val="auto"/>
          <w:sz w:val="26"/>
          <w:szCs w:val="26"/>
        </w:rPr>
      </w:pPr>
      <w:bookmarkStart w:id="32" w:name="_Toc58074067"/>
      <w:bookmarkStart w:id="33" w:name="_Toc58082753"/>
      <w:r w:rsidRPr="008C7668">
        <w:rPr>
          <w:color w:val="auto"/>
          <w:spacing w:val="1"/>
          <w:sz w:val="26"/>
          <w:szCs w:val="26"/>
        </w:rPr>
        <w:t>M</w:t>
      </w:r>
      <w:r w:rsidRPr="008C7668">
        <w:rPr>
          <w:color w:val="auto"/>
          <w:sz w:val="26"/>
          <w:szCs w:val="26"/>
        </w:rPr>
        <w:t>ục</w:t>
      </w:r>
      <w:r w:rsidRPr="008C7668">
        <w:rPr>
          <w:color w:val="auto"/>
          <w:spacing w:val="-3"/>
          <w:sz w:val="26"/>
          <w:szCs w:val="26"/>
        </w:rPr>
        <w:t xml:space="preserve"> </w:t>
      </w:r>
      <w:r w:rsidRPr="008C7668">
        <w:rPr>
          <w:color w:val="auto"/>
          <w:sz w:val="26"/>
          <w:szCs w:val="26"/>
        </w:rPr>
        <w:t>Ti</w:t>
      </w:r>
      <w:r w:rsidRPr="008C7668">
        <w:rPr>
          <w:color w:val="auto"/>
          <w:spacing w:val="5"/>
          <w:sz w:val="26"/>
          <w:szCs w:val="26"/>
        </w:rPr>
        <w:t>ê</w:t>
      </w:r>
      <w:r w:rsidRPr="008C7668">
        <w:rPr>
          <w:color w:val="auto"/>
          <w:sz w:val="26"/>
          <w:szCs w:val="26"/>
        </w:rPr>
        <w:t>u</w:t>
      </w:r>
      <w:r w:rsidRPr="008C7668">
        <w:rPr>
          <w:color w:val="auto"/>
          <w:spacing w:val="-6"/>
          <w:sz w:val="26"/>
          <w:szCs w:val="26"/>
        </w:rPr>
        <w:t xml:space="preserve"> </w:t>
      </w:r>
      <w:r w:rsidRPr="008C7668">
        <w:rPr>
          <w:color w:val="auto"/>
          <w:spacing w:val="5"/>
          <w:sz w:val="26"/>
          <w:szCs w:val="26"/>
        </w:rPr>
        <w:t>c</w:t>
      </w:r>
      <w:r w:rsidRPr="008C7668">
        <w:rPr>
          <w:color w:val="auto"/>
          <w:sz w:val="26"/>
          <w:szCs w:val="26"/>
        </w:rPr>
        <w:t>ủa</w:t>
      </w:r>
      <w:r w:rsidRPr="008C7668">
        <w:rPr>
          <w:color w:val="auto"/>
          <w:spacing w:val="-1"/>
          <w:sz w:val="26"/>
          <w:szCs w:val="26"/>
        </w:rPr>
        <w:t xml:space="preserve"> </w:t>
      </w:r>
      <w:r w:rsidRPr="008C7668">
        <w:rPr>
          <w:color w:val="auto"/>
          <w:sz w:val="26"/>
          <w:szCs w:val="26"/>
        </w:rPr>
        <w:t>Đề</w:t>
      </w:r>
      <w:r w:rsidRPr="008C7668">
        <w:rPr>
          <w:color w:val="auto"/>
          <w:spacing w:val="-1"/>
          <w:sz w:val="26"/>
          <w:szCs w:val="26"/>
        </w:rPr>
        <w:t xml:space="preserve"> </w:t>
      </w:r>
      <w:r w:rsidRPr="008C7668">
        <w:rPr>
          <w:color w:val="auto"/>
          <w:sz w:val="26"/>
          <w:szCs w:val="26"/>
        </w:rPr>
        <w:t>Tài.</w:t>
      </w:r>
      <w:bookmarkEnd w:id="31"/>
      <w:bookmarkEnd w:id="32"/>
      <w:bookmarkEnd w:id="33"/>
    </w:p>
    <w:p w:rsidR="008D0C26" w:rsidRPr="008C7668" w:rsidRDefault="00FE6D99" w:rsidP="00FE6D99">
      <w:pPr>
        <w:spacing w:after="0" w:line="360" w:lineRule="auto"/>
        <w:ind w:firstLine="357"/>
        <w:jc w:val="both"/>
        <w:rPr>
          <w:rFonts w:ascii="Times New Roman" w:eastAsia="Times New Roman" w:hAnsi="Times New Roman" w:cs="Times New Roman"/>
          <w:spacing w:val="-3"/>
          <w:sz w:val="26"/>
          <w:szCs w:val="26"/>
        </w:rPr>
      </w:pPr>
      <w:r>
        <w:rPr>
          <w:rFonts w:ascii="Times New Roman" w:eastAsia="Times New Roman" w:hAnsi="Times New Roman" w:cs="Times New Roman"/>
          <w:sz w:val="26"/>
          <w:szCs w:val="26"/>
        </w:rPr>
        <w:t>- Xây dựng được một website giúp cho sinh viên dễ dàng trong việc tìm kiếm nhà trọ để thuận tiện cho việc học tập</w:t>
      </w:r>
      <w:r w:rsidR="00584299">
        <w:rPr>
          <w:rFonts w:ascii="Times New Roman" w:eastAsia="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4" w:name="_Toc532577214"/>
      <w:bookmarkStart w:id="35" w:name="_Toc58074068"/>
      <w:bookmarkStart w:id="36" w:name="_Toc58082754"/>
      <w:r w:rsidRPr="008C7668">
        <w:rPr>
          <w:color w:val="auto"/>
          <w:sz w:val="26"/>
          <w:szCs w:val="26"/>
        </w:rPr>
        <w:t>Ý Nghĩa Của Đề Tài.</w:t>
      </w:r>
      <w:bookmarkEnd w:id="34"/>
      <w:bookmarkEnd w:id="35"/>
      <w:bookmarkEnd w:id="36"/>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Giúp sinh viên tìm kiếm nhà trọ thuận lợi hơn.</w:t>
      </w:r>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Không tốn nhiều thời gian và công sức. </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7" w:name="_Toc532577215"/>
      <w:bookmarkStart w:id="38" w:name="_Toc58074069"/>
      <w:bookmarkStart w:id="39" w:name="_Toc58082755"/>
      <w:r w:rsidRPr="008C7668">
        <w:rPr>
          <w:color w:val="auto"/>
          <w:sz w:val="26"/>
          <w:szCs w:val="26"/>
        </w:rPr>
        <w:t>Đối Tượng Của Đề Tài.</w:t>
      </w:r>
      <w:bookmarkEnd w:id="37"/>
      <w:bookmarkEnd w:id="38"/>
      <w:bookmarkEnd w:id="39"/>
    </w:p>
    <w:p w:rsidR="008D0C26" w:rsidRPr="008C7668" w:rsidRDefault="00584299" w:rsidP="009C2FCC">
      <w:pPr>
        <w:pStyle w:val="ListParagraph"/>
        <w:spacing w:after="0" w:line="360" w:lineRule="auto"/>
        <w:ind w:left="0" w:firstLine="340"/>
        <w:jc w:val="both"/>
        <w:rPr>
          <w:rFonts w:ascii="Times New Roman" w:hAnsi="Times New Roman" w:cs="Times New Roman"/>
          <w:sz w:val="26"/>
          <w:szCs w:val="26"/>
        </w:rPr>
      </w:pPr>
      <w:r>
        <w:rPr>
          <w:rFonts w:ascii="Times New Roman" w:eastAsia="Times New Roman" w:hAnsi="Times New Roman" w:cs="Times New Roman"/>
          <w:sz w:val="26"/>
          <w:szCs w:val="26"/>
        </w:rPr>
        <w:t>-</w:t>
      </w:r>
      <w:r w:rsidR="008D0C26" w:rsidRPr="008C7668">
        <w:rPr>
          <w:rFonts w:ascii="Times New Roman" w:eastAsia="Times New Roman" w:hAnsi="Times New Roman" w:cs="Times New Roman"/>
          <w:sz w:val="26"/>
          <w:szCs w:val="26"/>
        </w:rPr>
        <w:t xml:space="preserve"> </w:t>
      </w:r>
      <w:r w:rsidR="008D0C26" w:rsidRPr="008C7668">
        <w:rPr>
          <w:rFonts w:ascii="Times New Roman" w:hAnsi="Times New Roman" w:cs="Times New Roman"/>
          <w:sz w:val="26"/>
          <w:szCs w:val="26"/>
        </w:rPr>
        <w:t xml:space="preserve">Đối tượng nghiên cứu chủ yếu là </w:t>
      </w:r>
      <w:r>
        <w:rPr>
          <w:rFonts w:ascii="Times New Roman" w:hAnsi="Times New Roman" w:cs="Times New Roman"/>
          <w:sz w:val="26"/>
          <w:szCs w:val="26"/>
        </w:rPr>
        <w:t>phòng trọ</w:t>
      </w:r>
      <w:r w:rsidR="008D0C26" w:rsidRPr="008C7668">
        <w:rPr>
          <w:rFonts w:ascii="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40" w:name="_Toc532577216"/>
      <w:bookmarkStart w:id="41" w:name="_Toc58074070"/>
      <w:bookmarkStart w:id="42" w:name="_Toc58082756"/>
      <w:r w:rsidRPr="008C7668">
        <w:rPr>
          <w:color w:val="auto"/>
          <w:sz w:val="26"/>
          <w:szCs w:val="26"/>
        </w:rPr>
        <w:t>Một Số Trang Chính Của Website.</w:t>
      </w:r>
      <w:bookmarkEnd w:id="40"/>
      <w:bookmarkEnd w:id="41"/>
      <w:bookmarkEnd w:id="42"/>
    </w:p>
    <w:p w:rsidR="008D0C26" w:rsidRPr="008C7668" w:rsidRDefault="00584299" w:rsidP="009C2FCC">
      <w:pPr>
        <w:pStyle w:val="3"/>
        <w:ind w:firstLine="340"/>
        <w:outlineLvl w:val="9"/>
        <w:rPr>
          <w:rStyle w:val="Strong"/>
          <w:i w:val="0"/>
        </w:rPr>
      </w:pPr>
      <w:bookmarkStart w:id="43" w:name="_Toc532577217"/>
      <w:bookmarkStart w:id="44" w:name="_Toc532577329"/>
      <w:r>
        <w:rPr>
          <w:rStyle w:val="Strong"/>
          <w:i w:val="0"/>
        </w:rPr>
        <w:t>-</w:t>
      </w:r>
      <w:r w:rsidR="008D0C26" w:rsidRPr="008C7668">
        <w:rPr>
          <w:rStyle w:val="Strong"/>
          <w:i w:val="0"/>
        </w:rPr>
        <w:t xml:space="preserve"> Trang chủ: Đây là trang giới thiệu sơ lược về các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w:t>
      </w:r>
      <w:bookmarkEnd w:id="43"/>
      <w:bookmarkEnd w:id="44"/>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5" w:name="_Toc532577218"/>
      <w:bookmarkStart w:id="46" w:name="_Toc532577330"/>
      <w:r>
        <w:rPr>
          <w:rStyle w:val="Strong"/>
          <w:i w:val="0"/>
        </w:rPr>
        <w:t>-</w:t>
      </w:r>
      <w:r w:rsidR="008D0C26" w:rsidRPr="008C7668">
        <w:rPr>
          <w:rStyle w:val="Strong"/>
          <w:i w:val="0"/>
        </w:rPr>
        <w:t xml:space="preserve"> Trang Giới thiệu: Đây là trang giúp cho khách hàng xem biết thêm về thông tin của </w:t>
      </w:r>
      <w:r>
        <w:rPr>
          <w:rStyle w:val="Strong"/>
          <w:i w:val="0"/>
        </w:rPr>
        <w:t>Website</w:t>
      </w:r>
      <w:r w:rsidR="008D0C26" w:rsidRPr="008C7668">
        <w:rPr>
          <w:rStyle w:val="Strong"/>
          <w:i w:val="0"/>
        </w:rPr>
        <w:t>.</w:t>
      </w:r>
      <w:bookmarkEnd w:id="45"/>
      <w:bookmarkEnd w:id="46"/>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7" w:name="_Toc532577220"/>
      <w:bookmarkStart w:id="48" w:name="_Toc532577332"/>
      <w:r>
        <w:rPr>
          <w:rStyle w:val="Strong"/>
          <w:i w:val="0"/>
        </w:rPr>
        <w:t>-</w:t>
      </w:r>
      <w:r w:rsidR="008D0C26" w:rsidRPr="008C7668">
        <w:rPr>
          <w:rStyle w:val="Strong"/>
          <w:i w:val="0"/>
        </w:rPr>
        <w:t xml:space="preserve"> Trang đăng ký: </w:t>
      </w:r>
      <w:r w:rsidR="008D0C26" w:rsidRPr="008C7668">
        <w:rPr>
          <w:b w:val="0"/>
          <w:i w:val="0"/>
        </w:rPr>
        <w:t>Người dùng đăng ký tài khoản để trở thành khách hàng của trang.</w:t>
      </w:r>
      <w:bookmarkEnd w:id="47"/>
      <w:bookmarkEnd w:id="48"/>
    </w:p>
    <w:p w:rsidR="008D0C26" w:rsidRPr="008C7668" w:rsidRDefault="00584299" w:rsidP="009C2FCC">
      <w:pPr>
        <w:pStyle w:val="3"/>
        <w:ind w:firstLine="340"/>
        <w:outlineLvl w:val="9"/>
        <w:rPr>
          <w:rStyle w:val="Strong"/>
          <w:i w:val="0"/>
        </w:rPr>
      </w:pPr>
      <w:bookmarkStart w:id="49" w:name="_Toc532577221"/>
      <w:bookmarkStart w:id="50" w:name="_Toc532577333"/>
      <w:r>
        <w:rPr>
          <w:rStyle w:val="Strong"/>
          <w:i w:val="0"/>
        </w:rPr>
        <w:t>-</w:t>
      </w:r>
      <w:r w:rsidR="008D0C26" w:rsidRPr="008C7668">
        <w:rPr>
          <w:rStyle w:val="Strong"/>
          <w:i w:val="0"/>
        </w:rPr>
        <w:t xml:space="preserve"> Trang đăng nhập: </w:t>
      </w:r>
      <w:r w:rsidR="008D0C26" w:rsidRPr="008C7668">
        <w:rPr>
          <w:b w:val="0"/>
          <w:i w:val="0"/>
        </w:rPr>
        <w:t xml:space="preserve">Người dùng đăng nhập tài khoản để </w:t>
      </w:r>
      <w:r>
        <w:rPr>
          <w:b w:val="0"/>
          <w:i w:val="0"/>
        </w:rPr>
        <w:t>có thể đăng bài viết lên trang</w:t>
      </w:r>
      <w:r w:rsidR="008D0C26" w:rsidRPr="008C7668">
        <w:rPr>
          <w:b w:val="0"/>
          <w:i w:val="0"/>
        </w:rPr>
        <w:t>.</w:t>
      </w:r>
      <w:bookmarkEnd w:id="49"/>
      <w:bookmarkEnd w:id="50"/>
    </w:p>
    <w:p w:rsidR="008D0C26" w:rsidRDefault="00584299" w:rsidP="009C2FCC">
      <w:pPr>
        <w:pStyle w:val="3"/>
        <w:ind w:firstLine="340"/>
        <w:outlineLvl w:val="9"/>
        <w:rPr>
          <w:rStyle w:val="Strong"/>
          <w:i w:val="0"/>
        </w:rPr>
      </w:pPr>
      <w:bookmarkStart w:id="51" w:name="_Toc532577222"/>
      <w:bookmarkStart w:id="52" w:name="_Toc532577334"/>
      <w:r>
        <w:rPr>
          <w:rStyle w:val="Strong"/>
          <w:i w:val="0"/>
        </w:rPr>
        <w:t>-</w:t>
      </w:r>
      <w:r w:rsidR="008D0C26" w:rsidRPr="008C7668">
        <w:rPr>
          <w:rStyle w:val="Strong"/>
          <w:i w:val="0"/>
        </w:rPr>
        <w:t xml:space="preserve"> Trang </w:t>
      </w:r>
      <w:r>
        <w:rPr>
          <w:rStyle w:val="Strong"/>
          <w:i w:val="0"/>
        </w:rPr>
        <w:t>tìm phòng trọ</w:t>
      </w:r>
      <w:r w:rsidR="008D0C26" w:rsidRPr="008C7668">
        <w:rPr>
          <w:rStyle w:val="Strong"/>
          <w:i w:val="0"/>
        </w:rPr>
        <w:t xml:space="preserve">: Đây là trang </w:t>
      </w:r>
      <w:r>
        <w:rPr>
          <w:rStyle w:val="Strong"/>
          <w:i w:val="0"/>
        </w:rPr>
        <w:t>sinh viên</w:t>
      </w:r>
      <w:r w:rsidR="008D0C26" w:rsidRPr="008C7668">
        <w:rPr>
          <w:rStyle w:val="Strong"/>
          <w:i w:val="0"/>
        </w:rPr>
        <w:t xml:space="preserve"> xem hoặc tham khảo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 xml:space="preserve"> có sẵn để lựa chọn.</w:t>
      </w:r>
      <w:bookmarkEnd w:id="51"/>
      <w:bookmarkEnd w:id="52"/>
    </w:p>
    <w:p w:rsidR="00584299" w:rsidRPr="008C7668" w:rsidRDefault="00584299" w:rsidP="00584299">
      <w:pPr>
        <w:pStyle w:val="3"/>
        <w:ind w:firstLine="340"/>
        <w:outlineLvl w:val="9"/>
        <w:rPr>
          <w:rStyle w:val="Strong"/>
          <w:i w:val="0"/>
        </w:rPr>
      </w:pPr>
      <w:r>
        <w:rPr>
          <w:rStyle w:val="Strong"/>
          <w:i w:val="0"/>
        </w:rPr>
        <w:t>-</w:t>
      </w:r>
      <w:r w:rsidRPr="008C7668">
        <w:rPr>
          <w:rStyle w:val="Strong"/>
          <w:i w:val="0"/>
        </w:rPr>
        <w:t xml:space="preserve"> Trang </w:t>
      </w:r>
      <w:r>
        <w:rPr>
          <w:rStyle w:val="Strong"/>
          <w:i w:val="0"/>
        </w:rPr>
        <w:t>tìm người ở ghép</w:t>
      </w:r>
      <w:r w:rsidRPr="008C7668">
        <w:rPr>
          <w:rStyle w:val="Strong"/>
          <w:i w:val="0"/>
        </w:rPr>
        <w:t>: Đây là trang</w:t>
      </w:r>
      <w:r w:rsidR="0075145D">
        <w:rPr>
          <w:rStyle w:val="Strong"/>
          <w:i w:val="0"/>
        </w:rPr>
        <w:t xml:space="preserve"> dành cho</w:t>
      </w:r>
      <w:r w:rsidRPr="008C7668">
        <w:rPr>
          <w:rStyle w:val="Strong"/>
          <w:i w:val="0"/>
        </w:rPr>
        <w:t xml:space="preserve"> </w:t>
      </w:r>
      <w:r>
        <w:rPr>
          <w:rStyle w:val="Strong"/>
          <w:i w:val="0"/>
        </w:rPr>
        <w:t>sinh viên</w:t>
      </w:r>
      <w:r w:rsidRPr="008C7668">
        <w:rPr>
          <w:rStyle w:val="Strong"/>
          <w:i w:val="0"/>
        </w:rPr>
        <w:t xml:space="preserve"> </w:t>
      </w:r>
      <w:r>
        <w:rPr>
          <w:rStyle w:val="Strong"/>
          <w:i w:val="0"/>
        </w:rPr>
        <w:t>có nhu cầu tìm người ở ghép để đỡ chi phí</w:t>
      </w:r>
      <w:r w:rsidR="0075145D">
        <w:rPr>
          <w:rStyle w:val="Strong"/>
          <w:i w:val="0"/>
        </w:rPr>
        <w:t xml:space="preserve"> và không thích sống một mình.</w:t>
      </w:r>
      <w:r>
        <w:rPr>
          <w:rStyle w:val="Strong"/>
          <w:i w:val="0"/>
        </w:rPr>
        <w:t xml:space="preserve"> </w:t>
      </w:r>
    </w:p>
    <w:p w:rsidR="007933E3" w:rsidRPr="008C7668" w:rsidRDefault="00BC3965" w:rsidP="009C2FCC">
      <w:pPr>
        <w:pStyle w:val="3"/>
        <w:ind w:firstLine="340"/>
        <w:outlineLvl w:val="9"/>
        <w:rPr>
          <w:b w:val="0"/>
          <w:i w:val="0"/>
        </w:rPr>
      </w:pPr>
      <w:bookmarkStart w:id="53" w:name="_Toc532577223"/>
      <w:bookmarkStart w:id="54" w:name="_Toc532577335"/>
      <w:r>
        <w:rPr>
          <w:rStyle w:val="Strong"/>
          <w:i w:val="0"/>
        </w:rPr>
        <w:t>-</w:t>
      </w:r>
      <w:bookmarkStart w:id="55" w:name="_GoBack"/>
      <w:bookmarkEnd w:id="55"/>
      <w:r w:rsidR="008D0C26" w:rsidRPr="008C7668">
        <w:rPr>
          <w:rStyle w:val="Strong"/>
          <w:i w:val="0"/>
        </w:rPr>
        <w:t xml:space="preserve"> Trang chi tiết </w:t>
      </w:r>
      <w:r w:rsidR="0075145D">
        <w:rPr>
          <w:rStyle w:val="Strong"/>
          <w:i w:val="0"/>
        </w:rPr>
        <w:t>phòng trọ</w:t>
      </w:r>
      <w:r w:rsidR="008D0C26" w:rsidRPr="008C7668">
        <w:rPr>
          <w:rStyle w:val="Strong"/>
          <w:i w:val="0"/>
        </w:rPr>
        <w:t xml:space="preserve">: Đây là trang </w:t>
      </w:r>
      <w:r w:rsidR="008D0C26" w:rsidRPr="008C7668">
        <w:rPr>
          <w:b w:val="0"/>
          <w:i w:val="0"/>
        </w:rPr>
        <w:t xml:space="preserve">khách hàng nhấn vào từng </w:t>
      </w:r>
      <w:r w:rsidR="0075145D">
        <w:rPr>
          <w:b w:val="0"/>
          <w:i w:val="0"/>
        </w:rPr>
        <w:t>nhà trọ</w:t>
      </w:r>
      <w:r w:rsidR="008D0C26" w:rsidRPr="008C7668">
        <w:rPr>
          <w:b w:val="0"/>
          <w:i w:val="0"/>
        </w:rPr>
        <w:t xml:space="preserve"> để xem chi tiết.</w:t>
      </w:r>
      <w:bookmarkEnd w:id="53"/>
      <w:bookmarkEnd w:id="54"/>
    </w:p>
    <w:p w:rsidR="007933E3" w:rsidRPr="008C7668" w:rsidRDefault="007933E3" w:rsidP="009C2FCC">
      <w:pPr>
        <w:pStyle w:val="3"/>
        <w:spacing w:before="120" w:after="120"/>
        <w:ind w:firstLine="720"/>
        <w:outlineLvl w:val="9"/>
        <w:rPr>
          <w:b w:val="0"/>
          <w:bCs/>
          <w:i w:val="0"/>
        </w:rPr>
      </w:pPr>
    </w:p>
    <w:p w:rsidR="009C2FCC" w:rsidRPr="008C7668" w:rsidRDefault="009C2FCC">
      <w:pPr>
        <w:rPr>
          <w:rFonts w:ascii="Times New Roman" w:eastAsia="Times New Roman" w:hAnsi="Times New Roman" w:cs="Times New Roman"/>
          <w:b/>
          <w:bCs/>
          <w:kern w:val="32"/>
          <w:sz w:val="26"/>
          <w:szCs w:val="26"/>
          <w:lang w:val="nl-NL"/>
        </w:rPr>
      </w:pPr>
      <w:r w:rsidRPr="008C7668">
        <w:rPr>
          <w:sz w:val="26"/>
          <w:szCs w:val="26"/>
        </w:rPr>
        <w:br w:type="page"/>
      </w:r>
    </w:p>
    <w:p w:rsidR="003C0AFA" w:rsidRPr="008C7668" w:rsidRDefault="003C0AFA" w:rsidP="009C2FCC">
      <w:pPr>
        <w:pStyle w:val="Heading11"/>
        <w:keepNext w:val="0"/>
        <w:spacing w:after="0" w:line="360" w:lineRule="auto"/>
        <w:jc w:val="center"/>
        <w:rPr>
          <w:color w:val="auto"/>
          <w:sz w:val="26"/>
          <w:szCs w:val="26"/>
        </w:rPr>
      </w:pPr>
      <w:bookmarkStart w:id="56" w:name="_Toc532577224"/>
      <w:bookmarkStart w:id="57" w:name="_Toc58074071"/>
      <w:bookmarkStart w:id="58" w:name="_Toc58082757"/>
      <w:r w:rsidRPr="008C7668">
        <w:rPr>
          <w:color w:val="auto"/>
          <w:sz w:val="26"/>
          <w:szCs w:val="26"/>
        </w:rPr>
        <w:lastRenderedPageBreak/>
        <w:t>CHƯƠNG 2. GIỚI THIỆU CÔNG NGHỆ</w:t>
      </w:r>
      <w:bookmarkEnd w:id="24"/>
      <w:bookmarkEnd w:id="56"/>
      <w:bookmarkEnd w:id="57"/>
      <w:bookmarkEnd w:id="58"/>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lang w:val="en-US"/>
        </w:rPr>
      </w:pPr>
      <w:bookmarkStart w:id="59" w:name="_Toc531123902"/>
      <w:bookmarkStart w:id="60" w:name="_Toc532577225"/>
      <w:bookmarkStart w:id="61" w:name="_Toc58074072"/>
      <w:bookmarkStart w:id="62" w:name="_Toc58082758"/>
      <w:r w:rsidRPr="008C7668">
        <w:rPr>
          <w:color w:val="auto"/>
          <w:sz w:val="26"/>
          <w:szCs w:val="26"/>
          <w:lang w:val="en-US"/>
        </w:rPr>
        <w:t xml:space="preserve">Giới Thiệu Về </w:t>
      </w:r>
      <w:r w:rsidR="00A20EA1">
        <w:rPr>
          <w:color w:val="auto"/>
          <w:sz w:val="26"/>
          <w:szCs w:val="26"/>
          <w:lang w:val="en-US"/>
        </w:rPr>
        <w:t>ASP.net</w:t>
      </w:r>
      <w:bookmarkEnd w:id="59"/>
      <w:bookmarkEnd w:id="60"/>
      <w:bookmarkEnd w:id="61"/>
      <w:bookmarkEnd w:id="62"/>
    </w:p>
    <w:p w:rsidR="00CF4852" w:rsidRDefault="009E174F" w:rsidP="00662184">
      <w:pPr>
        <w:pStyle w:val="ListParagraph"/>
        <w:numPr>
          <w:ilvl w:val="2"/>
          <w:numId w:val="5"/>
        </w:numPr>
        <w:spacing w:after="0" w:line="360" w:lineRule="auto"/>
        <w:ind w:left="1440" w:hanging="360"/>
        <w:outlineLvl w:val="2"/>
        <w:rPr>
          <w:rFonts w:ascii="Times New Roman" w:hAnsi="Times New Roman" w:cs="Times New Roman"/>
          <w:b/>
          <w:sz w:val="26"/>
          <w:szCs w:val="26"/>
        </w:rPr>
      </w:pPr>
      <w:bookmarkStart w:id="63" w:name="_Toc532577226"/>
      <w:bookmarkStart w:id="64" w:name="_Toc58074073"/>
      <w:bookmarkStart w:id="65" w:name="_Toc58082759"/>
      <w:r w:rsidRPr="009E174F">
        <w:rPr>
          <w:b/>
          <w:sz w:val="26"/>
          <w:szCs w:val="26"/>
        </w:rPr>
        <w:t>ASP.net</w:t>
      </w:r>
      <w:r w:rsidR="003C0AFA" w:rsidRPr="008C7668">
        <w:rPr>
          <w:rFonts w:ascii="Times New Roman" w:hAnsi="Times New Roman" w:cs="Times New Roman"/>
          <w:b/>
          <w:sz w:val="26"/>
          <w:szCs w:val="26"/>
        </w:rPr>
        <w:t xml:space="preserve"> là gì?</w:t>
      </w:r>
      <w:bookmarkEnd w:id="63"/>
      <w:bookmarkEnd w:id="64"/>
      <w:bookmarkEnd w:id="65"/>
    </w:p>
    <w:p w:rsidR="00CF4852" w:rsidRPr="00CF4852" w:rsidRDefault="00CF4852" w:rsidP="00662184">
      <w:pPr>
        <w:rPr>
          <w:rFonts w:ascii="Times New Roman" w:hAnsi="Times New Roman" w:cs="Times New Roman"/>
          <w:b/>
          <w:sz w:val="26"/>
          <w:szCs w:val="26"/>
        </w:rPr>
      </w:pPr>
      <w:bookmarkStart w:id="66" w:name="_Toc58074074"/>
      <w:r w:rsidRPr="00CF4852">
        <w:rPr>
          <w:rFonts w:ascii="Times New Roman" w:hAnsi="Times New Roman" w:cs="Times New Roman"/>
          <w:color w:val="000000"/>
          <w:sz w:val="26"/>
          <w:szCs w:val="26"/>
          <w:shd w:val="clear" w:color="auto" w:fill="FFFFFF"/>
        </w:rPr>
        <w:t xml:space="preserve">ASP.NET là một nền tảng ứng dụng web (web application framework) được phát triển và cung cấp bởi Microsoft, cho phép những người lập trình tạo ra những trang web động, những ứng dụng web và những dịch vụ web. ASP.NET đã tích hợp HTML, CSS, </w:t>
      </w:r>
      <w:proofErr w:type="gramStart"/>
      <w:r w:rsidRPr="00CF4852">
        <w:rPr>
          <w:rFonts w:ascii="Times New Roman" w:hAnsi="Times New Roman" w:cs="Times New Roman"/>
          <w:color w:val="000000"/>
          <w:sz w:val="26"/>
          <w:szCs w:val="26"/>
          <w:shd w:val="clear" w:color="auto" w:fill="FFFFFF"/>
        </w:rPr>
        <w:t>Javascript .</w:t>
      </w:r>
      <w:proofErr w:type="gramEnd"/>
      <w:r w:rsidRPr="00CF4852">
        <w:rPr>
          <w:rFonts w:ascii="Times New Roman" w:hAnsi="Times New Roman" w:cs="Times New Roman"/>
          <w:color w:val="000000"/>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bookmarkEnd w:id="66"/>
    </w:p>
    <w:p w:rsidR="00CF4852" w:rsidRDefault="00CF4852" w:rsidP="00662184">
      <w:pPr>
        <w:pStyle w:val="ListParagraph"/>
        <w:numPr>
          <w:ilvl w:val="2"/>
          <w:numId w:val="5"/>
        </w:numPr>
        <w:tabs>
          <w:tab w:val="left" w:pos="1440"/>
        </w:tabs>
        <w:spacing w:after="0" w:line="360" w:lineRule="auto"/>
        <w:ind w:left="1530" w:hanging="450"/>
        <w:outlineLvl w:val="2"/>
        <w:rPr>
          <w:rFonts w:ascii="Times New Roman" w:hAnsi="Times New Roman" w:cs="Times New Roman"/>
          <w:b/>
          <w:sz w:val="26"/>
          <w:szCs w:val="26"/>
        </w:rPr>
      </w:pPr>
      <w:bookmarkStart w:id="67" w:name="_Toc532577227"/>
      <w:bookmarkStart w:id="68" w:name="_Toc58074075"/>
      <w:bookmarkStart w:id="69" w:name="_Toc58082760"/>
      <w:r w:rsidRPr="00CF4852">
        <w:rPr>
          <w:rStyle w:val="Strong"/>
          <w:rFonts w:ascii="Times New Roman" w:hAnsi="Times New Roman" w:cs="Times New Roman"/>
          <w:sz w:val="26"/>
          <w:szCs w:val="26"/>
          <w:shd w:val="clear" w:color="auto" w:fill="FFFFFF"/>
        </w:rPr>
        <w:t>Những ưu điểm của ASP.Net</w:t>
      </w:r>
      <w:r w:rsidR="003C0AFA" w:rsidRPr="008C7668">
        <w:rPr>
          <w:rFonts w:ascii="Times New Roman" w:hAnsi="Times New Roman" w:cs="Times New Roman"/>
          <w:b/>
          <w:sz w:val="26"/>
          <w:szCs w:val="26"/>
        </w:rPr>
        <w:t>.</w:t>
      </w:r>
      <w:bookmarkStart w:id="70" w:name="_Toc531123903"/>
      <w:bookmarkStart w:id="71" w:name="_Toc532577229"/>
      <w:bookmarkEnd w:id="67"/>
      <w:bookmarkEnd w:id="68"/>
      <w:bookmarkEnd w:id="69"/>
    </w:p>
    <w:p w:rsidR="00CF4852" w:rsidRPr="00CF4852" w:rsidRDefault="00CF4852" w:rsidP="00662184">
      <w:pPr>
        <w:rPr>
          <w:rFonts w:ascii="Times New Roman" w:hAnsi="Times New Roman" w:cs="Times New Roman"/>
          <w:color w:val="000000"/>
          <w:sz w:val="26"/>
          <w:szCs w:val="26"/>
        </w:rPr>
      </w:pPr>
      <w:bookmarkStart w:id="72" w:name="_Toc58074076"/>
      <w:r w:rsidRPr="00CF4852">
        <w:rPr>
          <w:rFonts w:ascii="Times New Roman" w:hAnsi="Times New Roman" w:cs="Times New Roman"/>
          <w:color w:val="000000"/>
          <w:sz w:val="26"/>
          <w:szCs w:val="26"/>
        </w:rPr>
        <w:t xml:space="preserve">ASP.Net cho phép bạn lựa chọn một trong các ngôn ngữ lập trình mà bạn yêu thích: Visual Basic.Net, J#, </w:t>
      </w:r>
      <w:proofErr w:type="gramStart"/>
      <w:r w:rsidRPr="00CF4852">
        <w:rPr>
          <w:rFonts w:ascii="Times New Roman" w:hAnsi="Times New Roman" w:cs="Times New Roman"/>
          <w:color w:val="000000"/>
          <w:sz w:val="26"/>
          <w:szCs w:val="26"/>
        </w:rPr>
        <w:t>C#,…</w:t>
      </w:r>
      <w:bookmarkEnd w:id="72"/>
      <w:proofErr w:type="gramEnd"/>
    </w:p>
    <w:p w:rsidR="00CF4852" w:rsidRPr="00CF4852" w:rsidRDefault="00CF4852" w:rsidP="00662184">
      <w:pPr>
        <w:rPr>
          <w:rFonts w:ascii="Times New Roman" w:hAnsi="Times New Roman" w:cs="Times New Roman"/>
          <w:b/>
          <w:sz w:val="26"/>
          <w:szCs w:val="26"/>
        </w:rPr>
      </w:pPr>
      <w:bookmarkStart w:id="73" w:name="_Toc58074077"/>
      <w:r w:rsidRPr="00CF4852">
        <w:rPr>
          <w:rFonts w:ascii="Times New Roman" w:hAnsi="Times New Roman" w:cs="Times New Roman"/>
          <w:color w:val="000000"/>
          <w:sz w:val="26"/>
          <w:szCs w:val="26"/>
        </w:rPr>
        <w:t>Trang ASP.Net được biên dịch trước thành những tập tin DLL mà Server có thể thi hành nhanh chóng và hiệu quả. Yếu tố này là một bước nhảy vọt đáng kể so với kỹ thuật thông dịch của ASP.</w:t>
      </w:r>
      <w:bookmarkEnd w:id="73"/>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4" w:name="_Toc531123904"/>
      <w:bookmarkStart w:id="75" w:name="_Toc532577230"/>
      <w:bookmarkStart w:id="76" w:name="_Toc58074078"/>
      <w:bookmarkStart w:id="77" w:name="_Toc58082761"/>
      <w:bookmarkEnd w:id="70"/>
      <w:bookmarkEnd w:id="71"/>
      <w:r w:rsidRPr="008C7668">
        <w:rPr>
          <w:color w:val="auto"/>
          <w:sz w:val="26"/>
          <w:szCs w:val="26"/>
        </w:rPr>
        <w:t>Ngôn ngữ CSS.</w:t>
      </w:r>
      <w:bookmarkEnd w:id="74"/>
      <w:bookmarkEnd w:id="75"/>
      <w:bookmarkEnd w:id="76"/>
      <w:bookmarkEnd w:id="77"/>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CSS (Cascading Style Sheets) là một ngôn ngữ quy định cách trình bày cho các tài liệu viết bằng HTML, XHTML, XML, SVG, hay </w:t>
      </w:r>
      <w:proofErr w:type="gramStart"/>
      <w:r w:rsidRPr="008C7668">
        <w:rPr>
          <w:rFonts w:ascii="Times New Roman" w:hAnsi="Times New Roman" w:cs="Times New Roman"/>
          <w:sz w:val="26"/>
          <w:szCs w:val="26"/>
        </w:rPr>
        <w:t>UML,…</w:t>
      </w:r>
      <w:proofErr w:type="gramEnd"/>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cung cấp nhiều thuộc tính trình bày dành cho các đối tượng với sự sáng tạo trong việc kết hợp các thuộc tính giúp mang lại hiệu quả cao.</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đã được hỗ trợ bởi tất cả các trình duyệt và hiển thị “như nhau” trên mọi hệ điều hành.</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đưa ra phương thức áp dụng từ một file CSS ở ngoài. Có hiệu quả đồng bộ khi tạo một website có hàng trăm trang hay khi muốn thay đổi một thuộc tính trình bày nào đó.</w:t>
      </w:r>
    </w:p>
    <w:p w:rsidR="00481AE7" w:rsidRPr="00342793" w:rsidRDefault="003C0AFA" w:rsidP="00342793">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được cập nhật liên tục mang lại các trình bày phức tạp và tinh vi hơn.</w:t>
      </w:r>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8" w:name="_Toc531123905"/>
      <w:bookmarkStart w:id="79" w:name="_Toc532577231"/>
      <w:bookmarkStart w:id="80" w:name="_Toc58074079"/>
      <w:bookmarkStart w:id="81" w:name="_Toc58082762"/>
      <w:r w:rsidRPr="008C7668">
        <w:rPr>
          <w:color w:val="auto"/>
          <w:sz w:val="26"/>
          <w:szCs w:val="26"/>
        </w:rPr>
        <w:t>Ngôn ngữ Javascript.</w:t>
      </w:r>
      <w:bookmarkEnd w:id="78"/>
      <w:bookmarkEnd w:id="79"/>
      <w:bookmarkEnd w:id="80"/>
      <w:bookmarkEnd w:id="81"/>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Với HTML chỉ biểu diễn thông tin chứ chưa phải là các trang Web động có khả năng đáp ứng các sự kiện từ phía người dùng.</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Hãng Netscape đã đưa ra ngôn ngữ script có tên là LiveScript để thực hiện chức năng này. Sau đó đổi tên thành JavaScript để tận dụng tính đại chúng của ngôn ngữ lập trình Java.</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JavaScript là ngôn ngữ dưới dạng script có thể gắn với các file HTML. Được trình duyệt diễn dịch, trình duyệt đọc JavaScript dưới dạng mã nguồn.</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3C0AFA" w:rsidRPr="008C7668" w:rsidRDefault="003C0AFA" w:rsidP="009C2FCC">
      <w:pPr>
        <w:pStyle w:val="ListParagraph"/>
        <w:spacing w:after="0" w:line="360" w:lineRule="auto"/>
        <w:ind w:left="0" w:firstLine="340"/>
        <w:jc w:val="both"/>
        <w:rPr>
          <w:rFonts w:ascii="Times New Roman" w:hAnsi="Times New Roman" w:cs="Times New Roman"/>
          <w:b/>
          <w:sz w:val="26"/>
          <w:szCs w:val="26"/>
        </w:rPr>
      </w:pPr>
    </w:p>
    <w:p w:rsidR="007933E3" w:rsidRPr="008C7668" w:rsidRDefault="007933E3" w:rsidP="009C2FCC">
      <w:pPr>
        <w:pStyle w:val="11"/>
        <w:ind w:firstLine="340"/>
        <w:jc w:val="both"/>
        <w:rPr>
          <w:sz w:val="26"/>
        </w:rPr>
      </w:pPr>
      <w:bookmarkStart w:id="82" w:name="_Toc531123906"/>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9C2FCC" w:rsidRPr="008C7668" w:rsidRDefault="009C2FCC">
      <w:pPr>
        <w:rPr>
          <w:rFonts w:ascii="Times New Roman" w:eastAsia="Calibri" w:hAnsi="Times New Roman" w:cs="Times New Roman"/>
          <w:b/>
          <w:sz w:val="26"/>
          <w:szCs w:val="26"/>
          <w:lang w:val="nl-NL"/>
        </w:rPr>
      </w:pPr>
      <w:r w:rsidRPr="008C7668">
        <w:rPr>
          <w:sz w:val="26"/>
        </w:rPr>
        <w:br w:type="page"/>
      </w:r>
    </w:p>
    <w:p w:rsidR="003C0AFA" w:rsidRPr="008C7668" w:rsidRDefault="003C0AFA" w:rsidP="009C2FCC">
      <w:pPr>
        <w:pStyle w:val="11"/>
        <w:outlineLvl w:val="0"/>
        <w:rPr>
          <w:sz w:val="26"/>
        </w:rPr>
      </w:pPr>
      <w:bookmarkStart w:id="83" w:name="_Toc532577232"/>
      <w:bookmarkStart w:id="84" w:name="_Toc58074080"/>
      <w:bookmarkStart w:id="85" w:name="_Toc58082763"/>
      <w:r w:rsidRPr="008C7668">
        <w:rPr>
          <w:sz w:val="26"/>
        </w:rPr>
        <w:lastRenderedPageBreak/>
        <w:t xml:space="preserve">CHƯƠNG 3: </w:t>
      </w:r>
      <w:bookmarkEnd w:id="82"/>
      <w:r w:rsidR="00921C9A" w:rsidRPr="008C7668">
        <w:rPr>
          <w:sz w:val="26"/>
        </w:rPr>
        <w:t xml:space="preserve">GIAO DIỆN </w:t>
      </w:r>
      <w:bookmarkEnd w:id="83"/>
      <w:bookmarkEnd w:id="84"/>
      <w:r w:rsidR="00F15809">
        <w:rPr>
          <w:sz w:val="26"/>
        </w:rPr>
        <w:t>WEBSITE</w:t>
      </w:r>
      <w:bookmarkEnd w:id="85"/>
    </w:p>
    <w:p w:rsidR="003C0AFA" w:rsidRPr="008C7668" w:rsidRDefault="003C0AFA" w:rsidP="00CB64C0">
      <w:pPr>
        <w:pStyle w:val="Heading11"/>
        <w:keepNext w:val="0"/>
        <w:numPr>
          <w:ilvl w:val="0"/>
          <w:numId w:val="18"/>
        </w:numPr>
        <w:spacing w:after="0" w:line="360" w:lineRule="auto"/>
        <w:ind w:left="360"/>
        <w:outlineLvl w:val="1"/>
        <w:rPr>
          <w:color w:val="auto"/>
          <w:sz w:val="26"/>
          <w:szCs w:val="26"/>
        </w:rPr>
      </w:pPr>
      <w:bookmarkStart w:id="86" w:name="_Toc531123908"/>
      <w:bookmarkStart w:id="87" w:name="_Toc532577234"/>
      <w:bookmarkStart w:id="88" w:name="_Toc58074081"/>
      <w:bookmarkStart w:id="89" w:name="_Toc58082764"/>
      <w:r w:rsidRPr="008C7668">
        <w:rPr>
          <w:color w:val="auto"/>
          <w:sz w:val="26"/>
          <w:szCs w:val="26"/>
        </w:rPr>
        <w:t>Giao diện trang chủ</w:t>
      </w:r>
      <w:bookmarkEnd w:id="86"/>
      <w:bookmarkEnd w:id="87"/>
      <w:bookmarkEnd w:id="88"/>
      <w:bookmarkEnd w:id="89"/>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Mục đích: Chức năng này cho phép người dùng xem danh sách </w:t>
      </w:r>
      <w:r w:rsidR="00EC7AEA">
        <w:rPr>
          <w:rFonts w:ascii="Times New Roman" w:hAnsi="Times New Roman" w:cs="Times New Roman"/>
          <w:sz w:val="26"/>
          <w:szCs w:val="26"/>
        </w:rPr>
        <w:t>tất cả các nhà trọ</w:t>
      </w:r>
      <w:r w:rsidRPr="008C7668">
        <w:rPr>
          <w:rFonts w:ascii="Times New Roman" w:hAnsi="Times New Roman" w:cs="Times New Roman"/>
          <w:sz w:val="26"/>
          <w:szCs w:val="26"/>
        </w:rPr>
        <w:t xml:space="preserve"> nổi bật </w:t>
      </w:r>
      <w:r w:rsidR="00921C9A" w:rsidRPr="008C7668">
        <w:rPr>
          <w:rFonts w:ascii="Times New Roman" w:hAnsi="Times New Roman" w:cs="Times New Roman"/>
          <w:sz w:val="26"/>
          <w:szCs w:val="26"/>
        </w:rPr>
        <w:t>và mới nhất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Trong giao diện cho người dùng, </w:t>
      </w:r>
      <w:r w:rsidR="00EC7AEA">
        <w:rPr>
          <w:rFonts w:ascii="Times New Roman" w:hAnsi="Times New Roman" w:cs="Times New Roman"/>
          <w:sz w:val="26"/>
          <w:szCs w:val="26"/>
        </w:rPr>
        <w:t>tìm kiếm theo khu vực mình muốn để thuận tiện trong việc tìm nhà trọ gần trường</w:t>
      </w:r>
      <w:r w:rsidRPr="008C7668">
        <w:rPr>
          <w:rFonts w:ascii="Times New Roman" w:hAnsi="Times New Roman" w:cs="Times New Roman"/>
          <w:sz w:val="26"/>
          <w:szCs w:val="26"/>
        </w:rPr>
        <w: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Mô </w:t>
      </w:r>
      <w:r w:rsidR="00D56BA0" w:rsidRPr="008C7668">
        <w:rPr>
          <w:rFonts w:ascii="Times New Roman" w:hAnsi="Times New Roman" w:cs="Times New Roman"/>
          <w:sz w:val="26"/>
          <w:szCs w:val="26"/>
        </w:rPr>
        <w:t>t</w:t>
      </w:r>
      <w:r w:rsidRPr="008C7668">
        <w:rPr>
          <w:rFonts w:ascii="Times New Roman" w:hAnsi="Times New Roman" w:cs="Times New Roman"/>
          <w:sz w:val="26"/>
          <w:szCs w:val="26"/>
        </w:rPr>
        <w:t xml:space="preserve">ả chức năng: Trang này cho phép người dùng xem thông </w:t>
      </w:r>
      <w:r w:rsidR="00EC7AEA">
        <w:rPr>
          <w:rFonts w:ascii="Times New Roman" w:hAnsi="Times New Roman" w:cs="Times New Roman"/>
          <w:sz w:val="26"/>
          <w:szCs w:val="26"/>
        </w:rPr>
        <w:t>tin nhà trọ</w:t>
      </w:r>
      <w:r w:rsidRPr="008C7668">
        <w:rPr>
          <w:rFonts w:ascii="Times New Roman" w:hAnsi="Times New Roman" w:cs="Times New Roman"/>
          <w:sz w:val="26"/>
          <w:szCs w:val="26"/>
        </w:rPr>
        <w:t xml:space="preserve"> ngoài ra còn có thể sử </w:t>
      </w:r>
      <w:r w:rsidR="00921C9A" w:rsidRPr="008C7668">
        <w:rPr>
          <w:rFonts w:ascii="Times New Roman" w:hAnsi="Times New Roman" w:cs="Times New Roman"/>
          <w:sz w:val="26"/>
          <w:szCs w:val="26"/>
        </w:rPr>
        <w:t>c</w:t>
      </w:r>
      <w:r w:rsidRPr="008C7668">
        <w:rPr>
          <w:rFonts w:ascii="Times New Roman" w:hAnsi="Times New Roman" w:cs="Times New Roman"/>
          <w:sz w:val="26"/>
          <w:szCs w:val="26"/>
        </w:rPr>
        <w:t xml:space="preserve">ác menu </w:t>
      </w:r>
      <w:proofErr w:type="gramStart"/>
      <w:r w:rsidRPr="008C7668">
        <w:rPr>
          <w:rFonts w:ascii="Times New Roman" w:hAnsi="Times New Roman" w:cs="Times New Roman"/>
          <w:sz w:val="26"/>
          <w:szCs w:val="26"/>
        </w:rPr>
        <w:t>dọc,ngang</w:t>
      </w:r>
      <w:proofErr w:type="gramEnd"/>
      <w:r w:rsidRPr="008C7668">
        <w:rPr>
          <w:rFonts w:ascii="Times New Roman" w:hAnsi="Times New Roman" w:cs="Times New Roman"/>
          <w:sz w:val="26"/>
          <w:szCs w:val="26"/>
        </w:rPr>
        <w:t xml:space="preserve"> để sang trang khác,...</w:t>
      </w:r>
    </w:p>
    <w:p w:rsidR="00B2490B" w:rsidRPr="00C81A2B" w:rsidRDefault="00B2490B" w:rsidP="00C81A2B">
      <w:pPr>
        <w:pStyle w:val="Heading11"/>
        <w:keepNext w:val="0"/>
        <w:spacing w:after="0" w:line="360" w:lineRule="auto"/>
        <w:ind w:firstLine="340"/>
        <w:jc w:val="both"/>
        <w:outlineLvl w:val="9"/>
        <w:rPr>
          <w:color w:val="auto"/>
          <w:sz w:val="26"/>
          <w:szCs w:val="26"/>
        </w:rPr>
      </w:pPr>
      <w:r>
        <w:rPr>
          <w:noProof/>
          <w:color w:val="auto"/>
          <w:sz w:val="26"/>
          <w:szCs w:val="26"/>
          <w:lang w:val="en-US"/>
        </w:rPr>
        <mc:AlternateContent>
          <mc:Choice Requires="wpg">
            <w:drawing>
              <wp:anchor distT="0" distB="0" distL="114300" distR="114300" simplePos="0" relativeHeight="251679232" behindDoc="0" locked="0" layoutInCell="1" allowOverlap="1" wp14:anchorId="25468FA7" wp14:editId="1F01B71D">
                <wp:simplePos x="0" y="0"/>
                <wp:positionH relativeFrom="column">
                  <wp:posOffset>1242</wp:posOffset>
                </wp:positionH>
                <wp:positionV relativeFrom="paragraph">
                  <wp:posOffset>282409</wp:posOffset>
                </wp:positionV>
                <wp:extent cx="5760085" cy="3890369"/>
                <wp:effectExtent l="0" t="0" r="0" b="0"/>
                <wp:wrapTight wrapText="bothSides">
                  <wp:wrapPolygon edited="0">
                    <wp:start x="0" y="0"/>
                    <wp:lineTo x="0" y="21473"/>
                    <wp:lineTo x="21502" y="21473"/>
                    <wp:lineTo x="21502"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60085" cy="3890369"/>
                          <a:chOff x="0" y="0"/>
                          <a:chExt cx="5760085" cy="3890369"/>
                        </a:xfrm>
                      </wpg:grpSpPr>
                      <pic:pic xmlns:pic="http://schemas.openxmlformats.org/drawingml/2006/picture">
                        <pic:nvPicPr>
                          <pic:cNvPr id="27" name="Picture 2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218414"/>
                            <a:ext cx="5760085" cy="1671955"/>
                          </a:xfrm>
                          <a:prstGeom prst="rect">
                            <a:avLst/>
                          </a:prstGeom>
                        </pic:spPr>
                      </pic:pic>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2259965"/>
                          </a:xfrm>
                          <a:prstGeom prst="rect">
                            <a:avLst/>
                          </a:prstGeom>
                        </pic:spPr>
                      </pic:pic>
                    </wpg:wgp>
                  </a:graphicData>
                </a:graphic>
              </wp:anchor>
            </w:drawing>
          </mc:Choice>
          <mc:Fallback>
            <w:pict>
              <v:group w14:anchorId="23BF7F26" id="Group 28" o:spid="_x0000_s1026" style="position:absolute;margin-left:.1pt;margin-top:22.25pt;width:453.55pt;height:306.35pt;z-index:251679232" coordsize="57600,3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top:22184;width:57600;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">
                  <v:imagedata r:id="rId14" o:title=""/>
                  <v:path arrowok="t"/>
                </v:shape>
                <v:shape id="Picture 1" o:spid="_x0000_s1028" type="#_x0000_t75" style="position:absolute;width:57600;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">
                  <v:imagedata r:id="rId15" o:title=""/>
                  <v:path arrowok="t"/>
                </v:shape>
                <w10:wrap type="tight"/>
              </v:group>
            </w:pict>
          </mc:Fallback>
        </mc:AlternateContent>
      </w:r>
    </w:p>
    <w:p w:rsidR="00E053B4" w:rsidRPr="008C7668" w:rsidRDefault="00C419E7" w:rsidP="00C81A2B">
      <w:pPr>
        <w:pStyle w:val="Style2"/>
      </w:pPr>
      <w:bookmarkStart w:id="90" w:name="_Toc532577236"/>
      <w:bookmarkStart w:id="91" w:name="_Toc532577348"/>
      <w:bookmarkStart w:id="92" w:name="_Toc532577433"/>
      <w:bookmarkStart w:id="93" w:name="_Toc532577468"/>
      <w:bookmarkStart w:id="94" w:name="_Toc58074082"/>
      <w:bookmarkStart w:id="95" w:name="_Toc58082660"/>
      <w:r>
        <w:t xml:space="preserve">Hình 1 </w:t>
      </w:r>
      <w:r w:rsidR="006663D9" w:rsidRPr="008C7668">
        <w:t>Giao diện trang chủ</w:t>
      </w:r>
      <w:bookmarkEnd w:id="90"/>
      <w:bookmarkEnd w:id="91"/>
      <w:bookmarkEnd w:id="92"/>
      <w:bookmarkEnd w:id="93"/>
      <w:bookmarkEnd w:id="94"/>
      <w:bookmarkEnd w:id="95"/>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Trang web được chia làm </w:t>
      </w:r>
      <w:r w:rsidR="00B2490B">
        <w:rPr>
          <w:rFonts w:ascii="Times New Roman" w:hAnsi="Times New Roman" w:cs="Times New Roman"/>
          <w:sz w:val="26"/>
          <w:szCs w:val="26"/>
        </w:rPr>
        <w:t>6</w:t>
      </w:r>
      <w:r w:rsidRPr="008C7668">
        <w:rPr>
          <w:rFonts w:ascii="Times New Roman" w:hAnsi="Times New Roman" w:cs="Times New Roman"/>
          <w:sz w:val="26"/>
          <w:szCs w:val="26"/>
        </w:rPr>
        <w:t xml:space="preserve"> phần:</w:t>
      </w:r>
    </w:p>
    <w:p w:rsidR="003C0AFA" w:rsidRPr="008C7668" w:rsidRDefault="00E63577" w:rsidP="009C2FCC">
      <w:pPr>
        <w:spacing w:after="0" w:line="360" w:lineRule="auto"/>
        <w:ind w:firstLine="340"/>
        <w:jc w:val="both"/>
        <w:rPr>
          <w:rFonts w:ascii="Times New Roman" w:hAnsi="Times New Roman" w:cs="Times New Roman"/>
          <w:sz w:val="26"/>
          <w:szCs w:val="26"/>
        </w:rPr>
      </w:pPr>
      <w:r>
        <w:rPr>
          <w:rFonts w:ascii="Times New Roman" w:hAnsi="Times New Roman" w:cs="Times New Roman"/>
          <w:sz w:val="26"/>
          <w:szCs w:val="26"/>
        </w:rPr>
        <w:t xml:space="preserve"> </w:t>
      </w:r>
      <w:r w:rsidR="003C0AFA" w:rsidRPr="008C7668">
        <w:rPr>
          <w:rFonts w:ascii="Times New Roman" w:hAnsi="Times New Roman" w:cs="Times New Roman"/>
          <w:sz w:val="26"/>
          <w:szCs w:val="26"/>
        </w:rPr>
        <w:t>- Phần 1: Logo của trang web</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 Phần 2 - Menu ngang: Bao gồm các mục: trang chủ, </w:t>
      </w:r>
      <w:r w:rsidR="00E63577">
        <w:rPr>
          <w:rFonts w:ascii="Times New Roman" w:hAnsi="Times New Roman" w:cs="Times New Roman"/>
          <w:sz w:val="26"/>
          <w:szCs w:val="26"/>
        </w:rPr>
        <w:t>tìm phòng trọ, tìm người ở ghép</w:t>
      </w:r>
      <w:r w:rsidR="001D39EB" w:rsidRPr="008C7668">
        <w:rPr>
          <w:rFonts w:ascii="Times New Roman" w:hAnsi="Times New Roman" w:cs="Times New Roman"/>
          <w:sz w:val="26"/>
          <w:szCs w:val="26"/>
        </w:rPr>
        <w:t xml:space="preserve">, </w:t>
      </w:r>
      <w:r w:rsidR="00E63577">
        <w:rPr>
          <w:rFonts w:ascii="Times New Roman" w:hAnsi="Times New Roman" w:cs="Times New Roman"/>
          <w:sz w:val="26"/>
          <w:szCs w:val="26"/>
        </w:rPr>
        <w:t xml:space="preserve">huống dẫn, bảng giá dịch </w:t>
      </w:r>
      <w:proofErr w:type="gramStart"/>
      <w:r w:rsidR="00E63577">
        <w:rPr>
          <w:rFonts w:ascii="Times New Roman" w:hAnsi="Times New Roman" w:cs="Times New Roman"/>
          <w:sz w:val="26"/>
          <w:szCs w:val="26"/>
        </w:rPr>
        <w:t>vụ,giới</w:t>
      </w:r>
      <w:proofErr w:type="gramEnd"/>
      <w:r w:rsidR="00E63577">
        <w:rPr>
          <w:rFonts w:ascii="Times New Roman" w:hAnsi="Times New Roman" w:cs="Times New Roman"/>
          <w:sz w:val="26"/>
          <w:szCs w:val="26"/>
        </w:rPr>
        <w:t xml:space="preserve"> thiệu</w:t>
      </w:r>
      <w:r w:rsidRPr="008C7668">
        <w:rPr>
          <w:rFonts w:ascii="Times New Roman" w:hAnsi="Times New Roman" w:cs="Times New Roman"/>
          <w:sz w:val="26"/>
          <w:szCs w:val="26"/>
        </w:rPr>
        <w:t xml:space="preserve">. Mỗi danh mục liên kết đến một trang với nội dung khác nhau. </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w:t>
      </w:r>
      <w:r w:rsidR="00C80F84" w:rsidRPr="008C7668">
        <w:rPr>
          <w:rFonts w:ascii="Times New Roman" w:hAnsi="Times New Roman" w:cs="Times New Roman"/>
          <w:sz w:val="26"/>
          <w:szCs w:val="26"/>
        </w:rPr>
        <w:t xml:space="preserve"> </w:t>
      </w:r>
      <w:proofErr w:type="gramStart"/>
      <w:r w:rsidR="001D39EB" w:rsidRPr="008C7668">
        <w:rPr>
          <w:rFonts w:ascii="Times New Roman" w:hAnsi="Times New Roman" w:cs="Times New Roman"/>
          <w:sz w:val="26"/>
          <w:szCs w:val="26"/>
        </w:rPr>
        <w:t>3</w:t>
      </w:r>
      <w:r w:rsidRPr="008C7668">
        <w:rPr>
          <w:rFonts w:ascii="Times New Roman" w:hAnsi="Times New Roman" w:cs="Times New Roman"/>
          <w:sz w:val="26"/>
          <w:szCs w:val="26"/>
        </w:rPr>
        <w:t xml:space="preserve"> :</w:t>
      </w:r>
      <w:proofErr w:type="gramEnd"/>
      <w:r w:rsidRPr="008C7668">
        <w:rPr>
          <w:rFonts w:ascii="Times New Roman" w:hAnsi="Times New Roman" w:cs="Times New Roman"/>
          <w:sz w:val="26"/>
          <w:szCs w:val="26"/>
        </w:rPr>
        <w:t xml:space="preserve"> </w:t>
      </w:r>
      <w:r w:rsidR="00B2490B">
        <w:rPr>
          <w:rFonts w:ascii="Times New Roman" w:hAnsi="Times New Roman" w:cs="Times New Roman"/>
          <w:sz w:val="26"/>
          <w:szCs w:val="26"/>
        </w:rPr>
        <w:t>Khu vực đ</w:t>
      </w:r>
      <w:r w:rsidR="006E12B4" w:rsidRPr="008C7668">
        <w:rPr>
          <w:rFonts w:ascii="Times New Roman" w:hAnsi="Times New Roman" w:cs="Times New Roman"/>
          <w:sz w:val="26"/>
          <w:szCs w:val="26"/>
        </w:rPr>
        <w:t>ăng ký, đăng nhập</w:t>
      </w:r>
      <w:r w:rsidR="006E12B4">
        <w:rPr>
          <w:rFonts w:ascii="Times New Roman" w:hAnsi="Times New Roman" w:cs="Times New Roman"/>
          <w:sz w:val="26"/>
          <w:szCs w:val="26"/>
        </w:rPr>
        <w:t>,</w:t>
      </w:r>
      <w:r w:rsidR="00B2490B">
        <w:rPr>
          <w:rFonts w:ascii="Times New Roman" w:hAnsi="Times New Roman" w:cs="Times New Roman"/>
          <w:sz w:val="26"/>
          <w:szCs w:val="26"/>
        </w:rPr>
        <w:t xml:space="preserve"> đăng bài.</w:t>
      </w:r>
    </w:p>
    <w:p w:rsidR="00B2490B"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 4: Bên trái là danh mục</w:t>
      </w:r>
      <w:r w:rsidR="00B2490B">
        <w:rPr>
          <w:rFonts w:ascii="Times New Roman" w:hAnsi="Times New Roman" w:cs="Times New Roman"/>
          <w:sz w:val="26"/>
          <w:szCs w:val="26"/>
        </w:rPr>
        <w:t xml:space="preserve"> top 5</w:t>
      </w:r>
      <w:r w:rsidRPr="008C7668">
        <w:rPr>
          <w:rFonts w:ascii="Times New Roman" w:hAnsi="Times New Roman" w:cs="Times New Roman"/>
          <w:sz w:val="26"/>
          <w:szCs w:val="26"/>
        </w:rPr>
        <w:t xml:space="preserve"> </w:t>
      </w:r>
      <w:r w:rsidR="00B2490B">
        <w:rPr>
          <w:rFonts w:ascii="Times New Roman" w:hAnsi="Times New Roman" w:cs="Times New Roman"/>
          <w:sz w:val="26"/>
          <w:szCs w:val="26"/>
        </w:rPr>
        <w:t>nhà trọ mới được đăng.</w:t>
      </w:r>
    </w:p>
    <w:p w:rsidR="00480A40" w:rsidRPr="008C7668" w:rsidRDefault="00480A40"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 Phầ</w:t>
      </w:r>
      <w:r w:rsidR="00B2490B">
        <w:rPr>
          <w:rFonts w:ascii="Times New Roman" w:hAnsi="Times New Roman" w:cs="Times New Roman"/>
          <w:sz w:val="26"/>
          <w:szCs w:val="26"/>
        </w:rPr>
        <w:t>n 5</w:t>
      </w:r>
      <w:r w:rsidRPr="008C7668">
        <w:rPr>
          <w:rFonts w:ascii="Times New Roman" w:hAnsi="Times New Roman" w:cs="Times New Roman"/>
          <w:sz w:val="26"/>
          <w:szCs w:val="26"/>
        </w:rPr>
        <w:t xml:space="preserve">: Ở giữa chứa các </w:t>
      </w:r>
      <w:r w:rsidR="00B2490B">
        <w:rPr>
          <w:rFonts w:ascii="Times New Roman" w:hAnsi="Times New Roman" w:cs="Times New Roman"/>
          <w:sz w:val="26"/>
          <w:szCs w:val="26"/>
        </w:rPr>
        <w:t>nhà trọ</w:t>
      </w:r>
      <w:r w:rsidRPr="008C7668">
        <w:rPr>
          <w:rFonts w:ascii="Times New Roman" w:hAnsi="Times New Roman" w:cs="Times New Roman"/>
          <w:sz w:val="26"/>
          <w:szCs w:val="26"/>
        </w:rPr>
        <w:t xml:space="preserve"> nổi bật và mới nhất được liên kết với trang chi tiết sản phẩm</w:t>
      </w:r>
    </w:p>
    <w:p w:rsidR="003C0AFA"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Phần </w:t>
      </w:r>
      <w:r w:rsidR="00B2490B">
        <w:rPr>
          <w:rFonts w:ascii="Times New Roman" w:hAnsi="Times New Roman" w:cs="Times New Roman"/>
          <w:sz w:val="26"/>
          <w:szCs w:val="26"/>
        </w:rPr>
        <w:t>6</w:t>
      </w:r>
      <w:r w:rsidRPr="008C7668">
        <w:rPr>
          <w:rFonts w:ascii="Times New Roman" w:hAnsi="Times New Roman" w:cs="Times New Roman"/>
          <w:sz w:val="26"/>
          <w:szCs w:val="26"/>
        </w:rPr>
        <w:t>: Footer</w:t>
      </w:r>
    </w:p>
    <w:p w:rsidR="00C419E7" w:rsidRPr="008C7668" w:rsidRDefault="00C419E7" w:rsidP="009C2FCC">
      <w:pPr>
        <w:spacing w:after="0" w:line="360" w:lineRule="auto"/>
        <w:ind w:firstLine="340"/>
        <w:jc w:val="both"/>
        <w:rPr>
          <w:rFonts w:ascii="Times New Roman" w:hAnsi="Times New Roman" w:cs="Times New Roman"/>
          <w:sz w:val="26"/>
          <w:szCs w:val="26"/>
        </w:rPr>
      </w:pPr>
    </w:p>
    <w:p w:rsidR="00480A40" w:rsidRDefault="00C419E7" w:rsidP="00CB64C0">
      <w:pPr>
        <w:pStyle w:val="Heading11"/>
        <w:keepNext w:val="0"/>
        <w:numPr>
          <w:ilvl w:val="0"/>
          <w:numId w:val="18"/>
        </w:numPr>
        <w:spacing w:after="0" w:line="360" w:lineRule="auto"/>
        <w:ind w:left="360"/>
        <w:outlineLvl w:val="1"/>
        <w:rPr>
          <w:color w:val="auto"/>
          <w:sz w:val="26"/>
          <w:szCs w:val="26"/>
        </w:rPr>
      </w:pPr>
      <w:bookmarkStart w:id="96" w:name="_Toc58074083"/>
      <w:bookmarkStart w:id="97" w:name="_Toc58082765"/>
      <w:bookmarkStart w:id="98" w:name="_Toc531123909"/>
      <w:r>
        <w:rPr>
          <w:color w:val="auto"/>
          <w:sz w:val="26"/>
          <w:szCs w:val="26"/>
        </w:rPr>
        <w:t>Giao diện trang tìm phòng trọ</w:t>
      </w:r>
      <w:bookmarkEnd w:id="96"/>
      <w:bookmarkEnd w:id="97"/>
    </w:p>
    <w:p w:rsidR="00C419E7" w:rsidRPr="00C419E7" w:rsidRDefault="00C419E7" w:rsidP="00C419E7">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C419E7">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một mình và muốn thuê một phòng trọ mới.</w:t>
      </w:r>
    </w:p>
    <w:p w:rsidR="00C419E7" w:rsidRDefault="00C419E7" w:rsidP="00662184">
      <w:pPr>
        <w:pStyle w:val="Heading11"/>
        <w:keepNext w:val="0"/>
        <w:spacing w:after="0" w:line="360" w:lineRule="auto"/>
        <w:ind w:left="540"/>
        <w:outlineLvl w:val="9"/>
        <w:rPr>
          <w:color w:val="auto"/>
          <w:sz w:val="26"/>
          <w:szCs w:val="26"/>
        </w:rPr>
      </w:pPr>
      <w:bookmarkStart w:id="99" w:name="_Toc58074084"/>
      <w:r>
        <w:rPr>
          <w:noProof/>
          <w:lang w:val="en-US"/>
        </w:rPr>
        <w:drawing>
          <wp:anchor distT="0" distB="0" distL="114300" distR="114300" simplePos="0" relativeHeight="251680256" behindDoc="0" locked="0" layoutInCell="1" allowOverlap="1" wp14:anchorId="1FDA84EA" wp14:editId="1D29D363">
            <wp:simplePos x="0" y="0"/>
            <wp:positionH relativeFrom="column">
              <wp:posOffset>343148</wp:posOffset>
            </wp:positionH>
            <wp:positionV relativeFrom="paragraph">
              <wp:posOffset>2347</wp:posOffset>
            </wp:positionV>
            <wp:extent cx="5760085" cy="291147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anchor>
        </w:drawing>
      </w:r>
      <w:bookmarkEnd w:id="99"/>
    </w:p>
    <w:p w:rsidR="00C419E7" w:rsidRPr="00C419E7" w:rsidRDefault="00C419E7" w:rsidP="00C81A2B">
      <w:pPr>
        <w:pStyle w:val="Style2"/>
      </w:pPr>
      <w:bookmarkStart w:id="100" w:name="_Toc58082661"/>
      <w:r>
        <w:t>Hình 2 Giao diện trang phòng trọ cho thuê</w:t>
      </w:r>
      <w:bookmarkEnd w:id="100"/>
    </w:p>
    <w:p w:rsidR="00C419E7" w:rsidRPr="00C419E7" w:rsidRDefault="00F04905" w:rsidP="00C81A2B">
      <w:pPr>
        <w:ind w:firstLine="0"/>
        <w:rPr>
          <w:sz w:val="26"/>
          <w:szCs w:val="26"/>
        </w:rPr>
      </w:pPr>
      <w:r>
        <w:rPr>
          <w:sz w:val="26"/>
          <w:szCs w:val="26"/>
        </w:rPr>
        <w:br w:type="page"/>
      </w:r>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01" w:name="_Toc58074085"/>
      <w:bookmarkStart w:id="102" w:name="_Toc58082766"/>
      <w:r>
        <w:rPr>
          <w:color w:val="auto"/>
          <w:sz w:val="26"/>
          <w:szCs w:val="26"/>
        </w:rPr>
        <w:lastRenderedPageBreak/>
        <w:t>Giao diện tìm người ở ghép</w:t>
      </w:r>
      <w:bookmarkEnd w:id="101"/>
      <w:bookmarkEnd w:id="102"/>
    </w:p>
    <w:p w:rsidR="00F04905" w:rsidRPr="00C419E7" w:rsidRDefault="00F04905" w:rsidP="00F04905">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F04905">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tập thể và muốn sinh hoạt chung với nhiều người và giảm chi phí nhà trọ.</w:t>
      </w:r>
    </w:p>
    <w:p w:rsidR="00F04905" w:rsidRDefault="00C81A2B" w:rsidP="00662184">
      <w:pPr>
        <w:pStyle w:val="ListParagraph"/>
        <w:tabs>
          <w:tab w:val="left" w:pos="567"/>
        </w:tabs>
        <w:spacing w:after="0" w:line="360" w:lineRule="auto"/>
        <w:ind w:left="357" w:firstLine="0"/>
        <w:jc w:val="both"/>
        <w:rPr>
          <w:sz w:val="26"/>
          <w:szCs w:val="26"/>
        </w:rPr>
      </w:pPr>
      <w:bookmarkStart w:id="103" w:name="_Toc58074086"/>
      <w:r>
        <w:rPr>
          <w:noProof/>
        </w:rPr>
        <w:drawing>
          <wp:inline distT="0" distB="0" distL="0" distR="0" wp14:anchorId="689F304A" wp14:editId="3E0C70FB">
            <wp:extent cx="5760085" cy="2908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08300"/>
                    </a:xfrm>
                    <a:prstGeom prst="rect">
                      <a:avLst/>
                    </a:prstGeom>
                  </pic:spPr>
                </pic:pic>
              </a:graphicData>
            </a:graphic>
          </wp:inline>
        </w:drawing>
      </w:r>
      <w:bookmarkEnd w:id="103"/>
    </w:p>
    <w:p w:rsidR="00807800" w:rsidRPr="00807800" w:rsidRDefault="00807800" w:rsidP="00C81A2B">
      <w:pPr>
        <w:pStyle w:val="Style2"/>
      </w:pPr>
      <w:bookmarkStart w:id="104" w:name="_Toc58074087"/>
      <w:bookmarkStart w:id="105" w:name="_Toc58082662"/>
      <w:r w:rsidRPr="00807800">
        <w:t>Hình 3</w:t>
      </w:r>
      <w:r>
        <w:t xml:space="preserve"> Giao diện trang tìm người ở ghép</w:t>
      </w:r>
      <w:bookmarkEnd w:id="104"/>
      <w:bookmarkEnd w:id="105"/>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06" w:name="_Toc58074088"/>
      <w:bookmarkStart w:id="107" w:name="_Toc58082767"/>
      <w:r>
        <w:rPr>
          <w:color w:val="auto"/>
          <w:sz w:val="26"/>
          <w:szCs w:val="26"/>
        </w:rPr>
        <w:t>Giao diện trang hướng dẫn</w:t>
      </w:r>
      <w:bookmarkEnd w:id="106"/>
      <w:bookmarkEnd w:id="107"/>
    </w:p>
    <w:p w:rsidR="006472C5" w:rsidRPr="006472C5" w:rsidRDefault="006472C5" w:rsidP="006472C5">
      <w:pPr>
        <w:pStyle w:val="ListParagraph"/>
        <w:numPr>
          <w:ilvl w:val="0"/>
          <w:numId w:val="17"/>
        </w:numPr>
        <w:tabs>
          <w:tab w:val="left" w:pos="630"/>
        </w:tabs>
        <w:spacing w:after="0" w:line="360" w:lineRule="auto"/>
        <w:ind w:left="630" w:hanging="243"/>
        <w:jc w:val="both"/>
        <w:rPr>
          <w:rFonts w:ascii="Times New Roman" w:hAnsi="Times New Roman" w:cs="Times New Roman"/>
          <w:sz w:val="26"/>
          <w:szCs w:val="26"/>
        </w:rPr>
      </w:pPr>
      <w:r w:rsidRPr="006472C5">
        <w:rPr>
          <w:rFonts w:ascii="Times New Roman" w:hAnsi="Times New Roman" w:cs="Times New Roman"/>
          <w:sz w:val="26"/>
          <w:szCs w:val="26"/>
        </w:rPr>
        <w:t>Mục đích:  Đây là trang hướng dẫn khách hàng đăng tin, nạp tiền cũng như quản lí tin đã đăng</w:t>
      </w:r>
    </w:p>
    <w:p w:rsidR="006472C5" w:rsidRDefault="006472C5" w:rsidP="00662184">
      <w:pPr>
        <w:pStyle w:val="Heading11"/>
        <w:keepNext w:val="0"/>
        <w:spacing w:after="0" w:line="360" w:lineRule="auto"/>
        <w:ind w:left="540"/>
        <w:outlineLvl w:val="9"/>
        <w:rPr>
          <w:color w:val="auto"/>
          <w:sz w:val="26"/>
          <w:szCs w:val="26"/>
        </w:rPr>
      </w:pPr>
      <w:bookmarkStart w:id="108" w:name="_Toc58074089"/>
      <w:r>
        <w:rPr>
          <w:noProof/>
          <w:lang w:val="en-US"/>
        </w:rPr>
        <w:drawing>
          <wp:inline distT="0" distB="0" distL="0" distR="0" wp14:anchorId="7E572ED0" wp14:editId="71ABD566">
            <wp:extent cx="576008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914650"/>
                    </a:xfrm>
                    <a:prstGeom prst="rect">
                      <a:avLst/>
                    </a:prstGeom>
                  </pic:spPr>
                </pic:pic>
              </a:graphicData>
            </a:graphic>
          </wp:inline>
        </w:drawing>
      </w:r>
      <w:bookmarkEnd w:id="108"/>
    </w:p>
    <w:p w:rsidR="00807800" w:rsidRPr="00807800" w:rsidRDefault="00807800" w:rsidP="00C81A2B">
      <w:pPr>
        <w:pStyle w:val="Style2"/>
      </w:pPr>
      <w:bookmarkStart w:id="109" w:name="_Toc58074090"/>
      <w:bookmarkStart w:id="110" w:name="_Toc58082663"/>
      <w:r w:rsidRPr="00807800">
        <w:t>Hình 4 Giao diện</w:t>
      </w:r>
      <w:r>
        <w:t xml:space="preserve"> trang</w:t>
      </w:r>
      <w:r w:rsidRPr="00807800">
        <w:t xml:space="preserve"> hướng dẫn</w:t>
      </w:r>
      <w:bookmarkEnd w:id="109"/>
      <w:bookmarkEnd w:id="110"/>
    </w:p>
    <w:p w:rsidR="00807800" w:rsidRDefault="00807800" w:rsidP="00662184">
      <w:pPr>
        <w:rPr>
          <w:rFonts w:ascii="Times New Roman" w:eastAsia="Times New Roman" w:hAnsi="Times New Roman" w:cs="Times New Roman"/>
          <w:b/>
          <w:bCs/>
          <w:kern w:val="32"/>
          <w:sz w:val="26"/>
          <w:szCs w:val="26"/>
          <w:lang w:val="nl-NL"/>
        </w:rPr>
      </w:pPr>
      <w:r>
        <w:rPr>
          <w:sz w:val="26"/>
          <w:szCs w:val="26"/>
        </w:rPr>
        <w:br w:type="page"/>
      </w:r>
    </w:p>
    <w:p w:rsidR="00807800" w:rsidRDefault="00807800" w:rsidP="00662184">
      <w:pPr>
        <w:pStyle w:val="Heading11"/>
        <w:keepNext w:val="0"/>
        <w:spacing w:after="0" w:line="360" w:lineRule="auto"/>
        <w:ind w:left="540"/>
        <w:outlineLvl w:val="9"/>
        <w:rPr>
          <w:color w:val="auto"/>
          <w:sz w:val="26"/>
          <w:szCs w:val="26"/>
        </w:rPr>
      </w:pPr>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11" w:name="_Toc58074091"/>
      <w:bookmarkStart w:id="112" w:name="_Toc58082768"/>
      <w:r>
        <w:rPr>
          <w:color w:val="auto"/>
          <w:sz w:val="26"/>
          <w:szCs w:val="26"/>
        </w:rPr>
        <w:t>Giao diện bảng giá dịch vụ</w:t>
      </w:r>
      <w:bookmarkEnd w:id="111"/>
      <w:bookmarkEnd w:id="112"/>
    </w:p>
    <w:p w:rsidR="00807800" w:rsidRPr="00807800" w:rsidRDefault="006472C5" w:rsidP="00807800">
      <w:pPr>
        <w:pStyle w:val="ListParagraph"/>
        <w:numPr>
          <w:ilvl w:val="0"/>
          <w:numId w:val="17"/>
        </w:numPr>
        <w:tabs>
          <w:tab w:val="left" w:pos="630"/>
        </w:tabs>
        <w:spacing w:after="0" w:line="360" w:lineRule="auto"/>
        <w:ind w:left="630" w:hanging="270"/>
        <w:jc w:val="both"/>
        <w:rPr>
          <w:rFonts w:ascii="Times New Roman" w:hAnsi="Times New Roman" w:cs="Times New Roman"/>
          <w:sz w:val="26"/>
          <w:szCs w:val="26"/>
        </w:rPr>
      </w:pPr>
      <w:r w:rsidRPr="006472C5">
        <w:rPr>
          <w:rFonts w:ascii="Times New Roman" w:hAnsi="Times New Roman" w:cs="Times New Roman"/>
          <w:sz w:val="26"/>
          <w:szCs w:val="26"/>
        </w:rPr>
        <w:t xml:space="preserve">Mục đích:  </w:t>
      </w:r>
      <w:r>
        <w:rPr>
          <w:rFonts w:ascii="Times New Roman" w:hAnsi="Times New Roman" w:cs="Times New Roman"/>
          <w:sz w:val="26"/>
          <w:szCs w:val="26"/>
        </w:rPr>
        <w:t>Trang này hiển thị bảng giá cho việc đăng tin và gói đăng tin</w:t>
      </w:r>
      <w:r w:rsidR="00807800">
        <w:rPr>
          <w:rFonts w:ascii="Times New Roman" w:hAnsi="Times New Roman" w:cs="Times New Roman"/>
          <w:sz w:val="26"/>
          <w:szCs w:val="26"/>
        </w:rPr>
        <w:t>.</w:t>
      </w:r>
    </w:p>
    <w:p w:rsidR="006472C5" w:rsidRDefault="00807800" w:rsidP="00662184">
      <w:pPr>
        <w:pStyle w:val="Heading11"/>
        <w:keepNext w:val="0"/>
        <w:spacing w:after="0" w:line="360" w:lineRule="auto"/>
        <w:ind w:left="540"/>
        <w:outlineLvl w:val="9"/>
        <w:rPr>
          <w:color w:val="auto"/>
          <w:sz w:val="26"/>
          <w:szCs w:val="26"/>
        </w:rPr>
      </w:pPr>
      <w:bookmarkStart w:id="113" w:name="_Toc58074092"/>
      <w:r>
        <w:rPr>
          <w:noProof/>
          <w:lang w:val="en-US"/>
        </w:rPr>
        <w:drawing>
          <wp:inline distT="0" distB="0" distL="0" distR="0" wp14:anchorId="6826A35D" wp14:editId="2D56039F">
            <wp:extent cx="5760085"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914650"/>
                    </a:xfrm>
                    <a:prstGeom prst="rect">
                      <a:avLst/>
                    </a:prstGeom>
                  </pic:spPr>
                </pic:pic>
              </a:graphicData>
            </a:graphic>
          </wp:inline>
        </w:drawing>
      </w:r>
      <w:bookmarkEnd w:id="113"/>
    </w:p>
    <w:p w:rsidR="00807800" w:rsidRDefault="00807800" w:rsidP="00C81A2B">
      <w:pPr>
        <w:pStyle w:val="Style2"/>
      </w:pPr>
      <w:bookmarkStart w:id="114" w:name="_Toc58074093"/>
      <w:bookmarkStart w:id="115" w:name="_Toc58082664"/>
      <w:r>
        <w:t>Hình 5 Giao diện trang bảng giá dịch vụ</w:t>
      </w:r>
      <w:bookmarkEnd w:id="114"/>
      <w:bookmarkEnd w:id="115"/>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16" w:name="_Toc532577237"/>
      <w:bookmarkStart w:id="117" w:name="_Toc58074094"/>
      <w:bookmarkStart w:id="118" w:name="_Toc58082769"/>
      <w:r w:rsidRPr="008C7668">
        <w:rPr>
          <w:color w:val="auto"/>
          <w:sz w:val="26"/>
          <w:szCs w:val="26"/>
        </w:rPr>
        <w:t>Giao diện trang giới thiệu</w:t>
      </w:r>
      <w:bookmarkEnd w:id="116"/>
      <w:bookmarkEnd w:id="117"/>
      <w:bookmarkEnd w:id="118"/>
    </w:p>
    <w:p w:rsidR="00F04905" w:rsidRPr="008C7668" w:rsidRDefault="00F04905" w:rsidP="00662184">
      <w:pPr>
        <w:pStyle w:val="Heading11"/>
        <w:keepNext w:val="0"/>
        <w:spacing w:after="0" w:line="360" w:lineRule="auto"/>
        <w:ind w:left="540"/>
        <w:outlineLvl w:val="9"/>
        <w:rPr>
          <w:color w:val="auto"/>
          <w:sz w:val="26"/>
          <w:szCs w:val="26"/>
        </w:rPr>
      </w:pPr>
    </w:p>
    <w:p w:rsidR="00D5655D" w:rsidRPr="008C7668" w:rsidRDefault="00480A40" w:rsidP="00662184">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Mục đích:</w:t>
      </w:r>
      <w:r w:rsidR="00D5655D" w:rsidRPr="008C7668">
        <w:rPr>
          <w:rFonts w:ascii="Times New Roman" w:hAnsi="Times New Roman" w:cs="Times New Roman"/>
          <w:sz w:val="26"/>
          <w:szCs w:val="26"/>
        </w:rPr>
        <w:t xml:space="preserve"> </w:t>
      </w:r>
      <w:r w:rsidRPr="008C7668">
        <w:rPr>
          <w:rFonts w:ascii="Times New Roman" w:hAnsi="Times New Roman" w:cs="Times New Roman"/>
          <w:sz w:val="26"/>
          <w:szCs w:val="26"/>
        </w:rPr>
        <w:t xml:space="preserve"> </w:t>
      </w:r>
      <w:r w:rsidR="00D5655D" w:rsidRPr="008C7668">
        <w:rPr>
          <w:rFonts w:ascii="Times New Roman" w:hAnsi="Times New Roman" w:cs="Times New Roman"/>
          <w:sz w:val="26"/>
          <w:szCs w:val="26"/>
        </w:rPr>
        <w:t xml:space="preserve">Khi vào trang này, khách hàng sẽ biết được một số nét khái quát về </w:t>
      </w:r>
      <w:r w:rsidR="00C419E7">
        <w:rPr>
          <w:rFonts w:ascii="Times New Roman" w:hAnsi="Times New Roman" w:cs="Times New Roman"/>
          <w:sz w:val="26"/>
          <w:szCs w:val="26"/>
        </w:rPr>
        <w:t>website</w:t>
      </w:r>
      <w:r w:rsidR="00D5655D" w:rsidRPr="008C7668">
        <w:rPr>
          <w:rFonts w:ascii="Times New Roman" w:hAnsi="Times New Roman" w:cs="Times New Roman"/>
          <w:sz w:val="26"/>
          <w:szCs w:val="26"/>
        </w:rPr>
        <w:t>, lịch sử hình thành và phát triển, định hướng phát triển trong tương lai.</w:t>
      </w:r>
    </w:p>
    <w:p w:rsidR="00480A40" w:rsidRPr="008C7668" w:rsidRDefault="00C419E7" w:rsidP="00662184">
      <w:pPr>
        <w:pStyle w:val="Heading11"/>
        <w:outlineLvl w:val="9"/>
        <w:rPr>
          <w:color w:val="auto"/>
          <w:sz w:val="26"/>
          <w:szCs w:val="26"/>
        </w:rPr>
      </w:pPr>
      <w:r>
        <w:rPr>
          <w:noProof/>
          <w:lang w:val="en-US"/>
        </w:rPr>
        <w:drawing>
          <wp:inline distT="0" distB="0" distL="0" distR="0" wp14:anchorId="57D5C69F" wp14:editId="3F31B620">
            <wp:extent cx="5760085" cy="290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03855"/>
                    </a:xfrm>
                    <a:prstGeom prst="rect">
                      <a:avLst/>
                    </a:prstGeom>
                  </pic:spPr>
                </pic:pic>
              </a:graphicData>
            </a:graphic>
          </wp:inline>
        </w:drawing>
      </w:r>
    </w:p>
    <w:p w:rsidR="00480A40" w:rsidRDefault="00807800" w:rsidP="00C81A2B">
      <w:pPr>
        <w:pStyle w:val="Style2"/>
      </w:pPr>
      <w:bookmarkStart w:id="119" w:name="_Toc532577239"/>
      <w:bookmarkStart w:id="120" w:name="_Toc532577351"/>
      <w:bookmarkStart w:id="121" w:name="_Toc532577434"/>
      <w:bookmarkStart w:id="122" w:name="_Toc532577469"/>
      <w:bookmarkStart w:id="123" w:name="_Toc58074095"/>
      <w:bookmarkStart w:id="124" w:name="_Toc58082665"/>
      <w:r>
        <w:t>Hình 6</w:t>
      </w:r>
      <w:r w:rsidR="00D5655D" w:rsidRPr="008C7668">
        <w:t xml:space="preserve"> Giao diện trang giới thiệu</w:t>
      </w:r>
      <w:bookmarkEnd w:id="119"/>
      <w:bookmarkEnd w:id="120"/>
      <w:bookmarkEnd w:id="121"/>
      <w:bookmarkEnd w:id="122"/>
      <w:bookmarkEnd w:id="123"/>
      <w:bookmarkEnd w:id="124"/>
    </w:p>
    <w:p w:rsidR="00807800" w:rsidRDefault="00807800" w:rsidP="00662184">
      <w:pPr>
        <w:pStyle w:val="Heading11"/>
        <w:keepNext w:val="0"/>
        <w:spacing w:after="0" w:line="360" w:lineRule="auto"/>
        <w:jc w:val="center"/>
        <w:outlineLvl w:val="9"/>
        <w:rPr>
          <w:color w:val="auto"/>
          <w:sz w:val="26"/>
          <w:szCs w:val="26"/>
        </w:rPr>
      </w:pPr>
    </w:p>
    <w:p w:rsidR="00807800" w:rsidRPr="008C7668" w:rsidRDefault="00807800" w:rsidP="00662184">
      <w:pPr>
        <w:pStyle w:val="Heading11"/>
        <w:keepNext w:val="0"/>
        <w:spacing w:after="0" w:line="360" w:lineRule="auto"/>
        <w:jc w:val="center"/>
        <w:outlineLvl w:val="9"/>
        <w:rPr>
          <w:color w:val="auto"/>
          <w:sz w:val="26"/>
          <w:szCs w:val="26"/>
        </w:rPr>
      </w:pPr>
    </w:p>
    <w:p w:rsidR="00E053B4" w:rsidRPr="008C7668" w:rsidRDefault="00E053B4" w:rsidP="00CB64C0">
      <w:pPr>
        <w:pStyle w:val="Heading11"/>
        <w:keepNext w:val="0"/>
        <w:numPr>
          <w:ilvl w:val="0"/>
          <w:numId w:val="18"/>
        </w:numPr>
        <w:spacing w:after="0" w:line="360" w:lineRule="auto"/>
        <w:ind w:left="360"/>
        <w:outlineLvl w:val="1"/>
        <w:rPr>
          <w:color w:val="auto"/>
          <w:sz w:val="26"/>
          <w:szCs w:val="26"/>
        </w:rPr>
      </w:pPr>
      <w:bookmarkStart w:id="125" w:name="_Toc532577243"/>
      <w:bookmarkStart w:id="126" w:name="_Toc58074096"/>
      <w:bookmarkStart w:id="127" w:name="_Toc58082770"/>
      <w:r w:rsidRPr="008C7668">
        <w:rPr>
          <w:color w:val="auto"/>
          <w:sz w:val="26"/>
          <w:szCs w:val="26"/>
        </w:rPr>
        <w:t>Giao diện trang đăng ký</w:t>
      </w:r>
      <w:bookmarkEnd w:id="125"/>
      <w:bookmarkEnd w:id="126"/>
      <w:bookmarkEnd w:id="127"/>
    </w:p>
    <w:p w:rsidR="00E053B4" w:rsidRPr="008C7668" w:rsidRDefault="00E053B4" w:rsidP="009C2FCC">
      <w:pPr>
        <w:pStyle w:val="Heading11"/>
        <w:keepNext w:val="0"/>
        <w:numPr>
          <w:ilvl w:val="0"/>
          <w:numId w:val="10"/>
        </w:numPr>
        <w:spacing w:after="0" w:line="360" w:lineRule="auto"/>
        <w:ind w:left="0" w:firstLine="340"/>
        <w:jc w:val="both"/>
        <w:outlineLvl w:val="9"/>
        <w:rPr>
          <w:b w:val="0"/>
          <w:color w:val="auto"/>
          <w:sz w:val="26"/>
          <w:szCs w:val="26"/>
        </w:rPr>
      </w:pPr>
      <w:bookmarkStart w:id="128" w:name="_Toc532577244"/>
      <w:bookmarkStart w:id="129" w:name="_Toc532577356"/>
      <w:r w:rsidRPr="008C7668">
        <w:rPr>
          <w:b w:val="0"/>
          <w:color w:val="auto"/>
          <w:sz w:val="26"/>
          <w:szCs w:val="26"/>
        </w:rPr>
        <w:t>Mục Đích:</w:t>
      </w:r>
      <w:r w:rsidR="00351B28" w:rsidRPr="008C7668">
        <w:rPr>
          <w:b w:val="0"/>
          <w:i/>
          <w:color w:val="auto"/>
          <w:sz w:val="26"/>
          <w:szCs w:val="26"/>
        </w:rPr>
        <w:t xml:space="preserve"> </w:t>
      </w:r>
      <w:r w:rsidR="00351B28" w:rsidRPr="008C7668">
        <w:rPr>
          <w:b w:val="0"/>
          <w:color w:val="auto"/>
          <w:sz w:val="26"/>
          <w:szCs w:val="26"/>
        </w:rPr>
        <w:t>Người dùng đăng ký tài khoản để trở thành khách hàng của trang.</w:t>
      </w:r>
      <w:bookmarkEnd w:id="128"/>
      <w:bookmarkEnd w:id="129"/>
    </w:p>
    <w:p w:rsidR="00351B28" w:rsidRPr="008C7668" w:rsidRDefault="00351B28" w:rsidP="009C2FCC">
      <w:pPr>
        <w:pStyle w:val="ListParagraph"/>
        <w:numPr>
          <w:ilvl w:val="0"/>
          <w:numId w:val="10"/>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Chức năng: Cho phép khách hàng có thể đăng ký thông tin để trở thành </w:t>
      </w:r>
      <w:r w:rsidR="00511130" w:rsidRPr="008C7668">
        <w:rPr>
          <w:rFonts w:ascii="Times New Roman" w:hAnsi="Times New Roman" w:cs="Times New Roman"/>
          <w:sz w:val="26"/>
          <w:szCs w:val="26"/>
        </w:rPr>
        <w:t>khách hàng</w:t>
      </w:r>
    </w:p>
    <w:p w:rsidR="00351B28" w:rsidRPr="008C7668" w:rsidRDefault="00807800" w:rsidP="009C2FCC">
      <w:pPr>
        <w:pStyle w:val="Heading11"/>
        <w:jc w:val="center"/>
        <w:outlineLvl w:val="9"/>
        <w:rPr>
          <w:color w:val="auto"/>
          <w:sz w:val="26"/>
          <w:szCs w:val="26"/>
        </w:rPr>
      </w:pPr>
      <w:r>
        <w:rPr>
          <w:noProof/>
          <w:lang w:val="en-US"/>
        </w:rPr>
        <w:drawing>
          <wp:inline distT="0" distB="0" distL="0" distR="0" wp14:anchorId="7124C6D5" wp14:editId="2AECD816">
            <wp:extent cx="5760085" cy="2908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08300"/>
                    </a:xfrm>
                    <a:prstGeom prst="rect">
                      <a:avLst/>
                    </a:prstGeom>
                  </pic:spPr>
                </pic:pic>
              </a:graphicData>
            </a:graphic>
          </wp:inline>
        </w:drawing>
      </w:r>
    </w:p>
    <w:p w:rsidR="00351B28" w:rsidRPr="008C7668" w:rsidRDefault="00807800" w:rsidP="00C81A2B">
      <w:pPr>
        <w:pStyle w:val="Style2"/>
      </w:pPr>
      <w:bookmarkStart w:id="130" w:name="_Toc532577246"/>
      <w:bookmarkStart w:id="131" w:name="_Toc532577358"/>
      <w:bookmarkStart w:id="132" w:name="_Toc532577436"/>
      <w:bookmarkStart w:id="133" w:name="_Toc532577471"/>
      <w:bookmarkStart w:id="134" w:name="_Toc58074097"/>
      <w:bookmarkStart w:id="135" w:name="_Toc58082666"/>
      <w:r>
        <w:t>Hình 7</w:t>
      </w:r>
      <w:r w:rsidR="00351B28" w:rsidRPr="008C7668">
        <w:t xml:space="preserve"> Giao diện trang đăng ký</w:t>
      </w:r>
      <w:bookmarkEnd w:id="130"/>
      <w:bookmarkEnd w:id="131"/>
      <w:bookmarkEnd w:id="132"/>
      <w:bookmarkEnd w:id="133"/>
      <w:bookmarkEnd w:id="134"/>
      <w:bookmarkEnd w:id="135"/>
    </w:p>
    <w:p w:rsidR="00351B28" w:rsidRPr="008C7668" w:rsidRDefault="00351B28" w:rsidP="00CB64C0">
      <w:pPr>
        <w:pStyle w:val="Heading11"/>
        <w:keepNext w:val="0"/>
        <w:numPr>
          <w:ilvl w:val="0"/>
          <w:numId w:val="18"/>
        </w:numPr>
        <w:spacing w:after="0" w:line="360" w:lineRule="auto"/>
        <w:ind w:left="360"/>
        <w:outlineLvl w:val="1"/>
        <w:rPr>
          <w:color w:val="auto"/>
          <w:sz w:val="26"/>
          <w:szCs w:val="26"/>
        </w:rPr>
      </w:pPr>
      <w:bookmarkStart w:id="136" w:name="_Toc532577247"/>
      <w:bookmarkStart w:id="137" w:name="_Toc58074098"/>
      <w:bookmarkStart w:id="138" w:name="_Toc58082771"/>
      <w:r w:rsidRPr="008C7668">
        <w:rPr>
          <w:color w:val="auto"/>
          <w:sz w:val="26"/>
          <w:szCs w:val="26"/>
        </w:rPr>
        <w:t>Giao diện trang đăng nhập</w:t>
      </w:r>
      <w:bookmarkEnd w:id="136"/>
      <w:bookmarkEnd w:id="137"/>
      <w:bookmarkEnd w:id="138"/>
    </w:p>
    <w:p w:rsidR="00351B28" w:rsidRPr="008C7668" w:rsidRDefault="00351B28" w:rsidP="009C2FCC">
      <w:pPr>
        <w:pStyle w:val="Heading11"/>
        <w:keepNext w:val="0"/>
        <w:numPr>
          <w:ilvl w:val="0"/>
          <w:numId w:val="11"/>
        </w:numPr>
        <w:spacing w:after="0" w:line="360" w:lineRule="auto"/>
        <w:ind w:left="0" w:firstLine="340"/>
        <w:jc w:val="both"/>
        <w:outlineLvl w:val="9"/>
        <w:rPr>
          <w:b w:val="0"/>
          <w:i/>
          <w:color w:val="auto"/>
          <w:sz w:val="26"/>
          <w:szCs w:val="26"/>
        </w:rPr>
      </w:pPr>
      <w:bookmarkStart w:id="139" w:name="_Toc532577248"/>
      <w:bookmarkStart w:id="140" w:name="_Toc532577360"/>
      <w:r w:rsidRPr="008C7668">
        <w:rPr>
          <w:b w:val="0"/>
          <w:color w:val="auto"/>
          <w:sz w:val="26"/>
          <w:szCs w:val="26"/>
        </w:rPr>
        <w:t>Mục Đích:</w:t>
      </w:r>
      <w:r w:rsidR="00511130" w:rsidRPr="008C7668">
        <w:rPr>
          <w:b w:val="0"/>
          <w:i/>
          <w:color w:val="auto"/>
          <w:sz w:val="26"/>
          <w:szCs w:val="26"/>
        </w:rPr>
        <w:t xml:space="preserve"> </w:t>
      </w:r>
      <w:r w:rsidR="00511130" w:rsidRPr="008C7668">
        <w:rPr>
          <w:b w:val="0"/>
          <w:color w:val="auto"/>
          <w:sz w:val="26"/>
          <w:szCs w:val="26"/>
        </w:rPr>
        <w:t xml:space="preserve">Người dùng đăng nhập tài khoản để </w:t>
      </w:r>
      <w:r w:rsidR="00807800">
        <w:rPr>
          <w:b w:val="0"/>
          <w:color w:val="auto"/>
          <w:sz w:val="26"/>
          <w:szCs w:val="26"/>
        </w:rPr>
        <w:t>tiến hành đăng bài, nếu như chưa đăng nhập mà click vào nút đăng bài thì trang sẽ chuyển đến trang đăng nhập</w:t>
      </w:r>
      <w:r w:rsidR="00511130" w:rsidRPr="008C7668">
        <w:rPr>
          <w:b w:val="0"/>
          <w:color w:val="auto"/>
          <w:sz w:val="26"/>
          <w:szCs w:val="26"/>
        </w:rPr>
        <w:t>.</w:t>
      </w:r>
      <w:bookmarkEnd w:id="139"/>
      <w:bookmarkEnd w:id="140"/>
    </w:p>
    <w:p w:rsidR="00511130" w:rsidRPr="008C7668" w:rsidRDefault="00807800" w:rsidP="009C2FCC">
      <w:pPr>
        <w:pStyle w:val="Heading11"/>
        <w:jc w:val="center"/>
        <w:outlineLvl w:val="9"/>
        <w:rPr>
          <w:b w:val="0"/>
          <w:color w:val="auto"/>
          <w:sz w:val="26"/>
          <w:szCs w:val="26"/>
        </w:rPr>
      </w:pPr>
      <w:r>
        <w:rPr>
          <w:noProof/>
          <w:lang w:val="en-US"/>
        </w:rPr>
        <w:drawing>
          <wp:inline distT="0" distB="0" distL="0" distR="0" wp14:anchorId="5B2A7D76" wp14:editId="081BFDEC">
            <wp:extent cx="5760085" cy="2908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08300"/>
                    </a:xfrm>
                    <a:prstGeom prst="rect">
                      <a:avLst/>
                    </a:prstGeom>
                  </pic:spPr>
                </pic:pic>
              </a:graphicData>
            </a:graphic>
          </wp:inline>
        </w:drawing>
      </w:r>
    </w:p>
    <w:p w:rsidR="00511130" w:rsidRDefault="00807800" w:rsidP="00C81A2B">
      <w:pPr>
        <w:pStyle w:val="Style2"/>
      </w:pPr>
      <w:bookmarkStart w:id="141" w:name="_Toc532577250"/>
      <w:bookmarkStart w:id="142" w:name="_Toc532577362"/>
      <w:bookmarkStart w:id="143" w:name="_Toc532577437"/>
      <w:bookmarkStart w:id="144" w:name="_Toc532577472"/>
      <w:bookmarkStart w:id="145" w:name="_Toc58074099"/>
      <w:bookmarkStart w:id="146" w:name="_Toc58082667"/>
      <w:r>
        <w:t>Hình 8.1</w:t>
      </w:r>
      <w:r w:rsidR="00511130" w:rsidRPr="008C7668">
        <w:t xml:space="preserve"> Giao diện trang đăng nhập</w:t>
      </w:r>
      <w:bookmarkEnd w:id="141"/>
      <w:bookmarkEnd w:id="142"/>
      <w:bookmarkEnd w:id="143"/>
      <w:bookmarkEnd w:id="144"/>
      <w:bookmarkEnd w:id="145"/>
      <w:bookmarkEnd w:id="146"/>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b w:val="0"/>
          <w:color w:val="auto"/>
          <w:sz w:val="26"/>
          <w:szCs w:val="26"/>
        </w:rPr>
      </w:pPr>
      <w:bookmarkStart w:id="147" w:name="_Toc58074100"/>
      <w:r>
        <w:rPr>
          <w:noProof/>
          <w:lang w:val="en-US"/>
        </w:rPr>
        <w:drawing>
          <wp:inline distT="0" distB="0" distL="0" distR="0" wp14:anchorId="34E90959" wp14:editId="6B18612A">
            <wp:extent cx="5760085" cy="462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62280"/>
                    </a:xfrm>
                    <a:prstGeom prst="rect">
                      <a:avLst/>
                    </a:prstGeom>
                  </pic:spPr>
                </pic:pic>
              </a:graphicData>
            </a:graphic>
          </wp:inline>
        </w:drawing>
      </w:r>
      <w:bookmarkEnd w:id="147"/>
    </w:p>
    <w:p w:rsidR="00807800" w:rsidRPr="00807800" w:rsidRDefault="00807800" w:rsidP="00C81A2B">
      <w:pPr>
        <w:pStyle w:val="Style2"/>
      </w:pPr>
      <w:bookmarkStart w:id="148" w:name="_Toc58074101"/>
      <w:bookmarkStart w:id="149" w:name="_Toc58082668"/>
      <w:r>
        <w:t>Hình 8.2 Giao diện trang chủ sau khi đăng nhập</w:t>
      </w:r>
      <w:bookmarkEnd w:id="148"/>
      <w:bookmarkEnd w:id="149"/>
    </w:p>
    <w:p w:rsidR="003C0AFA" w:rsidRPr="008C7668" w:rsidRDefault="00807800" w:rsidP="00CB64C0">
      <w:pPr>
        <w:pStyle w:val="Heading11"/>
        <w:keepNext w:val="0"/>
        <w:numPr>
          <w:ilvl w:val="0"/>
          <w:numId w:val="18"/>
        </w:numPr>
        <w:spacing w:after="0" w:line="360" w:lineRule="auto"/>
        <w:ind w:left="360"/>
        <w:outlineLvl w:val="1"/>
        <w:rPr>
          <w:color w:val="auto"/>
          <w:sz w:val="26"/>
          <w:szCs w:val="26"/>
        </w:rPr>
      </w:pPr>
      <w:bookmarkStart w:id="150" w:name="_Toc58074102"/>
      <w:bookmarkStart w:id="151" w:name="_Toc58082772"/>
      <w:bookmarkEnd w:id="98"/>
      <w:r>
        <w:rPr>
          <w:color w:val="auto"/>
          <w:sz w:val="26"/>
          <w:szCs w:val="26"/>
        </w:rPr>
        <w:t>Giao diện trang đổi mật khẩu</w:t>
      </w:r>
      <w:bookmarkEnd w:id="150"/>
      <w:bookmarkEnd w:id="151"/>
    </w:p>
    <w:p w:rsidR="00511130" w:rsidRPr="008C7668" w:rsidRDefault="00511130" w:rsidP="009C2FCC">
      <w:pPr>
        <w:pStyle w:val="11"/>
        <w:numPr>
          <w:ilvl w:val="0"/>
          <w:numId w:val="12"/>
        </w:numPr>
        <w:ind w:left="0" w:firstLine="340"/>
        <w:jc w:val="both"/>
        <w:rPr>
          <w:b w:val="0"/>
          <w:sz w:val="26"/>
        </w:rPr>
      </w:pPr>
      <w:r w:rsidRPr="008C7668">
        <w:rPr>
          <w:b w:val="0"/>
          <w:sz w:val="26"/>
        </w:rPr>
        <w:t xml:space="preserve">Mục Đích: </w:t>
      </w:r>
      <w:r w:rsidR="00BB423C">
        <w:rPr>
          <w:b w:val="0"/>
          <w:sz w:val="26"/>
        </w:rPr>
        <w:t>Trang này cho phép khách hàng đổi mật khẩu để đăng nhập vào trang.</w:t>
      </w:r>
    </w:p>
    <w:p w:rsidR="003C0AFA" w:rsidRPr="008C7668" w:rsidRDefault="00807800" w:rsidP="00662184">
      <w:pPr>
        <w:pStyle w:val="11"/>
        <w:spacing w:line="276" w:lineRule="auto"/>
        <w:ind w:left="720"/>
        <w:rPr>
          <w:b w:val="0"/>
          <w:sz w:val="26"/>
        </w:rPr>
      </w:pPr>
      <w:r>
        <w:rPr>
          <w:noProof/>
          <w:lang w:val="en-US"/>
        </w:rPr>
        <w:drawing>
          <wp:inline distT="0" distB="0" distL="0" distR="0" wp14:anchorId="21546D30" wp14:editId="3EED97B0">
            <wp:extent cx="5760085" cy="2902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902585"/>
                    </a:xfrm>
                    <a:prstGeom prst="rect">
                      <a:avLst/>
                    </a:prstGeom>
                  </pic:spPr>
                </pic:pic>
              </a:graphicData>
            </a:graphic>
          </wp:inline>
        </w:drawing>
      </w:r>
    </w:p>
    <w:p w:rsidR="00511130" w:rsidRDefault="00CB64C0" w:rsidP="00C81A2B">
      <w:pPr>
        <w:pStyle w:val="Style2"/>
      </w:pPr>
      <w:bookmarkStart w:id="152" w:name="_Toc532577438"/>
      <w:bookmarkStart w:id="153" w:name="_Toc532577473"/>
      <w:bookmarkStart w:id="154" w:name="_Toc58082669"/>
      <w:r>
        <w:t>Hình 9</w:t>
      </w:r>
      <w:r w:rsidR="00511130" w:rsidRPr="008C7668">
        <w:t xml:space="preserve"> Giao diện trang </w:t>
      </w:r>
      <w:bookmarkEnd w:id="152"/>
      <w:bookmarkEnd w:id="153"/>
      <w:r w:rsidR="00807800">
        <w:t>đổi mật khẩu</w:t>
      </w:r>
      <w:bookmarkEnd w:id="154"/>
    </w:p>
    <w:p w:rsidR="00BB423C" w:rsidRDefault="00BB423C" w:rsidP="00662184">
      <w:pPr>
        <w:rPr>
          <w:rFonts w:ascii="Times New Roman" w:eastAsia="Calibri" w:hAnsi="Times New Roman" w:cs="Times New Roman"/>
          <w:b/>
          <w:sz w:val="26"/>
          <w:szCs w:val="26"/>
          <w:lang w:val="nl-NL"/>
        </w:rPr>
      </w:pPr>
      <w:r>
        <w:rPr>
          <w:sz w:val="26"/>
        </w:rPr>
        <w:br w:type="page"/>
      </w:r>
    </w:p>
    <w:p w:rsidR="00BB423C" w:rsidRPr="008C7668" w:rsidRDefault="00BB423C" w:rsidP="00662184">
      <w:pPr>
        <w:pStyle w:val="11"/>
        <w:rPr>
          <w:sz w:val="26"/>
        </w:rPr>
      </w:pPr>
    </w:p>
    <w:p w:rsidR="00CA1050" w:rsidRPr="008C7668" w:rsidRDefault="00CA1050" w:rsidP="00CB64C0">
      <w:pPr>
        <w:pStyle w:val="Heading11"/>
        <w:keepNext w:val="0"/>
        <w:numPr>
          <w:ilvl w:val="0"/>
          <w:numId w:val="18"/>
        </w:numPr>
        <w:spacing w:after="0" w:line="360" w:lineRule="auto"/>
        <w:ind w:left="360"/>
        <w:outlineLvl w:val="1"/>
        <w:rPr>
          <w:color w:val="auto"/>
          <w:sz w:val="26"/>
          <w:szCs w:val="26"/>
        </w:rPr>
      </w:pPr>
      <w:bookmarkStart w:id="155" w:name="_Toc532577284"/>
      <w:bookmarkStart w:id="156" w:name="_Toc58074103"/>
      <w:bookmarkStart w:id="157" w:name="_Toc58082773"/>
      <w:r w:rsidRPr="008C7668">
        <w:rPr>
          <w:color w:val="auto"/>
          <w:sz w:val="26"/>
          <w:szCs w:val="26"/>
        </w:rPr>
        <w:t xml:space="preserve">Giao diện </w:t>
      </w:r>
      <w:bookmarkEnd w:id="155"/>
      <w:r w:rsidR="00BB423C">
        <w:rPr>
          <w:color w:val="auto"/>
          <w:sz w:val="26"/>
          <w:szCs w:val="26"/>
        </w:rPr>
        <w:t>trang chi tiết phòng trọ</w:t>
      </w:r>
      <w:bookmarkEnd w:id="156"/>
      <w:bookmarkEnd w:id="157"/>
    </w:p>
    <w:p w:rsidR="00BB423C" w:rsidRPr="00BB423C" w:rsidRDefault="00BB423C" w:rsidP="00BB423C">
      <w:pPr>
        <w:pStyle w:val="11"/>
        <w:numPr>
          <w:ilvl w:val="0"/>
          <w:numId w:val="8"/>
        </w:numPr>
        <w:jc w:val="both"/>
        <w:rPr>
          <w:b w:val="0"/>
          <w:sz w:val="26"/>
        </w:rPr>
      </w:pPr>
      <w:r w:rsidRPr="008C7668">
        <w:rPr>
          <w:b w:val="0"/>
          <w:sz w:val="26"/>
        </w:rPr>
        <w:t xml:space="preserve">Mục Đích: </w:t>
      </w:r>
      <w:r>
        <w:rPr>
          <w:b w:val="0"/>
          <w:sz w:val="26"/>
        </w:rPr>
        <w:t>Mô tả chi tiết về nhà trọ cho sinh viên dễ hiểu và thuận tiện cho việc lựa chọn.</w:t>
      </w:r>
    </w:p>
    <w:p w:rsidR="00BB423C" w:rsidRPr="008C7668" w:rsidRDefault="00BB423C" w:rsidP="00BB423C">
      <w:pPr>
        <w:pStyle w:val="11"/>
        <w:jc w:val="both"/>
        <w:rPr>
          <w:b w:val="0"/>
          <w:sz w:val="26"/>
        </w:rPr>
      </w:pPr>
      <w:r>
        <w:rPr>
          <w:b w:val="0"/>
          <w:noProof/>
          <w:sz w:val="26"/>
          <w:lang w:val="en-US"/>
        </w:rPr>
        <mc:AlternateContent>
          <mc:Choice Requires="wpg">
            <w:drawing>
              <wp:anchor distT="0" distB="0" distL="114300" distR="114300" simplePos="0" relativeHeight="251683328" behindDoc="0" locked="0" layoutInCell="1" allowOverlap="1" wp14:anchorId="3BE11F31" wp14:editId="467675FD">
                <wp:simplePos x="0" y="0"/>
                <wp:positionH relativeFrom="column">
                  <wp:posOffset>215928</wp:posOffset>
                </wp:positionH>
                <wp:positionV relativeFrom="paragraph">
                  <wp:posOffset>284949</wp:posOffset>
                </wp:positionV>
                <wp:extent cx="5760085" cy="5328313"/>
                <wp:effectExtent l="0" t="0" r="0" b="5715"/>
                <wp:wrapTight wrapText="bothSides">
                  <wp:wrapPolygon edited="0">
                    <wp:start x="0" y="0"/>
                    <wp:lineTo x="0" y="21546"/>
                    <wp:lineTo x="21502" y="21546"/>
                    <wp:lineTo x="21502"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760085" cy="5328313"/>
                          <a:chOff x="0" y="0"/>
                          <a:chExt cx="5760085" cy="5328313"/>
                        </a:xfrm>
                      </wpg:grpSpPr>
                      <pic:pic xmlns:pic="http://schemas.openxmlformats.org/drawingml/2006/picture">
                        <pic:nvPicPr>
                          <pic:cNvPr id="39" name="Picture 3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759103"/>
                            <a:ext cx="5760085" cy="2569210"/>
                          </a:xfrm>
                          <a:prstGeom prst="rect">
                            <a:avLst/>
                          </a:prstGeom>
                        </pic:spPr>
                      </pic:pic>
                      <pic:pic xmlns:pic="http://schemas.openxmlformats.org/drawingml/2006/picture">
                        <pic:nvPicPr>
                          <pic:cNvPr id="38" name="Picture 3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99410"/>
                          </a:xfrm>
                          <a:prstGeom prst="rect">
                            <a:avLst/>
                          </a:prstGeom>
                        </pic:spPr>
                      </pic:pic>
                    </wpg:wgp>
                  </a:graphicData>
                </a:graphic>
              </wp:anchor>
            </w:drawing>
          </mc:Choice>
          <mc:Fallback>
            <w:pict>
              <v:group w14:anchorId="1E5C4F91" id="Group 40" o:spid="_x0000_s1026" style="position:absolute;margin-left:17pt;margin-top:22.45pt;width:453.55pt;height:419.55pt;z-index:251683328" coordsize="57600,53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">
                <v:shape id="Picture 39" o:spid="_x0000_s1027" type="#_x0000_t75" style="position:absolute;top:27591;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">
                  <v:imagedata r:id="rId27" o:title=""/>
                  <v:path arrowok="t"/>
                </v:shape>
                <v:shape id="Picture 38" o:spid="_x0000_s1028" type="#_x0000_t75" style="position:absolute;width:57600;height:2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">
                  <v:imagedata r:id="rId28" o:title=""/>
                  <v:path arrowok="t"/>
                </v:shape>
                <w10:wrap type="tight"/>
              </v:group>
            </w:pict>
          </mc:Fallback>
        </mc:AlternateContent>
      </w:r>
    </w:p>
    <w:p w:rsidR="00CA1050" w:rsidRDefault="00CA1050" w:rsidP="009C2FCC">
      <w:pPr>
        <w:pStyle w:val="Heading11"/>
        <w:keepNext w:val="0"/>
        <w:spacing w:after="0" w:line="360" w:lineRule="auto"/>
        <w:ind w:firstLine="340"/>
        <w:jc w:val="center"/>
        <w:outlineLvl w:val="9"/>
        <w:rPr>
          <w:color w:val="auto"/>
          <w:sz w:val="26"/>
          <w:szCs w:val="26"/>
        </w:rPr>
      </w:pPr>
    </w:p>
    <w:p w:rsidR="00BB423C" w:rsidRDefault="00BB423C" w:rsidP="00C81A2B">
      <w:pPr>
        <w:pStyle w:val="Style2"/>
      </w:pPr>
      <w:bookmarkStart w:id="158" w:name="_Toc58082670"/>
      <w:r>
        <w:t>Hình 10 Giao diện trang chi tiết phòng trọ</w:t>
      </w:r>
      <w:bookmarkEnd w:id="158"/>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Pr="008C7668" w:rsidRDefault="00CB64C0" w:rsidP="009C2FCC">
      <w:pPr>
        <w:pStyle w:val="Heading11"/>
        <w:keepNext w:val="0"/>
        <w:spacing w:after="0" w:line="360" w:lineRule="auto"/>
        <w:ind w:firstLine="340"/>
        <w:jc w:val="center"/>
        <w:outlineLvl w:val="9"/>
        <w:rPr>
          <w:color w:val="auto"/>
          <w:sz w:val="26"/>
          <w:szCs w:val="26"/>
        </w:rPr>
      </w:pPr>
    </w:p>
    <w:p w:rsidR="00CB64C0" w:rsidRPr="00CB64C0" w:rsidRDefault="00BB423C" w:rsidP="00662184">
      <w:pPr>
        <w:pStyle w:val="ListParagraph"/>
        <w:numPr>
          <w:ilvl w:val="0"/>
          <w:numId w:val="18"/>
        </w:numPr>
        <w:ind w:left="360"/>
        <w:outlineLvl w:val="1"/>
        <w:rPr>
          <w:rFonts w:ascii="Times New Roman" w:hAnsi="Times New Roman" w:cs="Times New Roman"/>
          <w:sz w:val="26"/>
          <w:szCs w:val="26"/>
        </w:rPr>
      </w:pPr>
      <w:bookmarkStart w:id="159" w:name="_Toc58082774"/>
      <w:r w:rsidRPr="00CB64C0">
        <w:rPr>
          <w:rFonts w:ascii="Times New Roman" w:hAnsi="Times New Roman" w:cs="Times New Roman"/>
          <w:b/>
          <w:sz w:val="26"/>
          <w:szCs w:val="26"/>
        </w:rPr>
        <w:t>Giao diện trang đăng bài</w:t>
      </w:r>
      <w:bookmarkEnd w:id="159"/>
    </w:p>
    <w:p w:rsidR="00CB64C0" w:rsidRDefault="00CB64C0" w:rsidP="00CB64C0">
      <w:pPr>
        <w:pStyle w:val="11"/>
        <w:numPr>
          <w:ilvl w:val="0"/>
          <w:numId w:val="8"/>
        </w:numPr>
        <w:jc w:val="both"/>
        <w:rPr>
          <w:b w:val="0"/>
          <w:sz w:val="26"/>
        </w:rPr>
      </w:pPr>
      <w:r w:rsidRPr="008C7668">
        <w:rPr>
          <w:b w:val="0"/>
          <w:sz w:val="26"/>
        </w:rPr>
        <w:t xml:space="preserve">Mục Đích: </w:t>
      </w:r>
      <w:r w:rsidR="009418D3">
        <w:rPr>
          <w:b w:val="0"/>
          <w:sz w:val="26"/>
        </w:rPr>
        <w:t>Nơi chủ nhà trọ khi muốn đăng bài cho thuê nhà trọ của mình</w:t>
      </w:r>
    </w:p>
    <w:p w:rsidR="00CB64C0" w:rsidRDefault="00CB64C0" w:rsidP="00CB64C0">
      <w:pPr>
        <w:pStyle w:val="11"/>
        <w:ind w:left="630"/>
        <w:jc w:val="both"/>
        <w:rPr>
          <w:b w:val="0"/>
          <w:sz w:val="26"/>
        </w:rPr>
      </w:pPr>
      <w:r>
        <w:rPr>
          <w:b w:val="0"/>
          <w:noProof/>
          <w:sz w:val="26"/>
          <w:lang w:val="en-US"/>
        </w:rPr>
        <mc:AlternateContent>
          <mc:Choice Requires="wpg">
            <w:drawing>
              <wp:anchor distT="0" distB="0" distL="114300" distR="114300" simplePos="0" relativeHeight="251686400" behindDoc="0" locked="0" layoutInCell="1" allowOverlap="1" wp14:anchorId="499946EC" wp14:editId="1842A7AD">
                <wp:simplePos x="0" y="0"/>
                <wp:positionH relativeFrom="column">
                  <wp:posOffset>398808</wp:posOffset>
                </wp:positionH>
                <wp:positionV relativeFrom="paragraph">
                  <wp:posOffset>607</wp:posOffset>
                </wp:positionV>
                <wp:extent cx="5760085" cy="5447583"/>
                <wp:effectExtent l="0" t="0" r="0" b="1270"/>
                <wp:wrapTight wrapText="bothSides">
                  <wp:wrapPolygon edited="0">
                    <wp:start x="0" y="0"/>
                    <wp:lineTo x="0" y="21529"/>
                    <wp:lineTo x="21502" y="21529"/>
                    <wp:lineTo x="21502"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5760085" cy="5447583"/>
                          <a:chOff x="0" y="0"/>
                          <a:chExt cx="5760085" cy="5447583"/>
                        </a:xfrm>
                      </wpg:grpSpPr>
                      <pic:pic xmlns:pic="http://schemas.openxmlformats.org/drawingml/2006/picture">
                        <pic:nvPicPr>
                          <pic:cNvPr id="41" name="Picture 4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pic:pic xmlns:pic="http://schemas.openxmlformats.org/drawingml/2006/picture">
                        <pic:nvPicPr>
                          <pic:cNvPr id="42" name="Picture 4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2878373"/>
                            <a:ext cx="5760085" cy="2569210"/>
                          </a:xfrm>
                          <a:prstGeom prst="rect">
                            <a:avLst/>
                          </a:prstGeom>
                        </pic:spPr>
                      </pic:pic>
                    </wpg:wgp>
                  </a:graphicData>
                </a:graphic>
              </wp:anchor>
            </w:drawing>
          </mc:Choice>
          <mc:Fallback>
            <w:pict>
              <v:group w14:anchorId="5B0DCF91" id="Group 43" o:spid="_x0000_s1026" style="position:absolute;margin-left:31.4pt;margin-top:.05pt;width:453.55pt;height:428.95pt;z-index:251686400" coordsize="57600,5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">
                <v:shape id="Picture 41" o:spid="_x0000_s1027" type="#_x0000_t75" style="position:absolute;width:57600;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">
                  <v:imagedata r:id="rId31" o:title=""/>
                  <v:path arrowok="t"/>
                </v:shape>
                <v:shape id="Picture 42" o:spid="_x0000_s1028" type="#_x0000_t75" style="position:absolute;top:28783;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">
                  <v:imagedata r:id="rId32" o:title=""/>
                  <v:path arrowok="t"/>
                </v:shape>
                <w10:wrap type="tight"/>
              </v:group>
            </w:pict>
          </mc:Fallback>
        </mc:AlternateContent>
      </w:r>
    </w:p>
    <w:p w:rsidR="00CB64C0" w:rsidRPr="00CB64C0" w:rsidRDefault="00CB64C0" w:rsidP="00C81A2B">
      <w:pPr>
        <w:pStyle w:val="Style2"/>
        <w:rPr>
          <w:rFonts w:eastAsia="Calibri"/>
          <w:lang w:val="nl-NL"/>
        </w:rPr>
      </w:pPr>
      <w:bookmarkStart w:id="160" w:name="_Toc58082671"/>
      <w:r>
        <w:t>Hình 11 Giao diện trang đăng bài</w:t>
      </w:r>
      <w:bookmarkEnd w:id="160"/>
    </w:p>
    <w:p w:rsidR="00657FBB" w:rsidRDefault="009C2FCC" w:rsidP="00C81A2B">
      <w:pPr>
        <w:pStyle w:val="Style2"/>
      </w:pPr>
      <w:r w:rsidRPr="00CB64C0">
        <w:br w:type="page"/>
      </w:r>
    </w:p>
    <w:p w:rsidR="009C2FCC" w:rsidRDefault="00657FBB" w:rsidP="00662184">
      <w:pPr>
        <w:pStyle w:val="ListParagraph"/>
        <w:numPr>
          <w:ilvl w:val="0"/>
          <w:numId w:val="18"/>
        </w:numPr>
        <w:ind w:left="360"/>
        <w:outlineLvl w:val="1"/>
        <w:rPr>
          <w:rFonts w:ascii="Times New Roman" w:hAnsi="Times New Roman" w:cs="Times New Roman"/>
          <w:b/>
          <w:sz w:val="26"/>
          <w:szCs w:val="26"/>
        </w:rPr>
      </w:pPr>
      <w:bookmarkStart w:id="161" w:name="_Toc58082775"/>
      <w:r w:rsidRPr="00657FBB">
        <w:rPr>
          <w:rFonts w:ascii="Times New Roman" w:hAnsi="Times New Roman" w:cs="Times New Roman"/>
          <w:b/>
          <w:sz w:val="26"/>
          <w:szCs w:val="26"/>
        </w:rPr>
        <w:lastRenderedPageBreak/>
        <w:t>Giao diện trang quản trị</w:t>
      </w:r>
      <w:bookmarkEnd w:id="161"/>
    </w:p>
    <w:p w:rsidR="00657FBB" w:rsidRDefault="00657FBB" w:rsidP="00657FBB">
      <w:pPr>
        <w:pStyle w:val="11"/>
        <w:numPr>
          <w:ilvl w:val="0"/>
          <w:numId w:val="8"/>
        </w:numPr>
        <w:jc w:val="both"/>
        <w:rPr>
          <w:b w:val="0"/>
          <w:sz w:val="26"/>
        </w:rPr>
      </w:pPr>
      <w:r w:rsidRPr="008C7668">
        <w:rPr>
          <w:b w:val="0"/>
          <w:sz w:val="26"/>
        </w:rPr>
        <w:t xml:space="preserve">Mục Đích: </w:t>
      </w:r>
      <w:r>
        <w:rPr>
          <w:b w:val="0"/>
          <w:sz w:val="26"/>
        </w:rPr>
        <w:t>Dành cho người quản trị quản lí thông tin về trang web của mình</w:t>
      </w:r>
    </w:p>
    <w:p w:rsidR="00657FBB" w:rsidRDefault="00657FBB" w:rsidP="00657FBB">
      <w:pPr>
        <w:pStyle w:val="11"/>
        <w:ind w:left="630"/>
        <w:jc w:val="both"/>
        <w:rPr>
          <w:b w:val="0"/>
          <w:sz w:val="26"/>
        </w:rPr>
      </w:pPr>
      <w:r>
        <w:rPr>
          <w:noProof/>
          <w:lang w:val="en-US"/>
        </w:rPr>
        <w:drawing>
          <wp:inline distT="0" distB="0" distL="0" distR="0" wp14:anchorId="50274674" wp14:editId="0DC6A93C">
            <wp:extent cx="5760085" cy="2914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14650"/>
                    </a:xfrm>
                    <a:prstGeom prst="rect">
                      <a:avLst/>
                    </a:prstGeom>
                  </pic:spPr>
                </pic:pic>
              </a:graphicData>
            </a:graphic>
          </wp:inline>
        </w:drawing>
      </w:r>
    </w:p>
    <w:p w:rsidR="00657FBB" w:rsidRDefault="00657FBB" w:rsidP="00C81A2B">
      <w:pPr>
        <w:pStyle w:val="Style2"/>
      </w:pPr>
      <w:bookmarkStart w:id="162" w:name="_Toc58082672"/>
      <w:r>
        <w:t>Hình 12 Giao diện trang quản trị hệ thống</w:t>
      </w:r>
      <w:bookmarkEnd w:id="162"/>
    </w:p>
    <w:p w:rsidR="00657FBB" w:rsidRDefault="00657FBB" w:rsidP="00662184">
      <w:pPr>
        <w:pStyle w:val="11"/>
        <w:numPr>
          <w:ilvl w:val="1"/>
          <w:numId w:val="31"/>
        </w:numPr>
        <w:ind w:left="630" w:hanging="450"/>
        <w:jc w:val="left"/>
        <w:outlineLvl w:val="2"/>
        <w:rPr>
          <w:sz w:val="26"/>
        </w:rPr>
      </w:pPr>
      <w:bookmarkStart w:id="163" w:name="_Toc58082776"/>
      <w:r>
        <w:rPr>
          <w:sz w:val="26"/>
        </w:rPr>
        <w:t>Giao diện quản trị nhà trọ</w:t>
      </w:r>
      <w:bookmarkEnd w:id="163"/>
    </w:p>
    <w:p w:rsidR="00EA6242" w:rsidRPr="00EA6242" w:rsidRDefault="00EA6242" w:rsidP="00EA6242">
      <w:pPr>
        <w:pStyle w:val="11"/>
        <w:ind w:left="18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bài đăng.</w:t>
      </w:r>
    </w:p>
    <w:p w:rsidR="00657FBB" w:rsidRDefault="00DE6503" w:rsidP="00657FBB">
      <w:pPr>
        <w:pStyle w:val="11"/>
        <w:ind w:left="630"/>
        <w:jc w:val="left"/>
        <w:rPr>
          <w:sz w:val="26"/>
        </w:rPr>
      </w:pPr>
      <w:r>
        <w:rPr>
          <w:noProof/>
          <w:lang w:val="en-US"/>
        </w:rPr>
        <w:drawing>
          <wp:inline distT="0" distB="0" distL="0" distR="0" wp14:anchorId="19571527" wp14:editId="3CD32F0B">
            <wp:extent cx="5760085" cy="2917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17825"/>
                    </a:xfrm>
                    <a:prstGeom prst="rect">
                      <a:avLst/>
                    </a:prstGeom>
                  </pic:spPr>
                </pic:pic>
              </a:graphicData>
            </a:graphic>
          </wp:inline>
        </w:drawing>
      </w:r>
    </w:p>
    <w:p w:rsidR="00EA6242" w:rsidRDefault="00EA6242" w:rsidP="00C81A2B">
      <w:pPr>
        <w:pStyle w:val="Style2"/>
      </w:pPr>
      <w:bookmarkStart w:id="164" w:name="_Toc58082673"/>
      <w:r>
        <w:t>Hình 12.1</w:t>
      </w:r>
      <w:r w:rsidR="005408BD">
        <w:t>.1</w:t>
      </w:r>
      <w:r>
        <w:t xml:space="preserve"> Giao diện quả</w:t>
      </w:r>
      <w:r w:rsidR="00CB0C17">
        <w:t>n trị</w:t>
      </w:r>
      <w:r>
        <w:t xml:space="preserve"> nhà trọ</w:t>
      </w:r>
      <w:bookmarkEnd w:id="164"/>
    </w:p>
    <w:p w:rsidR="005408BD" w:rsidRDefault="009A7401" w:rsidP="00EA6242">
      <w:pPr>
        <w:pStyle w:val="11"/>
        <w:ind w:left="630"/>
        <w:rPr>
          <w:sz w:val="26"/>
        </w:rPr>
      </w:pPr>
      <w:r>
        <w:rPr>
          <w:noProof/>
          <w:lang w:val="en-US"/>
        </w:rPr>
        <w:lastRenderedPageBreak/>
        <w:drawing>
          <wp:inline distT="0" distB="0" distL="0" distR="0" wp14:anchorId="0CC0837A" wp14:editId="5080A7ED">
            <wp:extent cx="5760085" cy="29070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907030"/>
                    </a:xfrm>
                    <a:prstGeom prst="rect">
                      <a:avLst/>
                    </a:prstGeom>
                  </pic:spPr>
                </pic:pic>
              </a:graphicData>
            </a:graphic>
          </wp:inline>
        </w:drawing>
      </w:r>
    </w:p>
    <w:p w:rsidR="00EA6242" w:rsidRDefault="005408BD" w:rsidP="00C81A2B">
      <w:pPr>
        <w:pStyle w:val="Style2"/>
      </w:pPr>
      <w:bookmarkStart w:id="165" w:name="_Toc58082674"/>
      <w:r>
        <w:t xml:space="preserve">Hình 12.1.2 Giao diện </w:t>
      </w:r>
      <w:r w:rsidR="006F63C4">
        <w:t>sửa</w:t>
      </w:r>
      <w:r>
        <w:t xml:space="preserve"> bài đăng của quản trị viên</w:t>
      </w:r>
      <w:bookmarkEnd w:id="165"/>
    </w:p>
    <w:p w:rsidR="00EA6242" w:rsidRDefault="00EA6242" w:rsidP="00662184">
      <w:pPr>
        <w:pStyle w:val="11"/>
        <w:numPr>
          <w:ilvl w:val="1"/>
          <w:numId w:val="31"/>
        </w:numPr>
        <w:ind w:left="630"/>
        <w:jc w:val="left"/>
        <w:outlineLvl w:val="2"/>
        <w:rPr>
          <w:sz w:val="26"/>
        </w:rPr>
      </w:pPr>
      <w:bookmarkStart w:id="166" w:name="_Toc58082777"/>
      <w:r>
        <w:rPr>
          <w:sz w:val="26"/>
        </w:rPr>
        <w:t>Giao diệ</w:t>
      </w:r>
      <w:r w:rsidR="00CB0C17">
        <w:rPr>
          <w:sz w:val="26"/>
        </w:rPr>
        <w:t>n</w:t>
      </w:r>
      <w:r>
        <w:rPr>
          <w:sz w:val="26"/>
        </w:rPr>
        <w:t xml:space="preserve"> quản trị khách hàng</w:t>
      </w:r>
      <w:bookmarkEnd w:id="166"/>
    </w:p>
    <w:p w:rsidR="00EA6242" w:rsidRDefault="00EA6242" w:rsidP="00EA6242">
      <w:pPr>
        <w:pStyle w:val="11"/>
        <w:ind w:firstLine="27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khách hàng.</w:t>
      </w:r>
    </w:p>
    <w:p w:rsidR="00EA6242" w:rsidRPr="00EA6242" w:rsidRDefault="005A62A6" w:rsidP="00EA6242">
      <w:pPr>
        <w:pStyle w:val="11"/>
        <w:ind w:firstLine="270"/>
        <w:jc w:val="left"/>
        <w:rPr>
          <w:b w:val="0"/>
          <w:sz w:val="26"/>
        </w:rPr>
      </w:pPr>
      <w:r>
        <w:rPr>
          <w:noProof/>
          <w:lang w:val="en-US"/>
        </w:rPr>
        <w:drawing>
          <wp:inline distT="0" distB="0" distL="0" distR="0" wp14:anchorId="72B7094F" wp14:editId="72ED1036">
            <wp:extent cx="5760085" cy="2899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99410"/>
                    </a:xfrm>
                    <a:prstGeom prst="rect">
                      <a:avLst/>
                    </a:prstGeom>
                  </pic:spPr>
                </pic:pic>
              </a:graphicData>
            </a:graphic>
          </wp:inline>
        </w:drawing>
      </w:r>
    </w:p>
    <w:p w:rsidR="00EA6242" w:rsidRDefault="00CB0C17" w:rsidP="00C81A2B">
      <w:pPr>
        <w:pStyle w:val="Style2"/>
      </w:pPr>
      <w:bookmarkStart w:id="167" w:name="_Toc58082675"/>
      <w:r>
        <w:t>Hinh 12.2</w:t>
      </w:r>
      <w:r w:rsidR="005408BD">
        <w:t>.1</w:t>
      </w:r>
      <w:r>
        <w:t xml:space="preserve"> Giao diện quản trị khách hàng</w:t>
      </w:r>
      <w:bookmarkEnd w:id="167"/>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Default="001C37A0" w:rsidP="00C81A2B">
      <w:pPr>
        <w:pStyle w:val="Style2"/>
      </w:pPr>
    </w:p>
    <w:p w:rsidR="001C37A0" w:rsidRPr="001C37A0" w:rsidRDefault="001C37A0" w:rsidP="000556D3">
      <w:pPr>
        <w:pStyle w:val="Style5"/>
      </w:pPr>
      <w:r>
        <w:lastRenderedPageBreak/>
        <w:t>- Khi click vào nút sửa sẽ chuyển quá trang sửa khách hàng, trang này cho phép quản trị viên sửa đổi thông tin khách hàng</w:t>
      </w:r>
    </w:p>
    <w:p w:rsidR="005408BD" w:rsidRDefault="00DC7E77" w:rsidP="00CB0C17">
      <w:pPr>
        <w:pStyle w:val="11"/>
        <w:ind w:left="630"/>
        <w:rPr>
          <w:sz w:val="26"/>
        </w:rPr>
      </w:pPr>
      <w:r>
        <w:rPr>
          <w:noProof/>
          <w:lang w:val="en-US"/>
        </w:rPr>
        <w:drawing>
          <wp:inline distT="0" distB="0" distL="0" distR="0" wp14:anchorId="0B93D2D8" wp14:editId="410C593F">
            <wp:extent cx="5760085" cy="2901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901315"/>
                    </a:xfrm>
                    <a:prstGeom prst="rect">
                      <a:avLst/>
                    </a:prstGeom>
                  </pic:spPr>
                </pic:pic>
              </a:graphicData>
            </a:graphic>
          </wp:inline>
        </w:drawing>
      </w:r>
    </w:p>
    <w:p w:rsidR="005408BD" w:rsidRDefault="005408BD" w:rsidP="00C81A2B">
      <w:pPr>
        <w:pStyle w:val="Style2"/>
      </w:pPr>
      <w:bookmarkStart w:id="168" w:name="_Toc58082676"/>
      <w:r>
        <w:t xml:space="preserve">Hình 12.2.2 Giao diện trang </w:t>
      </w:r>
      <w:r w:rsidR="006F63C4">
        <w:t>sửa</w:t>
      </w:r>
      <w:r>
        <w:t xml:space="preserve"> khách hàng của quản trị viên</w:t>
      </w:r>
      <w:bookmarkEnd w:id="168"/>
    </w:p>
    <w:p w:rsidR="001C37A0" w:rsidRPr="00A96CF2" w:rsidRDefault="00A96CF2" w:rsidP="000556D3">
      <w:pPr>
        <w:pStyle w:val="Style6"/>
      </w:pPr>
      <w:r>
        <w:t>- Khi click vào nút thêm sẽ tạo mới khách hàng dùng cho quản trị viên để thêm khách hàng nếu muốn.</w:t>
      </w:r>
    </w:p>
    <w:p w:rsidR="00C32214" w:rsidRDefault="00C32214" w:rsidP="00C81A2B">
      <w:pPr>
        <w:pStyle w:val="Style2"/>
      </w:pPr>
      <w:bookmarkStart w:id="169" w:name="_Toc58082677"/>
      <w:r>
        <w:rPr>
          <w:noProof/>
        </w:rPr>
        <w:drawing>
          <wp:inline distT="0" distB="0" distL="0" distR="0" wp14:anchorId="11C8A93F" wp14:editId="5A1183D1">
            <wp:extent cx="5760085" cy="2893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93695"/>
                    </a:xfrm>
                    <a:prstGeom prst="rect">
                      <a:avLst/>
                    </a:prstGeom>
                  </pic:spPr>
                </pic:pic>
              </a:graphicData>
            </a:graphic>
          </wp:inline>
        </w:drawing>
      </w:r>
      <w:bookmarkEnd w:id="169"/>
    </w:p>
    <w:p w:rsidR="00C32214" w:rsidRDefault="00C32214" w:rsidP="00C81A2B">
      <w:pPr>
        <w:pStyle w:val="Style2"/>
      </w:pPr>
      <w:bookmarkStart w:id="170" w:name="_Toc58082678"/>
      <w:r>
        <w:t>Hình 12.2.3 Hình giao diện trang thêm khách hàng</w:t>
      </w:r>
      <w:bookmarkEnd w:id="170"/>
    </w:p>
    <w:p w:rsidR="00CB0C17" w:rsidRDefault="00CB0C17" w:rsidP="00CB0C17">
      <w:pPr>
        <w:pStyle w:val="11"/>
        <w:ind w:left="630"/>
        <w:rPr>
          <w:sz w:val="26"/>
        </w:rPr>
      </w:pPr>
    </w:p>
    <w:p w:rsidR="00044065" w:rsidRDefault="00044065" w:rsidP="00CB0C17">
      <w:pPr>
        <w:pStyle w:val="11"/>
        <w:ind w:left="630"/>
        <w:rPr>
          <w:sz w:val="26"/>
        </w:rPr>
      </w:pPr>
    </w:p>
    <w:p w:rsidR="00044065" w:rsidRDefault="00044065" w:rsidP="00CB0C17">
      <w:pPr>
        <w:pStyle w:val="11"/>
        <w:ind w:left="630"/>
        <w:rPr>
          <w:sz w:val="26"/>
        </w:rPr>
      </w:pPr>
    </w:p>
    <w:p w:rsidR="00044065" w:rsidRDefault="00044065" w:rsidP="00CB0C17">
      <w:pPr>
        <w:pStyle w:val="11"/>
        <w:ind w:left="630"/>
        <w:rPr>
          <w:sz w:val="26"/>
        </w:rPr>
      </w:pPr>
    </w:p>
    <w:p w:rsidR="00044065" w:rsidRDefault="00044065" w:rsidP="00CB0C17">
      <w:pPr>
        <w:pStyle w:val="11"/>
        <w:ind w:left="630"/>
        <w:rPr>
          <w:sz w:val="26"/>
        </w:rPr>
      </w:pPr>
    </w:p>
    <w:p w:rsidR="00CB0C17" w:rsidRDefault="00CB0C17" w:rsidP="00662184">
      <w:pPr>
        <w:pStyle w:val="11"/>
        <w:numPr>
          <w:ilvl w:val="1"/>
          <w:numId w:val="31"/>
        </w:numPr>
        <w:ind w:left="630"/>
        <w:jc w:val="left"/>
        <w:outlineLvl w:val="2"/>
        <w:rPr>
          <w:sz w:val="26"/>
        </w:rPr>
      </w:pPr>
      <w:bookmarkStart w:id="171" w:name="_Toc58082778"/>
      <w:r>
        <w:rPr>
          <w:sz w:val="26"/>
        </w:rPr>
        <w:lastRenderedPageBreak/>
        <w:t>Giao diện quản lí quản trị viên</w:t>
      </w:r>
      <w:bookmarkEnd w:id="171"/>
    </w:p>
    <w:p w:rsidR="00CB0C17" w:rsidRDefault="00CB0C17" w:rsidP="00CB0C17">
      <w:pPr>
        <w:pStyle w:val="11"/>
        <w:ind w:left="270"/>
        <w:jc w:val="left"/>
        <w:rPr>
          <w:b w:val="0"/>
          <w:sz w:val="26"/>
        </w:rPr>
      </w:pPr>
      <w:r>
        <w:rPr>
          <w:b w:val="0"/>
          <w:sz w:val="26"/>
        </w:rPr>
        <w:t>- Ở đây người quản trị có thể quản lí các quản trị viên như thêm,</w:t>
      </w:r>
      <w:r w:rsidR="006F63C4">
        <w:rPr>
          <w:b w:val="0"/>
          <w:sz w:val="26"/>
        </w:rPr>
        <w:t>sửa</w:t>
      </w:r>
      <w:r>
        <w:rPr>
          <w:b w:val="0"/>
          <w:sz w:val="26"/>
        </w:rPr>
        <w:t xml:space="preserve"> ,xóa.</w:t>
      </w:r>
    </w:p>
    <w:p w:rsidR="00CB0C17" w:rsidRPr="00CB0C17" w:rsidRDefault="005A62A6" w:rsidP="00CB0C17">
      <w:pPr>
        <w:pStyle w:val="11"/>
        <w:ind w:left="270"/>
        <w:jc w:val="left"/>
        <w:rPr>
          <w:b w:val="0"/>
          <w:sz w:val="26"/>
        </w:rPr>
      </w:pPr>
      <w:r>
        <w:rPr>
          <w:noProof/>
          <w:lang w:val="en-US"/>
        </w:rPr>
        <w:drawing>
          <wp:inline distT="0" distB="0" distL="0" distR="0" wp14:anchorId="6CFAD006" wp14:editId="6D0B73FB">
            <wp:extent cx="5760085"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14650"/>
                    </a:xfrm>
                    <a:prstGeom prst="rect">
                      <a:avLst/>
                    </a:prstGeom>
                  </pic:spPr>
                </pic:pic>
              </a:graphicData>
            </a:graphic>
          </wp:inline>
        </w:drawing>
      </w:r>
    </w:p>
    <w:p w:rsidR="005408BD" w:rsidRPr="00044065" w:rsidRDefault="005408BD" w:rsidP="00044065">
      <w:pPr>
        <w:pStyle w:val="Style2"/>
      </w:pPr>
      <w:bookmarkStart w:id="172" w:name="_Toc58082679"/>
      <w:r>
        <w:t>Hình 12.3.1 Giao diện trang quản lí quản trị viên</w:t>
      </w:r>
      <w:bookmarkEnd w:id="172"/>
    </w:p>
    <w:p w:rsidR="005408BD" w:rsidRDefault="005408BD" w:rsidP="005408BD">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 thể chỉnh </w:t>
      </w:r>
      <w:r w:rsidR="006F63C4">
        <w:rPr>
          <w:rFonts w:ascii="Times New Roman" w:hAnsi="Times New Roman" w:cs="Times New Roman"/>
          <w:sz w:val="26"/>
          <w:szCs w:val="26"/>
        </w:rPr>
        <w:t>sửa</w:t>
      </w:r>
      <w:r>
        <w:rPr>
          <w:rFonts w:ascii="Times New Roman" w:hAnsi="Times New Roman" w:cs="Times New Roman"/>
          <w:sz w:val="26"/>
          <w:szCs w:val="26"/>
        </w:rPr>
        <w:t xml:space="preserve"> thông tin quản trị của mình hoặc của các quản trị viên khác.</w:t>
      </w:r>
    </w:p>
    <w:p w:rsidR="00F0546D" w:rsidRPr="005408BD" w:rsidRDefault="00F0546D" w:rsidP="005408BD">
      <w:pPr>
        <w:pStyle w:val="ListParagraph"/>
        <w:ind w:left="360" w:firstLine="0"/>
        <w:rPr>
          <w:rFonts w:ascii="Times New Roman" w:hAnsi="Times New Roman" w:cs="Times New Roman"/>
          <w:sz w:val="26"/>
          <w:szCs w:val="26"/>
        </w:rPr>
      </w:pPr>
    </w:p>
    <w:p w:rsidR="005408BD" w:rsidRDefault="005A62A6" w:rsidP="005408BD">
      <w:pPr>
        <w:pStyle w:val="ListParagraph"/>
        <w:ind w:left="360" w:firstLine="0"/>
        <w:jc w:val="center"/>
        <w:rPr>
          <w:rFonts w:ascii="Times New Roman" w:hAnsi="Times New Roman" w:cs="Times New Roman"/>
          <w:b/>
          <w:sz w:val="26"/>
          <w:szCs w:val="26"/>
        </w:rPr>
      </w:pPr>
      <w:r>
        <w:rPr>
          <w:noProof/>
        </w:rPr>
        <w:drawing>
          <wp:inline distT="0" distB="0" distL="0" distR="0" wp14:anchorId="6B6D637C" wp14:editId="5E8E7D43">
            <wp:extent cx="5760085" cy="29057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905760"/>
                    </a:xfrm>
                    <a:prstGeom prst="rect">
                      <a:avLst/>
                    </a:prstGeom>
                  </pic:spPr>
                </pic:pic>
              </a:graphicData>
            </a:graphic>
          </wp:inline>
        </w:drawing>
      </w:r>
    </w:p>
    <w:p w:rsidR="005408BD" w:rsidRPr="00657FBB" w:rsidRDefault="005408BD" w:rsidP="005408BD">
      <w:pPr>
        <w:pStyle w:val="ListParagraph"/>
        <w:ind w:left="360" w:firstLine="0"/>
        <w:jc w:val="center"/>
        <w:rPr>
          <w:rFonts w:ascii="Times New Roman" w:hAnsi="Times New Roman" w:cs="Times New Roman"/>
          <w:b/>
          <w:sz w:val="26"/>
          <w:szCs w:val="26"/>
        </w:rPr>
      </w:pPr>
    </w:p>
    <w:p w:rsidR="005408BD" w:rsidRDefault="005408BD" w:rsidP="00C81A2B">
      <w:pPr>
        <w:pStyle w:val="Style2"/>
      </w:pPr>
      <w:bookmarkStart w:id="173" w:name="_Toc58082680"/>
      <w:r>
        <w:t xml:space="preserve">Hình 12.3.2 Giao diện trang </w:t>
      </w:r>
      <w:r w:rsidR="006F63C4">
        <w:t>sửa</w:t>
      </w:r>
      <w:r>
        <w:t xml:space="preserve"> quản trị viên</w:t>
      </w:r>
      <w:bookmarkEnd w:id="173"/>
    </w:p>
    <w:p w:rsidR="00044065" w:rsidRDefault="00044065" w:rsidP="00C81A2B">
      <w:pPr>
        <w:pStyle w:val="Style2"/>
      </w:pPr>
    </w:p>
    <w:p w:rsidR="00044065" w:rsidRDefault="00044065" w:rsidP="00C81A2B">
      <w:pPr>
        <w:pStyle w:val="Style2"/>
      </w:pPr>
    </w:p>
    <w:p w:rsidR="00044065" w:rsidRDefault="00044065" w:rsidP="00C81A2B">
      <w:pPr>
        <w:pStyle w:val="Style2"/>
      </w:pPr>
    </w:p>
    <w:p w:rsidR="00044065" w:rsidRDefault="00044065" w:rsidP="00C81A2B">
      <w:pPr>
        <w:pStyle w:val="Style2"/>
      </w:pPr>
    </w:p>
    <w:p w:rsidR="00044065" w:rsidRDefault="00044065" w:rsidP="00C81A2B">
      <w:pPr>
        <w:pStyle w:val="Style2"/>
      </w:pPr>
    </w:p>
    <w:p w:rsidR="005408BD" w:rsidRPr="00044065" w:rsidRDefault="00F0546D" w:rsidP="00044065">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w:t>
      </w:r>
      <w:r w:rsidR="00044065">
        <w:rPr>
          <w:rFonts w:ascii="Times New Roman" w:hAnsi="Times New Roman" w:cs="Times New Roman"/>
          <w:sz w:val="26"/>
          <w:szCs w:val="26"/>
        </w:rPr>
        <w:t xml:space="preserve"> </w:t>
      </w:r>
      <w:proofErr w:type="gramStart"/>
      <w:r w:rsidR="00044065">
        <w:rPr>
          <w:rFonts w:ascii="Times New Roman" w:hAnsi="Times New Roman" w:cs="Times New Roman"/>
          <w:sz w:val="26"/>
          <w:szCs w:val="26"/>
        </w:rPr>
        <w:t xml:space="preserve">thể </w:t>
      </w:r>
      <w:r>
        <w:rPr>
          <w:rFonts w:ascii="Times New Roman" w:hAnsi="Times New Roman" w:cs="Times New Roman"/>
          <w:sz w:val="26"/>
          <w:szCs w:val="26"/>
        </w:rPr>
        <w:t xml:space="preserve"> thêm</w:t>
      </w:r>
      <w:proofErr w:type="gramEnd"/>
      <w:r>
        <w:rPr>
          <w:rFonts w:ascii="Times New Roman" w:hAnsi="Times New Roman" w:cs="Times New Roman"/>
          <w:sz w:val="26"/>
          <w:szCs w:val="26"/>
        </w:rPr>
        <w:t xml:space="preserve"> một quản trị viên mớ</w:t>
      </w:r>
      <w:r w:rsidR="00044065">
        <w:rPr>
          <w:rFonts w:ascii="Times New Roman" w:hAnsi="Times New Roman" w:cs="Times New Roman"/>
          <w:sz w:val="26"/>
          <w:szCs w:val="26"/>
        </w:rPr>
        <w:t>i.</w:t>
      </w:r>
    </w:p>
    <w:p w:rsidR="005408BD" w:rsidRDefault="005408BD" w:rsidP="005408BD">
      <w:pPr>
        <w:ind w:firstLine="0"/>
        <w:jc w:val="center"/>
        <w:rPr>
          <w:rFonts w:ascii="Times New Roman" w:hAnsi="Times New Roman" w:cs="Times New Roman"/>
          <w:sz w:val="26"/>
          <w:szCs w:val="26"/>
        </w:rPr>
      </w:pPr>
      <w:r>
        <w:rPr>
          <w:noProof/>
        </w:rPr>
        <w:drawing>
          <wp:inline distT="0" distB="0" distL="0" distR="0" wp14:anchorId="1B685EDD" wp14:editId="0E0C10DE">
            <wp:extent cx="5760085" cy="25596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59685"/>
                    </a:xfrm>
                    <a:prstGeom prst="rect">
                      <a:avLst/>
                    </a:prstGeom>
                  </pic:spPr>
                </pic:pic>
              </a:graphicData>
            </a:graphic>
          </wp:inline>
        </w:drawing>
      </w:r>
    </w:p>
    <w:p w:rsidR="005408BD" w:rsidRDefault="005408BD" w:rsidP="005A62A6">
      <w:pPr>
        <w:pStyle w:val="Style2"/>
      </w:pPr>
      <w:bookmarkStart w:id="174" w:name="_Toc58082681"/>
      <w:r>
        <w:t>Hình 12.3.2 Giao diện thêm quản trị viên</w:t>
      </w:r>
      <w:bookmarkEnd w:id="174"/>
    </w:p>
    <w:p w:rsidR="00031548" w:rsidRDefault="00114FF7" w:rsidP="00662184">
      <w:pPr>
        <w:pStyle w:val="ListParagraph"/>
        <w:numPr>
          <w:ilvl w:val="1"/>
          <w:numId w:val="31"/>
        </w:numPr>
        <w:ind w:left="630"/>
        <w:outlineLvl w:val="2"/>
        <w:rPr>
          <w:rFonts w:ascii="Times New Roman" w:hAnsi="Times New Roman" w:cs="Times New Roman"/>
          <w:b/>
          <w:sz w:val="26"/>
          <w:szCs w:val="26"/>
        </w:rPr>
      </w:pPr>
      <w:bookmarkStart w:id="175" w:name="_Toc58082779"/>
      <w:r w:rsidRPr="00114FF7">
        <w:rPr>
          <w:rFonts w:ascii="Times New Roman" w:hAnsi="Times New Roman" w:cs="Times New Roman"/>
          <w:b/>
          <w:sz w:val="26"/>
          <w:szCs w:val="26"/>
        </w:rPr>
        <w:t>Giao diện trang quản trị tỉnh thành</w:t>
      </w:r>
      <w:bookmarkEnd w:id="175"/>
    </w:p>
    <w:p w:rsidR="00114FF7" w:rsidRDefault="00114FF7" w:rsidP="00114FF7">
      <w:pPr>
        <w:pStyle w:val="ListParagraph"/>
        <w:ind w:left="630" w:firstLine="0"/>
        <w:rPr>
          <w:rFonts w:ascii="Times New Roman" w:hAnsi="Times New Roman" w:cs="Times New Roman"/>
          <w:b/>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tỉnh thành, phục vụ cho việc cập nhật và phát triển website.</w:t>
      </w:r>
    </w:p>
    <w:p w:rsidR="00114FF7" w:rsidRDefault="005A62A6" w:rsidP="00114FF7">
      <w:pPr>
        <w:ind w:firstLine="0"/>
        <w:rPr>
          <w:rFonts w:ascii="Times New Roman" w:hAnsi="Times New Roman" w:cs="Times New Roman"/>
          <w:sz w:val="26"/>
          <w:szCs w:val="26"/>
        </w:rPr>
      </w:pPr>
      <w:r>
        <w:rPr>
          <w:noProof/>
        </w:rPr>
        <w:drawing>
          <wp:inline distT="0" distB="0" distL="0" distR="0" wp14:anchorId="7FEFBA2F" wp14:editId="2AC69D5A">
            <wp:extent cx="5760085" cy="2905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905760"/>
                    </a:xfrm>
                    <a:prstGeom prst="rect">
                      <a:avLst/>
                    </a:prstGeom>
                  </pic:spPr>
                </pic:pic>
              </a:graphicData>
            </a:graphic>
          </wp:inline>
        </w:drawing>
      </w:r>
    </w:p>
    <w:p w:rsidR="00114FF7" w:rsidRDefault="00114FF7" w:rsidP="00C81A2B">
      <w:pPr>
        <w:pStyle w:val="Style2"/>
      </w:pPr>
      <w:bookmarkStart w:id="176" w:name="_Toc58082682"/>
      <w:r>
        <w:t>Hinh 12.4.1 Giao diện trang quản trị tỉnh thành</w:t>
      </w:r>
      <w:bookmarkEnd w:id="176"/>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tình thành</w:t>
      </w:r>
    </w:p>
    <w:p w:rsidR="006F63C4" w:rsidRDefault="005A62A6" w:rsidP="00114FF7">
      <w:pPr>
        <w:ind w:firstLine="0"/>
        <w:jc w:val="center"/>
        <w:rPr>
          <w:rFonts w:ascii="Times New Roman" w:hAnsi="Times New Roman" w:cs="Times New Roman"/>
          <w:b/>
          <w:sz w:val="26"/>
          <w:szCs w:val="26"/>
        </w:rPr>
      </w:pPr>
      <w:r>
        <w:rPr>
          <w:noProof/>
        </w:rPr>
        <w:drawing>
          <wp:inline distT="0" distB="0" distL="0" distR="0" wp14:anchorId="208F5E56" wp14:editId="3722DE83">
            <wp:extent cx="5760085" cy="2899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899410"/>
                    </a:xfrm>
                    <a:prstGeom prst="rect">
                      <a:avLst/>
                    </a:prstGeom>
                  </pic:spPr>
                </pic:pic>
              </a:graphicData>
            </a:graphic>
          </wp:inline>
        </w:drawing>
      </w:r>
    </w:p>
    <w:p w:rsidR="006F63C4" w:rsidRDefault="006F63C4" w:rsidP="00C81A2B">
      <w:pPr>
        <w:pStyle w:val="Style2"/>
      </w:pPr>
      <w:bookmarkStart w:id="177" w:name="_Toc58082683"/>
      <w:r>
        <w:t>Hình 12.4.2 Giao diện trang sửa tình thành</w:t>
      </w:r>
      <w:bookmarkEnd w:id="177"/>
    </w:p>
    <w:p w:rsidR="00E1507B" w:rsidRPr="005A62A6" w:rsidRDefault="00E1507B" w:rsidP="005A62A6">
      <w:pPr>
        <w:ind w:firstLine="0"/>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114FF7" w:rsidRDefault="00114FF7" w:rsidP="00114FF7">
      <w:pPr>
        <w:ind w:firstLine="0"/>
        <w:jc w:val="center"/>
        <w:rPr>
          <w:rFonts w:ascii="Times New Roman" w:hAnsi="Times New Roman" w:cs="Times New Roman"/>
          <w:b/>
          <w:sz w:val="26"/>
          <w:szCs w:val="26"/>
        </w:rPr>
      </w:pPr>
      <w:r>
        <w:rPr>
          <w:noProof/>
        </w:rPr>
        <w:drawing>
          <wp:inline distT="0" distB="0" distL="0" distR="0" wp14:anchorId="4FBF1630" wp14:editId="70C31E07">
            <wp:extent cx="5760085" cy="2279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279650"/>
                    </a:xfrm>
                    <a:prstGeom prst="rect">
                      <a:avLst/>
                    </a:prstGeom>
                  </pic:spPr>
                </pic:pic>
              </a:graphicData>
            </a:graphic>
          </wp:inline>
        </w:drawing>
      </w:r>
    </w:p>
    <w:p w:rsidR="00480004" w:rsidRDefault="00114FF7" w:rsidP="00C81A2B">
      <w:pPr>
        <w:pStyle w:val="Style2"/>
      </w:pPr>
      <w:bookmarkStart w:id="178" w:name="_Toc58082684"/>
      <w:r>
        <w:t>Hình 12.4.2 Giao diện trang thêm mới tỉnh thành</w:t>
      </w:r>
      <w:bookmarkEnd w:id="178"/>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5A62A6" w:rsidRDefault="005A62A6" w:rsidP="00C81A2B">
      <w:pPr>
        <w:pStyle w:val="Style2"/>
      </w:pPr>
    </w:p>
    <w:p w:rsidR="00480004" w:rsidRPr="00480004" w:rsidRDefault="00480004"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79" w:name="_Toc58082780"/>
      <w:r w:rsidRPr="00480004">
        <w:rPr>
          <w:rFonts w:ascii="Times New Roman" w:hAnsi="Times New Roman" w:cs="Times New Roman"/>
          <w:b/>
          <w:sz w:val="26"/>
          <w:szCs w:val="26"/>
        </w:rPr>
        <w:t>Giao diện trang quản trị quận huyện</w:t>
      </w:r>
      <w:bookmarkEnd w:id="179"/>
    </w:p>
    <w:p w:rsidR="00480004" w:rsidRDefault="00480004" w:rsidP="00480004">
      <w:pPr>
        <w:pStyle w:val="ListParagraph"/>
        <w:ind w:left="630" w:firstLine="0"/>
        <w:rPr>
          <w:rFonts w:ascii="Times New Roman" w:hAnsi="Times New Roman" w:cs="Times New Roman"/>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quận huyện, phục vụ cho việc cập nhật và phát triển website.</w:t>
      </w:r>
    </w:p>
    <w:p w:rsidR="006F63C4" w:rsidRDefault="006F63C4" w:rsidP="00480004">
      <w:pPr>
        <w:pStyle w:val="ListParagraph"/>
        <w:ind w:left="630" w:firstLine="0"/>
        <w:rPr>
          <w:rFonts w:ascii="Times New Roman" w:hAnsi="Times New Roman" w:cs="Times New Roman"/>
          <w:b/>
          <w:sz w:val="26"/>
          <w:szCs w:val="26"/>
        </w:rPr>
      </w:pPr>
    </w:p>
    <w:p w:rsidR="00114FF7" w:rsidRPr="00114FF7" w:rsidRDefault="005A62A6" w:rsidP="00480004">
      <w:pPr>
        <w:pStyle w:val="ListParagraph"/>
        <w:ind w:left="0" w:firstLine="0"/>
        <w:rPr>
          <w:rFonts w:ascii="Times New Roman" w:hAnsi="Times New Roman" w:cs="Times New Roman"/>
          <w:b/>
          <w:sz w:val="26"/>
          <w:szCs w:val="26"/>
        </w:rPr>
      </w:pPr>
      <w:r>
        <w:rPr>
          <w:noProof/>
        </w:rPr>
        <w:drawing>
          <wp:inline distT="0" distB="0" distL="0" distR="0" wp14:anchorId="0863F6A5" wp14:editId="7DF9D468">
            <wp:extent cx="5760085" cy="291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914650"/>
                    </a:xfrm>
                    <a:prstGeom prst="rect">
                      <a:avLst/>
                    </a:prstGeom>
                  </pic:spPr>
                </pic:pic>
              </a:graphicData>
            </a:graphic>
          </wp:inline>
        </w:drawing>
      </w:r>
    </w:p>
    <w:p w:rsidR="006F63C4" w:rsidRPr="005A62A6" w:rsidRDefault="00480004" w:rsidP="005A62A6">
      <w:pPr>
        <w:pStyle w:val="Style2"/>
      </w:pPr>
      <w:bookmarkStart w:id="180" w:name="_Toc58082685"/>
      <w:r>
        <w:t>Hình 12.5.1</w:t>
      </w:r>
      <w:r w:rsidR="006F63C4">
        <w:t xml:space="preserve"> Giao diện trang quản trị quận huyện</w:t>
      </w:r>
      <w:bookmarkEnd w:id="180"/>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quận huyện</w:t>
      </w:r>
    </w:p>
    <w:p w:rsidR="006F63C4" w:rsidRDefault="005A62A6" w:rsidP="00480004">
      <w:pPr>
        <w:ind w:firstLine="0"/>
        <w:jc w:val="center"/>
        <w:rPr>
          <w:rFonts w:ascii="Times New Roman" w:hAnsi="Times New Roman" w:cs="Times New Roman"/>
          <w:b/>
          <w:sz w:val="26"/>
          <w:szCs w:val="26"/>
        </w:rPr>
      </w:pPr>
      <w:r>
        <w:rPr>
          <w:noProof/>
        </w:rPr>
        <w:drawing>
          <wp:inline distT="0" distB="0" distL="0" distR="0" wp14:anchorId="74568A05" wp14:editId="36F9E5EA">
            <wp:extent cx="5760085" cy="28936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893695"/>
                    </a:xfrm>
                    <a:prstGeom prst="rect">
                      <a:avLst/>
                    </a:prstGeom>
                  </pic:spPr>
                </pic:pic>
              </a:graphicData>
            </a:graphic>
          </wp:inline>
        </w:drawing>
      </w:r>
    </w:p>
    <w:p w:rsidR="006F63C4" w:rsidRDefault="006F63C4" w:rsidP="00C81A2B">
      <w:pPr>
        <w:pStyle w:val="Style2"/>
      </w:pPr>
      <w:bookmarkStart w:id="181" w:name="_Toc58082686"/>
      <w:r>
        <w:t>Hình 12.5.2 Giao diện trang sửa quận huyện</w:t>
      </w:r>
      <w:bookmarkEnd w:id="181"/>
    </w:p>
    <w:p w:rsidR="006F63C4" w:rsidRDefault="006F63C4"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5A62A6" w:rsidRDefault="005A62A6" w:rsidP="006F63C4">
      <w:pPr>
        <w:ind w:firstLine="0"/>
        <w:jc w:val="center"/>
        <w:rPr>
          <w:rFonts w:ascii="Times New Roman" w:hAnsi="Times New Roman" w:cs="Times New Roman"/>
          <w:b/>
          <w:sz w:val="26"/>
          <w:szCs w:val="26"/>
        </w:rPr>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6F63C4" w:rsidRDefault="006F63C4" w:rsidP="00480004">
      <w:pPr>
        <w:ind w:firstLine="0"/>
        <w:jc w:val="center"/>
        <w:rPr>
          <w:rFonts w:ascii="Times New Roman" w:hAnsi="Times New Roman" w:cs="Times New Roman"/>
          <w:b/>
          <w:sz w:val="26"/>
          <w:szCs w:val="26"/>
        </w:rPr>
      </w:pPr>
      <w:r>
        <w:rPr>
          <w:noProof/>
        </w:rPr>
        <w:drawing>
          <wp:inline distT="0" distB="0" distL="0" distR="0" wp14:anchorId="2BF624D7" wp14:editId="1CF015FD">
            <wp:extent cx="5760085" cy="26612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61285"/>
                    </a:xfrm>
                    <a:prstGeom prst="rect">
                      <a:avLst/>
                    </a:prstGeom>
                  </pic:spPr>
                </pic:pic>
              </a:graphicData>
            </a:graphic>
          </wp:inline>
        </w:drawing>
      </w:r>
    </w:p>
    <w:p w:rsidR="005A62A6" w:rsidRDefault="006F63C4" w:rsidP="005A62A6">
      <w:pPr>
        <w:pStyle w:val="Style2"/>
      </w:pPr>
      <w:bookmarkStart w:id="182" w:name="_Toc58082687"/>
      <w:r>
        <w:t>Hình 12.5.3 Giao diện trang thêm quân huyện</w:t>
      </w:r>
      <w:bookmarkEnd w:id="182"/>
    </w:p>
    <w:p w:rsidR="005A62A6" w:rsidRDefault="005A62A6">
      <w:pPr>
        <w:rPr>
          <w:rFonts w:ascii="Times New Roman" w:hAnsi="Times New Roman" w:cs="Times New Roman"/>
          <w:b/>
          <w:sz w:val="26"/>
          <w:szCs w:val="26"/>
        </w:rPr>
      </w:pPr>
      <w:r>
        <w:br w:type="page"/>
      </w:r>
    </w:p>
    <w:p w:rsidR="00BF10D8" w:rsidRPr="005A62A6" w:rsidRDefault="00BF10D8" w:rsidP="005A62A6">
      <w:pPr>
        <w:pStyle w:val="Style2"/>
      </w:pPr>
    </w:p>
    <w:p w:rsidR="00BF10D8" w:rsidRDefault="00BF10D8"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83" w:name="_Toc58082781"/>
      <w:r w:rsidRPr="00BF10D8">
        <w:rPr>
          <w:rFonts w:ascii="Times New Roman" w:hAnsi="Times New Roman" w:cs="Times New Roman"/>
          <w:b/>
          <w:sz w:val="26"/>
          <w:szCs w:val="26"/>
        </w:rPr>
        <w:t>Giao diện trang quản trị phường xã</w:t>
      </w:r>
      <w:bookmarkEnd w:id="183"/>
    </w:p>
    <w:p w:rsidR="00BF10D8" w:rsidRPr="00BF10D8" w:rsidRDefault="00BF10D8" w:rsidP="00BF10D8">
      <w:pPr>
        <w:rPr>
          <w:rFonts w:ascii="Times New Roman" w:hAnsi="Times New Roman" w:cs="Times New Roman"/>
          <w:sz w:val="26"/>
          <w:szCs w:val="26"/>
        </w:rPr>
      </w:pPr>
      <w:r w:rsidRPr="00BF10D8">
        <w:rPr>
          <w:rFonts w:ascii="Times New Roman" w:hAnsi="Times New Roman" w:cs="Times New Roman"/>
          <w:sz w:val="26"/>
          <w:szCs w:val="26"/>
        </w:rPr>
        <w:t xml:space="preserve">- Trang này cho phép quản trị viên thêm, sửa hoặc xóa </w:t>
      </w:r>
      <w:r w:rsidR="005D7D8E">
        <w:rPr>
          <w:rFonts w:ascii="Times New Roman" w:hAnsi="Times New Roman" w:cs="Times New Roman"/>
          <w:sz w:val="26"/>
          <w:szCs w:val="26"/>
        </w:rPr>
        <w:t>phường xã</w:t>
      </w:r>
      <w:r w:rsidRPr="00BF10D8">
        <w:rPr>
          <w:rFonts w:ascii="Times New Roman" w:hAnsi="Times New Roman" w:cs="Times New Roman"/>
          <w:sz w:val="26"/>
          <w:szCs w:val="26"/>
        </w:rPr>
        <w:t>, phục vụ cho việc cập nhật và phát triển website.</w:t>
      </w:r>
    </w:p>
    <w:p w:rsidR="00BF10D8" w:rsidRPr="00BF10D8" w:rsidRDefault="00BF10D8" w:rsidP="00BF10D8">
      <w:pPr>
        <w:pStyle w:val="ListParagraph"/>
        <w:ind w:left="630" w:firstLine="0"/>
        <w:rPr>
          <w:rFonts w:ascii="Times New Roman" w:hAnsi="Times New Roman" w:cs="Times New Roman"/>
          <w:b/>
          <w:sz w:val="26"/>
          <w:szCs w:val="26"/>
        </w:rPr>
      </w:pPr>
    </w:p>
    <w:p w:rsidR="006F63C4" w:rsidRDefault="005A62A6" w:rsidP="00480004">
      <w:pPr>
        <w:ind w:firstLine="0"/>
        <w:jc w:val="center"/>
        <w:rPr>
          <w:rFonts w:ascii="Times New Roman" w:hAnsi="Times New Roman" w:cs="Times New Roman"/>
          <w:b/>
          <w:sz w:val="26"/>
          <w:szCs w:val="26"/>
        </w:rPr>
      </w:pPr>
      <w:r>
        <w:rPr>
          <w:noProof/>
        </w:rPr>
        <w:drawing>
          <wp:inline distT="0" distB="0" distL="0" distR="0" wp14:anchorId="41884222" wp14:editId="235DE72C">
            <wp:extent cx="5760085" cy="2902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902585"/>
                    </a:xfrm>
                    <a:prstGeom prst="rect">
                      <a:avLst/>
                    </a:prstGeom>
                  </pic:spPr>
                </pic:pic>
              </a:graphicData>
            </a:graphic>
          </wp:inline>
        </w:drawing>
      </w:r>
    </w:p>
    <w:p w:rsidR="005A62A6" w:rsidRDefault="005D7D8E" w:rsidP="005A62A6">
      <w:pPr>
        <w:pStyle w:val="Style2"/>
      </w:pPr>
      <w:bookmarkStart w:id="184" w:name="_Toc58082688"/>
      <w:r>
        <w:t>Hình 12.6.1 Hình giao diện trang quản trị phường xã</w:t>
      </w:r>
      <w:bookmarkEnd w:id="184"/>
    </w:p>
    <w:p w:rsidR="005A62A6" w:rsidRDefault="005A62A6" w:rsidP="005A62A6">
      <w:pPr>
        <w:pStyle w:val="Style2"/>
      </w:pPr>
    </w:p>
    <w:p w:rsidR="005D7D8E" w:rsidRDefault="005D7D8E" w:rsidP="005D7D8E">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phường xã</w:t>
      </w:r>
    </w:p>
    <w:p w:rsidR="005A62A6" w:rsidRPr="006F63C4" w:rsidRDefault="005A62A6" w:rsidP="005D7D8E">
      <w:pPr>
        <w:ind w:firstLine="0"/>
        <w:rPr>
          <w:rFonts w:ascii="Times New Roman" w:hAnsi="Times New Roman" w:cs="Times New Roman"/>
          <w:sz w:val="26"/>
          <w:szCs w:val="26"/>
        </w:rPr>
      </w:pPr>
    </w:p>
    <w:p w:rsidR="005D7D8E" w:rsidRDefault="005A62A6" w:rsidP="005D7D8E">
      <w:pPr>
        <w:ind w:firstLine="0"/>
        <w:rPr>
          <w:rFonts w:ascii="Times New Roman" w:hAnsi="Times New Roman" w:cs="Times New Roman"/>
          <w:b/>
          <w:sz w:val="26"/>
          <w:szCs w:val="26"/>
        </w:rPr>
      </w:pPr>
      <w:r>
        <w:rPr>
          <w:noProof/>
        </w:rPr>
        <w:drawing>
          <wp:inline distT="0" distB="0" distL="0" distR="0" wp14:anchorId="647A4E23" wp14:editId="431475AC">
            <wp:extent cx="5760085" cy="2907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07030"/>
                    </a:xfrm>
                    <a:prstGeom prst="rect">
                      <a:avLst/>
                    </a:prstGeom>
                  </pic:spPr>
                </pic:pic>
              </a:graphicData>
            </a:graphic>
          </wp:inline>
        </w:drawing>
      </w:r>
    </w:p>
    <w:p w:rsidR="00BF10D8" w:rsidRDefault="005D7D8E" w:rsidP="00C81A2B">
      <w:pPr>
        <w:pStyle w:val="Style2"/>
      </w:pPr>
      <w:bookmarkStart w:id="185" w:name="_Toc58082689"/>
      <w:r>
        <w:t>Hình 12.6.2 Hình giao diện trang sửa phường xã</w:t>
      </w:r>
      <w:bookmarkEnd w:id="185"/>
    </w:p>
    <w:p w:rsidR="005A62A6" w:rsidRDefault="005A62A6" w:rsidP="00C81A2B">
      <w:pPr>
        <w:pStyle w:val="Style2"/>
      </w:pPr>
    </w:p>
    <w:p w:rsidR="005A62A6" w:rsidRDefault="005A62A6" w:rsidP="00C81A2B">
      <w:pPr>
        <w:pStyle w:val="Style2"/>
      </w:pPr>
    </w:p>
    <w:p w:rsidR="005D7D8E" w:rsidRDefault="005D7D8E" w:rsidP="000556D3">
      <w:pPr>
        <w:pStyle w:val="Style7"/>
      </w:pPr>
      <w:r w:rsidRPr="005A62A6">
        <w:t>- Khi click vào nút thêm sẽ chuyển qua trang thêm mới phường xã</w:t>
      </w:r>
    </w:p>
    <w:p w:rsidR="005A62A6" w:rsidRPr="005A62A6" w:rsidRDefault="005A62A6" w:rsidP="005A62A6">
      <w:pPr>
        <w:pStyle w:val="Style2"/>
        <w:jc w:val="left"/>
        <w:rPr>
          <w:b w:val="0"/>
        </w:rPr>
      </w:pPr>
    </w:p>
    <w:p w:rsidR="005D7D8E" w:rsidRDefault="005D7D8E" w:rsidP="00480004">
      <w:pPr>
        <w:ind w:firstLine="0"/>
        <w:jc w:val="center"/>
        <w:rPr>
          <w:rFonts w:ascii="Times New Roman" w:hAnsi="Times New Roman" w:cs="Times New Roman"/>
          <w:b/>
          <w:sz w:val="26"/>
          <w:szCs w:val="26"/>
        </w:rPr>
      </w:pPr>
      <w:r>
        <w:rPr>
          <w:noProof/>
        </w:rPr>
        <w:drawing>
          <wp:inline distT="0" distB="0" distL="0" distR="0" wp14:anchorId="02F322FA" wp14:editId="44917BFB">
            <wp:extent cx="5760085" cy="29832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983230"/>
                    </a:xfrm>
                    <a:prstGeom prst="rect">
                      <a:avLst/>
                    </a:prstGeom>
                  </pic:spPr>
                </pic:pic>
              </a:graphicData>
            </a:graphic>
          </wp:inline>
        </w:drawing>
      </w:r>
    </w:p>
    <w:p w:rsidR="005A62A6" w:rsidRDefault="005D7D8E" w:rsidP="005A62A6">
      <w:pPr>
        <w:pStyle w:val="Style2"/>
      </w:pPr>
      <w:bookmarkStart w:id="186" w:name="_Toc58082690"/>
      <w:r>
        <w:t>Hình 12.6.3 Hình giao diện thêm mới phường xã</w:t>
      </w:r>
      <w:bookmarkEnd w:id="186"/>
    </w:p>
    <w:p w:rsidR="005A62A6" w:rsidRDefault="005A62A6" w:rsidP="005A62A6">
      <w:pPr>
        <w:pStyle w:val="Style2"/>
      </w:pPr>
    </w:p>
    <w:p w:rsidR="009730BB" w:rsidRDefault="009730BB" w:rsidP="00690A36">
      <w:pPr>
        <w:pStyle w:val="Style4"/>
      </w:pPr>
      <w:bookmarkStart w:id="187" w:name="_Toc58082782"/>
      <w:r>
        <w:t>Giao diện quản lí bài đăng của khách hàng</w:t>
      </w:r>
      <w:bookmarkEnd w:id="187"/>
    </w:p>
    <w:p w:rsidR="009730BB" w:rsidRDefault="009730BB" w:rsidP="009730BB">
      <w:pPr>
        <w:pStyle w:val="11"/>
        <w:numPr>
          <w:ilvl w:val="0"/>
          <w:numId w:val="32"/>
        </w:numPr>
        <w:ind w:left="360" w:hanging="270"/>
        <w:jc w:val="both"/>
        <w:rPr>
          <w:b w:val="0"/>
          <w:sz w:val="26"/>
        </w:rPr>
      </w:pPr>
      <w:r w:rsidRPr="008C7668">
        <w:rPr>
          <w:b w:val="0"/>
          <w:sz w:val="26"/>
        </w:rPr>
        <w:t xml:space="preserve">Mục Đích: </w:t>
      </w:r>
      <w:r>
        <w:rPr>
          <w:b w:val="0"/>
          <w:sz w:val="26"/>
        </w:rPr>
        <w:t>Cho khách hàng quản lí bài đăng của minh để cập nhật hoặc sửa xóa</w:t>
      </w:r>
    </w:p>
    <w:p w:rsidR="005A62A6" w:rsidRDefault="005A62A6" w:rsidP="005A62A6">
      <w:pPr>
        <w:pStyle w:val="11"/>
        <w:ind w:left="90"/>
        <w:jc w:val="both"/>
        <w:rPr>
          <w:b w:val="0"/>
          <w:sz w:val="26"/>
        </w:rPr>
      </w:pPr>
    </w:p>
    <w:p w:rsidR="009730BB" w:rsidRDefault="009730BB" w:rsidP="009730BB">
      <w:pPr>
        <w:pStyle w:val="11"/>
        <w:ind w:left="360"/>
        <w:jc w:val="both"/>
        <w:rPr>
          <w:b w:val="0"/>
          <w:sz w:val="26"/>
        </w:rPr>
      </w:pPr>
      <w:r>
        <w:rPr>
          <w:noProof/>
          <w:lang w:val="en-US"/>
        </w:rPr>
        <w:drawing>
          <wp:inline distT="0" distB="0" distL="0" distR="0" wp14:anchorId="1C4E17A4" wp14:editId="7AEDB5AF">
            <wp:extent cx="5760085" cy="2905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905760"/>
                    </a:xfrm>
                    <a:prstGeom prst="rect">
                      <a:avLst/>
                    </a:prstGeom>
                  </pic:spPr>
                </pic:pic>
              </a:graphicData>
            </a:graphic>
          </wp:inline>
        </w:drawing>
      </w:r>
    </w:p>
    <w:p w:rsidR="005A62A6" w:rsidRDefault="009730BB" w:rsidP="005A62A6">
      <w:pPr>
        <w:pStyle w:val="Style2"/>
      </w:pPr>
      <w:bookmarkStart w:id="188" w:name="_Toc58082691"/>
      <w:r>
        <w:t>Hình 13.1 Giao diện quản lí bài đăng của khách hàng</w:t>
      </w:r>
      <w:bookmarkEnd w:id="188"/>
    </w:p>
    <w:p w:rsidR="005A62A6" w:rsidRDefault="005A62A6" w:rsidP="005A62A6">
      <w:pPr>
        <w:pStyle w:val="Style2"/>
      </w:pPr>
    </w:p>
    <w:p w:rsidR="009730BB" w:rsidRDefault="009730BB" w:rsidP="009730BB">
      <w:pPr>
        <w:pStyle w:val="11"/>
        <w:jc w:val="left"/>
        <w:rPr>
          <w:b w:val="0"/>
          <w:sz w:val="26"/>
        </w:rPr>
      </w:pPr>
      <w:r>
        <w:rPr>
          <w:noProof/>
          <w:sz w:val="26"/>
          <w:lang w:val="en-US"/>
        </w:rPr>
        <w:lastRenderedPageBreak/>
        <mc:AlternateContent>
          <mc:Choice Requires="wpg">
            <w:drawing>
              <wp:anchor distT="0" distB="0" distL="114300" distR="114300" simplePos="0" relativeHeight="251689472" behindDoc="0" locked="0" layoutInCell="1" allowOverlap="1" wp14:anchorId="0C5FE2E1" wp14:editId="558F7F38">
                <wp:simplePos x="0" y="0"/>
                <wp:positionH relativeFrom="margin">
                  <wp:align>left</wp:align>
                </wp:positionH>
                <wp:positionV relativeFrom="paragraph">
                  <wp:posOffset>423722</wp:posOffset>
                </wp:positionV>
                <wp:extent cx="5767401" cy="4632833"/>
                <wp:effectExtent l="0" t="0" r="5080" b="0"/>
                <wp:wrapTight wrapText="bothSides">
                  <wp:wrapPolygon edited="0">
                    <wp:start x="0" y="0"/>
                    <wp:lineTo x="0" y="21496"/>
                    <wp:lineTo x="21548" y="21496"/>
                    <wp:lineTo x="21548" y="0"/>
                    <wp:lineTo x="0" y="0"/>
                  </wp:wrapPolygon>
                </wp:wrapTight>
                <wp:docPr id="7" name="Group 7"/>
                <wp:cNvGraphicFramePr/>
                <a:graphic xmlns:a="http://schemas.openxmlformats.org/drawingml/2006/main">
                  <a:graphicData uri="http://schemas.microsoft.com/office/word/2010/wordprocessingGroup">
                    <wpg:wgp>
                      <wpg:cNvGrpSpPr/>
                      <wpg:grpSpPr>
                        <a:xfrm>
                          <a:off x="0" y="0"/>
                          <a:ext cx="5767401" cy="4632833"/>
                          <a:chOff x="0" y="0"/>
                          <a:chExt cx="5767401" cy="4632833"/>
                        </a:xfrm>
                      </wpg:grpSpPr>
                      <pic:pic xmlns:pic="http://schemas.openxmlformats.org/drawingml/2006/picture">
                        <pic:nvPicPr>
                          <pic:cNvPr id="6" name="Picture 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7316" y="2670048"/>
                            <a:ext cx="5760085" cy="1962785"/>
                          </a:xfrm>
                          <a:prstGeom prst="rect">
                            <a:avLst/>
                          </a:prstGeom>
                        </pic:spPr>
                      </pic:pic>
                      <pic:pic xmlns:pic="http://schemas.openxmlformats.org/drawingml/2006/picture">
                        <pic:nvPicPr>
                          <pic:cNvPr id="5" name="Picture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661920"/>
                          </a:xfrm>
                          <a:prstGeom prst="rect">
                            <a:avLst/>
                          </a:prstGeom>
                        </pic:spPr>
                      </pic:pic>
                    </wpg:wgp>
                  </a:graphicData>
                </a:graphic>
              </wp:anchor>
            </w:drawing>
          </mc:Choice>
          <mc:Fallback>
            <w:pict>
              <v:group w14:anchorId="42B72F54" id="Group 7" o:spid="_x0000_s1026" style="position:absolute;margin-left:0;margin-top:33.35pt;width:454.15pt;height:364.8pt;z-index:251689472;mso-position-horizontal:left;mso-position-horizontal-relative:margin" coordsize="57674,4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">
                <v:shape id="Picture 6" o:spid="_x0000_s1027" type="#_x0000_t75" style="position:absolute;left:73;top:26700;width:57601;height:1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">
                  <v:imagedata r:id="rId54" o:title=""/>
                  <v:path arrowok="t"/>
                </v:shape>
                <v:shape id="Picture 5" o:spid="_x0000_s1028" type="#_x0000_t75" style="position:absolute;width:57600;height:2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">
                  <v:imagedata r:id="rId55" o:title=""/>
                  <v:path arrowok="t"/>
                </v:shape>
                <w10:wrap type="tight" anchorx="margin"/>
              </v:group>
            </w:pict>
          </mc:Fallback>
        </mc:AlternateContent>
      </w:r>
      <w:r>
        <w:rPr>
          <w:sz w:val="26"/>
        </w:rPr>
        <w:t xml:space="preserve">- </w:t>
      </w:r>
      <w:r>
        <w:rPr>
          <w:b w:val="0"/>
          <w:sz w:val="26"/>
        </w:rPr>
        <w:t>Khi nhấn vào bài đăng sẽ chuyễn tới trang sửa bài đăng</w:t>
      </w:r>
    </w:p>
    <w:p w:rsidR="00596FD4" w:rsidRDefault="009730BB" w:rsidP="00DE65F7">
      <w:pPr>
        <w:pStyle w:val="Style2"/>
      </w:pPr>
      <w:bookmarkStart w:id="189" w:name="_Toc58082692"/>
      <w:r>
        <w:t>Hình 13.2 Giao diện sửa bài đăng của khách hàng</w:t>
      </w:r>
      <w:bookmarkEnd w:id="189"/>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655BB6" w:rsidRDefault="00655BB6" w:rsidP="009730BB">
      <w:pPr>
        <w:pStyle w:val="11"/>
        <w:rPr>
          <w:sz w:val="26"/>
        </w:rPr>
      </w:pPr>
    </w:p>
    <w:p w:rsidR="00596FD4" w:rsidRPr="00596FD4" w:rsidRDefault="00596FD4" w:rsidP="00B979D8">
      <w:pPr>
        <w:pStyle w:val="11"/>
        <w:numPr>
          <w:ilvl w:val="0"/>
          <w:numId w:val="18"/>
        </w:numPr>
        <w:ind w:left="360"/>
        <w:jc w:val="left"/>
        <w:outlineLvl w:val="1"/>
        <w:rPr>
          <w:b w:val="0"/>
          <w:sz w:val="26"/>
        </w:rPr>
      </w:pPr>
      <w:bookmarkStart w:id="190" w:name="_Toc58082783"/>
      <w:r>
        <w:rPr>
          <w:sz w:val="26"/>
        </w:rPr>
        <w:lastRenderedPageBreak/>
        <w:t>Giao diện chỉnh sửa thông tin cá nhân</w:t>
      </w:r>
      <w:bookmarkEnd w:id="190"/>
    </w:p>
    <w:p w:rsidR="00655BB6" w:rsidRDefault="00596FD4" w:rsidP="00596FD4">
      <w:pPr>
        <w:pStyle w:val="11"/>
        <w:numPr>
          <w:ilvl w:val="0"/>
          <w:numId w:val="32"/>
        </w:numPr>
        <w:ind w:left="360" w:hanging="270"/>
        <w:jc w:val="left"/>
        <w:rPr>
          <w:b w:val="0"/>
          <w:sz w:val="26"/>
        </w:rPr>
      </w:pPr>
      <w:r w:rsidRPr="008C7668">
        <w:rPr>
          <w:b w:val="0"/>
          <w:sz w:val="26"/>
        </w:rPr>
        <w:t xml:space="preserve">Mục Đích: </w:t>
      </w:r>
      <w:r>
        <w:rPr>
          <w:b w:val="0"/>
          <w:sz w:val="26"/>
        </w:rPr>
        <w:t>Cho khách hàng chỉnh sửa một số thông tin cá nhân của mình</w:t>
      </w:r>
    </w:p>
    <w:p w:rsidR="00655BB6" w:rsidRDefault="00655BB6" w:rsidP="00655BB6">
      <w:pPr>
        <w:pStyle w:val="11"/>
        <w:ind w:left="360"/>
        <w:jc w:val="left"/>
        <w:rPr>
          <w:sz w:val="26"/>
        </w:rPr>
      </w:pPr>
      <w:r>
        <w:rPr>
          <w:noProof/>
          <w:lang w:val="en-US"/>
        </w:rPr>
        <w:drawing>
          <wp:inline distT="0" distB="0" distL="0" distR="0" wp14:anchorId="7D106AFF" wp14:editId="79E5A8CD">
            <wp:extent cx="5760085" cy="291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915920"/>
                    </a:xfrm>
                    <a:prstGeom prst="rect">
                      <a:avLst/>
                    </a:prstGeom>
                  </pic:spPr>
                </pic:pic>
              </a:graphicData>
            </a:graphic>
          </wp:inline>
        </w:drawing>
      </w:r>
      <w:r>
        <w:rPr>
          <w:sz w:val="26"/>
        </w:rPr>
        <w:t xml:space="preserve"> </w:t>
      </w:r>
    </w:p>
    <w:p w:rsidR="00114FF7" w:rsidRPr="005D7D8E" w:rsidRDefault="00655BB6" w:rsidP="00DE65F7">
      <w:pPr>
        <w:pStyle w:val="Style2"/>
      </w:pPr>
      <w:bookmarkStart w:id="191" w:name="_Toc58082693"/>
      <w:r>
        <w:t>Hình 14 Hình giao diện chỉnh sửa thông tin cá nhân</w:t>
      </w:r>
      <w:bookmarkEnd w:id="191"/>
      <w:r w:rsidR="005D7D8E">
        <w:br w:type="page"/>
      </w:r>
      <w:bookmarkStart w:id="192" w:name="_Toc531123915"/>
      <w:bookmarkStart w:id="193" w:name="_Toc532577316"/>
      <w:bookmarkEnd w:id="25"/>
      <w:bookmarkEnd w:id="26"/>
    </w:p>
    <w:p w:rsidR="00321B7E" w:rsidRPr="008C7668" w:rsidRDefault="00321B7E" w:rsidP="009C2FCC">
      <w:pPr>
        <w:pStyle w:val="1"/>
        <w:numPr>
          <w:ilvl w:val="0"/>
          <w:numId w:val="0"/>
        </w:numPr>
        <w:outlineLvl w:val="0"/>
        <w:rPr>
          <w:sz w:val="26"/>
        </w:rPr>
      </w:pPr>
      <w:bookmarkStart w:id="194" w:name="_Toc58074104"/>
      <w:bookmarkStart w:id="195" w:name="_Toc58082784"/>
      <w:r w:rsidRPr="008C7668">
        <w:rPr>
          <w:sz w:val="26"/>
        </w:rPr>
        <w:lastRenderedPageBreak/>
        <w:t>CHƯƠNG 4: KẾT LUẬN VÀ HƯỚNG PHÁT TRIỂN</w:t>
      </w:r>
      <w:bookmarkEnd w:id="192"/>
      <w:bookmarkEnd w:id="193"/>
      <w:bookmarkEnd w:id="194"/>
      <w:bookmarkEnd w:id="195"/>
    </w:p>
    <w:p w:rsidR="00CF57C9"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6" w:name="_Toc532577317"/>
      <w:bookmarkStart w:id="197" w:name="_Toc58074105"/>
      <w:bookmarkStart w:id="198" w:name="_Toc58082785"/>
      <w:r w:rsidRPr="008C7668">
        <w:rPr>
          <w:rFonts w:ascii="Times New Roman" w:hAnsi="Times New Roman" w:cs="Times New Roman"/>
          <w:b/>
          <w:sz w:val="26"/>
          <w:szCs w:val="26"/>
        </w:rPr>
        <w:t>Kết quả đạt đượ</w:t>
      </w:r>
      <w:r w:rsidR="00CF57C9" w:rsidRPr="008C7668">
        <w:rPr>
          <w:rFonts w:ascii="Times New Roman" w:hAnsi="Times New Roman" w:cs="Times New Roman"/>
          <w:b/>
          <w:sz w:val="26"/>
          <w:szCs w:val="26"/>
        </w:rPr>
        <w:t>c:</w:t>
      </w:r>
      <w:bookmarkEnd w:id="196"/>
      <w:bookmarkEnd w:id="197"/>
      <w:bookmarkEnd w:id="198"/>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Pr>
          <w:rFonts w:ascii="Times New Roman" w:hAnsi="Times New Roman" w:cs="Times New Roman"/>
          <w:sz w:val="26"/>
          <w:szCs w:val="26"/>
        </w:rPr>
        <w:t>Xây dựng thành công website tìm phòng trọ dành cho sinh viên.</w:t>
      </w:r>
    </w:p>
    <w:p w:rsidR="00AC1F45" w:rsidRPr="008C7668" w:rsidRDefault="00AC1F45" w:rsidP="009C2FCC">
      <w:pPr>
        <w:pStyle w:val="ListParagraph"/>
        <w:numPr>
          <w:ilvl w:val="0"/>
          <w:numId w:val="1"/>
        </w:numPr>
        <w:spacing w:after="0" w:line="360" w:lineRule="auto"/>
        <w:ind w:left="0" w:firstLine="340"/>
        <w:jc w:val="both"/>
        <w:rPr>
          <w:rFonts w:ascii="Times New Roman" w:hAnsi="Times New Roman" w:cs="Times New Roman"/>
          <w:b/>
          <w:sz w:val="26"/>
          <w:szCs w:val="26"/>
        </w:rPr>
      </w:pPr>
      <w:r w:rsidRPr="008C7668">
        <w:rPr>
          <w:rFonts w:ascii="Times New Roman" w:hAnsi="Times New Roman" w:cs="Times New Roman"/>
          <w:sz w:val="26"/>
          <w:szCs w:val="26"/>
        </w:rPr>
        <w:t xml:space="preserve">Tìm hiểu và nắm cơ bản được những công cụ để </w:t>
      </w:r>
      <w:r w:rsidR="006E678A">
        <w:rPr>
          <w:rFonts w:ascii="Times New Roman" w:hAnsi="Times New Roman" w:cs="Times New Roman"/>
          <w:sz w:val="26"/>
          <w:szCs w:val="26"/>
        </w:rPr>
        <w:t xml:space="preserve">lập </w:t>
      </w:r>
      <w:proofErr w:type="gramStart"/>
      <w:r w:rsidR="006E678A">
        <w:rPr>
          <w:rFonts w:ascii="Times New Roman" w:hAnsi="Times New Roman" w:cs="Times New Roman"/>
          <w:sz w:val="26"/>
          <w:szCs w:val="26"/>
        </w:rPr>
        <w:t xml:space="preserve">trình </w:t>
      </w:r>
      <w:r w:rsidRPr="008C7668">
        <w:rPr>
          <w:rFonts w:ascii="Times New Roman" w:hAnsi="Times New Roman" w:cs="Times New Roman"/>
          <w:sz w:val="26"/>
          <w:szCs w:val="26"/>
        </w:rPr>
        <w:t xml:space="preserve"> website</w:t>
      </w:r>
      <w:proofErr w:type="gramEnd"/>
      <w:r w:rsidRPr="008C7668">
        <w:rPr>
          <w:rFonts w:ascii="Times New Roman" w:hAnsi="Times New Roman" w:cs="Times New Roman"/>
          <w:sz w:val="26"/>
          <w:szCs w:val="26"/>
        </w:rPr>
        <w:t xml:space="preserve"> như: </w:t>
      </w:r>
      <w:r w:rsidR="006E678A">
        <w:rPr>
          <w:rFonts w:ascii="Times New Roman" w:hAnsi="Times New Roman" w:cs="Times New Roman"/>
          <w:sz w:val="26"/>
          <w:szCs w:val="26"/>
        </w:rPr>
        <w:t xml:space="preserve">Asp.net C# </w:t>
      </w:r>
      <w:r w:rsidRPr="008C7668">
        <w:rPr>
          <w:rFonts w:ascii="Times New Roman" w:hAnsi="Times New Roman" w:cs="Times New Roman"/>
          <w:sz w:val="26"/>
          <w:szCs w:val="26"/>
        </w:rPr>
        <w:t>các ngôn ngữ lập trình Website như: HTML, Javascript, CSS.</w:t>
      </w:r>
    </w:p>
    <w:p w:rsidR="007411EC" w:rsidRPr="008C7668" w:rsidRDefault="0047567E"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Giao diện </w:t>
      </w:r>
      <w:r w:rsidR="002F7B52" w:rsidRPr="008C7668">
        <w:rPr>
          <w:rFonts w:ascii="Times New Roman" w:hAnsi="Times New Roman" w:cs="Times New Roman"/>
          <w:sz w:val="26"/>
          <w:szCs w:val="26"/>
        </w:rPr>
        <w:t>w</w:t>
      </w:r>
      <w:r w:rsidRPr="008C7668">
        <w:rPr>
          <w:rFonts w:ascii="Times New Roman" w:hAnsi="Times New Roman" w:cs="Times New Roman"/>
          <w:sz w:val="26"/>
          <w:szCs w:val="26"/>
        </w:rPr>
        <w:t>ebsite được thiết kế đơn giản, thân thiện và dễ sử dụng</w:t>
      </w:r>
    </w:p>
    <w:p w:rsidR="000E7EEC"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9" w:name="_Toc532577318"/>
      <w:bookmarkStart w:id="200" w:name="_Toc58074106"/>
      <w:bookmarkStart w:id="201" w:name="_Toc58082786"/>
      <w:r w:rsidRPr="008C7668">
        <w:rPr>
          <w:rFonts w:ascii="Times New Roman" w:hAnsi="Times New Roman" w:cs="Times New Roman"/>
          <w:b/>
          <w:sz w:val="26"/>
          <w:szCs w:val="26"/>
        </w:rPr>
        <w:t>Việc chưa làm được</w:t>
      </w:r>
      <w:r w:rsidR="00CF57C9" w:rsidRPr="008C7668">
        <w:rPr>
          <w:rFonts w:ascii="Times New Roman" w:hAnsi="Times New Roman" w:cs="Times New Roman"/>
          <w:b/>
          <w:sz w:val="26"/>
          <w:szCs w:val="26"/>
        </w:rPr>
        <w:t>:</w:t>
      </w:r>
      <w:bookmarkEnd w:id="199"/>
      <w:bookmarkEnd w:id="200"/>
      <w:bookmarkEnd w:id="201"/>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i/>
          <w:sz w:val="26"/>
          <w:szCs w:val="26"/>
        </w:rPr>
      </w:pPr>
      <w:r>
        <w:rPr>
          <w:rFonts w:ascii="Times New Roman" w:hAnsi="Times New Roman" w:cs="Times New Roman"/>
          <w:sz w:val="26"/>
          <w:szCs w:val="26"/>
        </w:rPr>
        <w:t>Thanh toán qua ngân hàng online cũng như nạp tiền</w:t>
      </w:r>
    </w:p>
    <w:p w:rsidR="002476ED" w:rsidRPr="008C7668" w:rsidRDefault="002476ED"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eastAsia="Times New Roman" w:hAnsi="Times New Roman" w:cs="Times New Roman"/>
          <w:sz w:val="26"/>
          <w:szCs w:val="26"/>
        </w:rPr>
        <w:t>Phân</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z w:val="26"/>
          <w:szCs w:val="26"/>
        </w:rPr>
        <w:t>tích</w:t>
      </w:r>
      <w:r w:rsidRPr="008C7668">
        <w:rPr>
          <w:rFonts w:ascii="Times New Roman" w:eastAsia="Times New Roman" w:hAnsi="Times New Roman" w:cs="Times New Roman"/>
          <w:spacing w:val="-2"/>
          <w:sz w:val="26"/>
          <w:szCs w:val="26"/>
        </w:rPr>
        <w:t xml:space="preserve"> </w:t>
      </w:r>
      <w:r w:rsidRPr="008C7668">
        <w:rPr>
          <w:rFonts w:ascii="Times New Roman" w:eastAsia="Times New Roman" w:hAnsi="Times New Roman" w:cs="Times New Roman"/>
          <w:sz w:val="26"/>
          <w:szCs w:val="26"/>
        </w:rPr>
        <w:t>th</w:t>
      </w:r>
      <w:r w:rsidRPr="008C7668">
        <w:rPr>
          <w:rFonts w:ascii="Times New Roman" w:eastAsia="Times New Roman" w:hAnsi="Times New Roman" w:cs="Times New Roman"/>
          <w:spacing w:val="2"/>
          <w:sz w:val="26"/>
          <w:szCs w:val="26"/>
        </w:rPr>
        <w:t>i</w:t>
      </w:r>
      <w:r w:rsidRPr="008C7668">
        <w:rPr>
          <w:rFonts w:ascii="Times New Roman" w:eastAsia="Times New Roman" w:hAnsi="Times New Roman" w:cs="Times New Roman"/>
          <w:sz w:val="26"/>
          <w:szCs w:val="26"/>
        </w:rPr>
        <w:t>ết</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pacing w:val="-4"/>
          <w:sz w:val="26"/>
          <w:szCs w:val="26"/>
        </w:rPr>
        <w:t>k</w:t>
      </w:r>
      <w:r w:rsidRPr="008C7668">
        <w:rPr>
          <w:rFonts w:ascii="Times New Roman" w:eastAsia="Times New Roman" w:hAnsi="Times New Roman" w:cs="Times New Roman"/>
          <w:sz w:val="26"/>
          <w:szCs w:val="26"/>
        </w:rPr>
        <w:t>ế</w:t>
      </w:r>
      <w:r w:rsidRPr="008C7668">
        <w:rPr>
          <w:rFonts w:ascii="Times New Roman" w:eastAsia="Times New Roman" w:hAnsi="Times New Roman" w:cs="Times New Roman"/>
          <w:spacing w:val="1"/>
          <w:sz w:val="26"/>
          <w:szCs w:val="26"/>
        </w:rPr>
        <w:t xml:space="preserve"> </w:t>
      </w:r>
      <w:r w:rsidRPr="008C7668">
        <w:rPr>
          <w:rFonts w:ascii="Times New Roman" w:eastAsia="Times New Roman" w:hAnsi="Times New Roman" w:cs="Times New Roman"/>
          <w:spacing w:val="-5"/>
          <w:sz w:val="26"/>
          <w:szCs w:val="26"/>
        </w:rPr>
        <w:t>chưa được hoàn chỉnh</w:t>
      </w:r>
      <w:r w:rsidRPr="008C7668">
        <w:rPr>
          <w:rFonts w:ascii="Times New Roman" w:eastAsia="Times New Roman" w:hAnsi="Times New Roman" w:cs="Times New Roman"/>
          <w:sz w:val="26"/>
          <w:szCs w:val="26"/>
        </w:rPr>
        <w:t>.</w:t>
      </w:r>
    </w:p>
    <w:p w:rsidR="0047567E" w:rsidRPr="008C7668" w:rsidRDefault="002476ED" w:rsidP="009C2FCC">
      <w:pPr>
        <w:pStyle w:val="ListParagraph"/>
        <w:numPr>
          <w:ilvl w:val="0"/>
          <w:numId w:val="1"/>
        </w:numPr>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Nhiều chức năng</w:t>
      </w:r>
      <w:r w:rsidR="006E678A">
        <w:rPr>
          <w:rFonts w:ascii="Times New Roman" w:eastAsia="Times New Roman" w:hAnsi="Times New Roman" w:cs="Times New Roman"/>
          <w:sz w:val="26"/>
          <w:szCs w:val="26"/>
        </w:rPr>
        <w:t xml:space="preserve"> còn thiếu và chưa sử dụng được</w:t>
      </w:r>
      <w:r w:rsidRPr="008C7668">
        <w:rPr>
          <w:rFonts w:ascii="Times New Roman" w:eastAsia="Times New Roman" w:hAnsi="Times New Roman" w:cs="Times New Roman"/>
          <w:sz w:val="26"/>
          <w:szCs w:val="26"/>
        </w:rPr>
        <w:t>.</w:t>
      </w:r>
    </w:p>
    <w:p w:rsidR="000E7EEC" w:rsidRPr="008C7668" w:rsidRDefault="00300A80"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202" w:name="_Toc532577319"/>
      <w:bookmarkStart w:id="203" w:name="_Toc58074107"/>
      <w:bookmarkStart w:id="204" w:name="_Toc58082787"/>
      <w:r w:rsidRPr="008C7668">
        <w:rPr>
          <w:rFonts w:ascii="Times New Roman" w:hAnsi="Times New Roman" w:cs="Times New Roman"/>
          <w:b/>
          <w:sz w:val="26"/>
          <w:szCs w:val="26"/>
        </w:rPr>
        <w:t>Hướng phát triển của đề tà</w:t>
      </w:r>
      <w:r w:rsidR="00B03A14" w:rsidRPr="008C7668">
        <w:rPr>
          <w:rFonts w:ascii="Times New Roman" w:hAnsi="Times New Roman" w:cs="Times New Roman"/>
          <w:b/>
          <w:sz w:val="26"/>
          <w:szCs w:val="26"/>
        </w:rPr>
        <w:t>i</w:t>
      </w:r>
      <w:bookmarkEnd w:id="202"/>
      <w:bookmarkEnd w:id="203"/>
      <w:bookmarkEnd w:id="204"/>
    </w:p>
    <w:p w:rsidR="0047567E" w:rsidRPr="008C7668" w:rsidRDefault="0047567E" w:rsidP="009C2FCC">
      <w:pPr>
        <w:spacing w:after="0" w:line="360" w:lineRule="auto"/>
        <w:ind w:firstLine="340"/>
        <w:jc w:val="both"/>
        <w:rPr>
          <w:rFonts w:ascii="Times New Roman" w:hAnsi="Times New Roman" w:cs="Times New Roman"/>
          <w:sz w:val="26"/>
          <w:szCs w:val="26"/>
        </w:rPr>
      </w:pPr>
      <w:bookmarkStart w:id="205" w:name="_Toc472206241"/>
      <w:bookmarkStart w:id="206" w:name="_Toc472195567"/>
      <w:bookmarkStart w:id="207" w:name="_Toc453573355"/>
      <w:bookmarkStart w:id="208" w:name="_Toc485448257"/>
      <w:r w:rsidRPr="008C7668">
        <w:rPr>
          <w:rFonts w:ascii="Times New Roman" w:hAnsi="Times New Roman" w:cs="Times New Roman"/>
          <w:sz w:val="26"/>
          <w:szCs w:val="26"/>
        </w:rPr>
        <w:t xml:space="preserve">Vì thời gian không cho phép và kiến thức về </w:t>
      </w:r>
      <w:r w:rsidR="002B2784" w:rsidRPr="008C7668">
        <w:rPr>
          <w:rFonts w:ascii="Times New Roman" w:hAnsi="Times New Roman" w:cs="Times New Roman"/>
          <w:sz w:val="26"/>
          <w:szCs w:val="26"/>
        </w:rPr>
        <w:t>thiết kế</w:t>
      </w:r>
      <w:r w:rsidRPr="008C7668">
        <w:rPr>
          <w:rFonts w:ascii="Times New Roman" w:hAnsi="Times New Roman" w:cs="Times New Roman"/>
          <w:sz w:val="26"/>
          <w:szCs w:val="26"/>
        </w:rPr>
        <w:t xml:space="preserve"> </w:t>
      </w:r>
      <w:r w:rsidR="000F780E" w:rsidRPr="008C7668">
        <w:rPr>
          <w:rFonts w:ascii="Times New Roman" w:hAnsi="Times New Roman" w:cs="Times New Roman"/>
          <w:sz w:val="26"/>
          <w:szCs w:val="26"/>
        </w:rPr>
        <w:t>w</w:t>
      </w:r>
      <w:r w:rsidRPr="008C7668">
        <w:rPr>
          <w:rFonts w:ascii="Times New Roman" w:hAnsi="Times New Roman" w:cs="Times New Roman"/>
          <w:sz w:val="26"/>
          <w:szCs w:val="26"/>
        </w:rPr>
        <w:t xml:space="preserve">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w:t>
      </w:r>
      <w:r w:rsidR="006E678A">
        <w:rPr>
          <w:rFonts w:ascii="Times New Roman" w:hAnsi="Times New Roman" w:cs="Times New Roman"/>
          <w:sz w:val="26"/>
          <w:szCs w:val="26"/>
        </w:rPr>
        <w:t>xây dựng</w:t>
      </w:r>
      <w:r w:rsidRPr="008C7668">
        <w:rPr>
          <w:rFonts w:ascii="Times New Roman" w:hAnsi="Times New Roman" w:cs="Times New Roman"/>
          <w:spacing w:val="-9"/>
          <w:sz w:val="26"/>
          <w:szCs w:val="26"/>
        </w:rPr>
        <w:t xml:space="preserve"> </w:t>
      </w:r>
      <w:r w:rsidRPr="008C7668">
        <w:rPr>
          <w:rFonts w:ascii="Times New Roman" w:hAnsi="Times New Roman" w:cs="Times New Roman"/>
          <w:sz w:val="26"/>
          <w:szCs w:val="26"/>
        </w:rPr>
        <w:t>website:</w:t>
      </w:r>
      <w:bookmarkEnd w:id="205"/>
      <w:bookmarkEnd w:id="206"/>
      <w:bookmarkEnd w:id="207"/>
      <w:bookmarkEnd w:id="208"/>
    </w:p>
    <w:p w:rsidR="0047567E" w:rsidRPr="008C7668" w:rsidRDefault="0047567E"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Giao</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diện</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đẹp,</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thân</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thiện</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với</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có</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nhiều</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chức</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năng</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và</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tương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tác tốt hơn với 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p>
    <w:p w:rsidR="0047567E" w:rsidRPr="008C7668" w:rsidRDefault="00B644B7"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Thiết kế</w:t>
      </w:r>
      <w:r w:rsidR="0047567E" w:rsidRPr="008C7668">
        <w:rPr>
          <w:rFonts w:ascii="Times New Roman" w:eastAsia="Times New Roman" w:hAnsi="Times New Roman" w:cs="Times New Roman"/>
          <w:sz w:val="26"/>
          <w:szCs w:val="26"/>
        </w:rPr>
        <w:t>, bổ sung các tính năng còn thiếu hay chưa thật sự hoàn chỉnh trong quá trình sử</w:t>
      </w:r>
      <w:r w:rsidR="0047567E" w:rsidRPr="008C7668">
        <w:rPr>
          <w:rFonts w:ascii="Times New Roman" w:eastAsia="Times New Roman" w:hAnsi="Times New Roman" w:cs="Times New Roman"/>
          <w:spacing w:val="-15"/>
          <w:sz w:val="26"/>
          <w:szCs w:val="26"/>
        </w:rPr>
        <w:t xml:space="preserve"> </w:t>
      </w:r>
      <w:r w:rsidR="0047567E" w:rsidRPr="008C7668">
        <w:rPr>
          <w:rFonts w:ascii="Times New Roman" w:eastAsia="Times New Roman" w:hAnsi="Times New Roman" w:cs="Times New Roman"/>
          <w:sz w:val="26"/>
          <w:szCs w:val="26"/>
        </w:rPr>
        <w:t>dụng.</w:t>
      </w:r>
    </w:p>
    <w:p w:rsidR="009C2FCC" w:rsidRPr="008C7668" w:rsidRDefault="009C2FCC">
      <w:pPr>
        <w:rPr>
          <w:rFonts w:ascii="Times New Roman" w:eastAsiaTheme="majorEastAsia" w:hAnsi="Times New Roman" w:cs="Times New Roman"/>
          <w:b/>
          <w:sz w:val="26"/>
          <w:szCs w:val="26"/>
        </w:rPr>
      </w:pPr>
      <w:bookmarkStart w:id="209" w:name="_Toc468091260"/>
      <w:bookmarkStart w:id="210" w:name="_Toc487635867"/>
      <w:r w:rsidRPr="008C7668">
        <w:rPr>
          <w:rFonts w:ascii="Times New Roman" w:hAnsi="Times New Roman" w:cs="Times New Roman"/>
          <w:b/>
          <w:sz w:val="26"/>
          <w:szCs w:val="26"/>
        </w:rPr>
        <w:br w:type="page"/>
      </w:r>
    </w:p>
    <w:p w:rsidR="00E00EDF" w:rsidRPr="008C7668" w:rsidRDefault="007A2664" w:rsidP="009C2FCC">
      <w:pPr>
        <w:pStyle w:val="Heading1"/>
        <w:keepNext w:val="0"/>
        <w:keepLines w:val="0"/>
        <w:spacing w:before="0" w:line="360" w:lineRule="auto"/>
        <w:ind w:firstLine="0"/>
        <w:jc w:val="center"/>
        <w:rPr>
          <w:rFonts w:ascii="Times New Roman" w:hAnsi="Times New Roman" w:cs="Times New Roman"/>
          <w:b/>
          <w:color w:val="auto"/>
          <w:sz w:val="26"/>
          <w:szCs w:val="26"/>
        </w:rPr>
      </w:pPr>
      <w:bookmarkStart w:id="211" w:name="_Toc532577320"/>
      <w:bookmarkStart w:id="212" w:name="_Toc58074108"/>
      <w:bookmarkStart w:id="213" w:name="_Toc58082788"/>
      <w:r w:rsidRPr="008C7668">
        <w:rPr>
          <w:rFonts w:ascii="Times New Roman" w:hAnsi="Times New Roman" w:cs="Times New Roman"/>
          <w:b/>
          <w:color w:val="auto"/>
          <w:sz w:val="26"/>
          <w:szCs w:val="26"/>
        </w:rPr>
        <w:lastRenderedPageBreak/>
        <w:t>TÀI LIỆU KHAM KHẢO</w:t>
      </w:r>
      <w:bookmarkEnd w:id="209"/>
      <w:bookmarkEnd w:id="210"/>
      <w:bookmarkEnd w:id="211"/>
      <w:bookmarkEnd w:id="212"/>
      <w:bookmarkEnd w:id="213"/>
    </w:p>
    <w:p w:rsidR="00CF154D" w:rsidRPr="008C7668" w:rsidRDefault="00F23961" w:rsidP="009C2FCC">
      <w:pPr>
        <w:pStyle w:val="ListParagraph"/>
        <w:numPr>
          <w:ilvl w:val="0"/>
          <w:numId w:val="1"/>
        </w:numPr>
        <w:spacing w:after="0" w:line="360" w:lineRule="auto"/>
        <w:ind w:left="0" w:firstLine="340"/>
        <w:jc w:val="both"/>
        <w:rPr>
          <w:rFonts w:ascii="Times New Roman" w:hAnsi="Times New Roman" w:cs="Times New Roman"/>
          <w:sz w:val="26"/>
          <w:szCs w:val="26"/>
          <w:lang w:val="id-ID"/>
        </w:rPr>
      </w:pPr>
      <w:r w:rsidRPr="008C7668">
        <w:rPr>
          <w:rFonts w:ascii="Times New Roman" w:hAnsi="Times New Roman" w:cs="Times New Roman"/>
          <w:sz w:val="26"/>
          <w:szCs w:val="26"/>
        </w:rPr>
        <w:t xml:space="preserve">Tài liệu bài giảng môn “Thiết </w:t>
      </w:r>
      <w:proofErr w:type="gramStart"/>
      <w:r w:rsidRPr="008C7668">
        <w:rPr>
          <w:rFonts w:ascii="Times New Roman" w:hAnsi="Times New Roman" w:cs="Times New Roman"/>
          <w:sz w:val="26"/>
          <w:szCs w:val="26"/>
        </w:rPr>
        <w:t xml:space="preserve">kế </w:t>
      </w:r>
      <w:r w:rsidR="00FC2B24">
        <w:rPr>
          <w:rFonts w:ascii="Times New Roman" w:hAnsi="Times New Roman" w:cs="Times New Roman"/>
          <w:sz w:val="26"/>
          <w:szCs w:val="26"/>
        </w:rPr>
        <w:t xml:space="preserve"> và</w:t>
      </w:r>
      <w:proofErr w:type="gramEnd"/>
      <w:r w:rsidR="00FC2B24">
        <w:rPr>
          <w:rFonts w:ascii="Times New Roman" w:hAnsi="Times New Roman" w:cs="Times New Roman"/>
          <w:sz w:val="26"/>
          <w:szCs w:val="26"/>
        </w:rPr>
        <w:t xml:space="preserve"> lập trình web</w:t>
      </w:r>
      <w:r w:rsidRPr="008C7668">
        <w:rPr>
          <w:rFonts w:ascii="Times New Roman" w:hAnsi="Times New Roman" w:cs="Times New Roman"/>
          <w:sz w:val="26"/>
          <w:szCs w:val="26"/>
        </w:rPr>
        <w:t>” của thầy Nguyễn Hữu Vĩnh</w:t>
      </w:r>
      <w:r w:rsidR="00FC2B24">
        <w:rPr>
          <w:rFonts w:ascii="Times New Roman" w:hAnsi="Times New Roman" w:cs="Times New Roman"/>
          <w:sz w:val="26"/>
          <w:szCs w:val="26"/>
        </w:rPr>
        <w:t xml:space="preserve"> và thầy Võ Quốc Lương</w:t>
      </w:r>
      <w:r w:rsidRPr="008C7668">
        <w:rPr>
          <w:rFonts w:ascii="Times New Roman" w:hAnsi="Times New Roman" w:cs="Times New Roman"/>
          <w:sz w:val="26"/>
          <w:szCs w:val="26"/>
        </w:rPr>
        <w:t>.</w:t>
      </w:r>
    </w:p>
    <w:p w:rsidR="00110453" w:rsidRPr="008C7668" w:rsidRDefault="00CF154D" w:rsidP="008C7668">
      <w:pPr>
        <w:pStyle w:val="ListParagraph"/>
        <w:numPr>
          <w:ilvl w:val="0"/>
          <w:numId w:val="1"/>
        </w:numPr>
        <w:spacing w:after="0" w:line="360" w:lineRule="auto"/>
        <w:ind w:left="0" w:firstLine="340"/>
        <w:jc w:val="both"/>
        <w:rPr>
          <w:rStyle w:val="Hyperlink"/>
          <w:rFonts w:ascii="Times New Roman" w:hAnsi="Times New Roman" w:cs="Times New Roman"/>
          <w:color w:val="auto"/>
          <w:sz w:val="26"/>
          <w:szCs w:val="26"/>
          <w:u w:val="none"/>
        </w:rPr>
      </w:pPr>
      <w:r w:rsidRPr="008C7668">
        <w:rPr>
          <w:rFonts w:ascii="Times New Roman" w:hAnsi="Times New Roman" w:cs="Times New Roman"/>
          <w:bCs/>
          <w:sz w:val="26"/>
          <w:szCs w:val="26"/>
        </w:rPr>
        <w:t xml:space="preserve">Website WWW: </w:t>
      </w:r>
      <w:hyperlink r:id="rId57" w:history="1">
        <w:r w:rsidR="00110453" w:rsidRPr="008C7668">
          <w:rPr>
            <w:rStyle w:val="Hyperlink"/>
            <w:rFonts w:ascii="Times New Roman" w:hAnsi="Times New Roman" w:cs="Times New Roman"/>
            <w:bCs/>
            <w:color w:val="auto"/>
            <w:sz w:val="26"/>
            <w:szCs w:val="26"/>
          </w:rPr>
          <w:t>http://www.hiepsiit.com</w:t>
        </w:r>
      </w:hyperlink>
    </w:p>
    <w:p w:rsidR="00F23961" w:rsidRPr="008C7668" w:rsidRDefault="003A2264" w:rsidP="003A2264">
      <w:pPr>
        <w:pStyle w:val="ListParagraph"/>
        <w:numPr>
          <w:ilvl w:val="0"/>
          <w:numId w:val="1"/>
        </w:numPr>
        <w:spacing w:after="0" w:line="360" w:lineRule="auto"/>
        <w:ind w:left="720"/>
        <w:jc w:val="both"/>
        <w:rPr>
          <w:rFonts w:ascii="Times New Roman" w:hAnsi="Times New Roman" w:cs="Times New Roman"/>
          <w:sz w:val="26"/>
          <w:szCs w:val="26"/>
        </w:rPr>
      </w:pPr>
      <w:r>
        <w:rPr>
          <w:rFonts w:ascii="Times New Roman" w:hAnsi="Times New Roman" w:cs="Times New Roman"/>
          <w:bCs/>
          <w:sz w:val="26"/>
          <w:szCs w:val="26"/>
        </w:rPr>
        <w:t>Website</w:t>
      </w:r>
      <w:r w:rsidRPr="003A2264">
        <w:rPr>
          <w:rFonts w:ascii="Times New Roman" w:hAnsi="Times New Roman" w:cs="Times New Roman"/>
          <w:bCs/>
          <w:sz w:val="26"/>
          <w:szCs w:val="26"/>
        </w:rPr>
        <w:t>https:</w:t>
      </w:r>
      <w:r>
        <w:rPr>
          <w:rFonts w:ascii="Times New Roman" w:hAnsi="Times New Roman" w:cs="Times New Roman"/>
          <w:bCs/>
          <w:sz w:val="26"/>
          <w:szCs w:val="26"/>
        </w:rPr>
        <w:t xml:space="preserve"> </w:t>
      </w:r>
      <w:r w:rsidRPr="003A2264">
        <w:rPr>
          <w:rFonts w:ascii="Times New Roman" w:hAnsi="Times New Roman" w:cs="Times New Roman"/>
          <w:bCs/>
          <w:sz w:val="26"/>
          <w:szCs w:val="26"/>
        </w:rPr>
        <w:t>//docs.microsoft.com/vi-vn/</w:t>
      </w:r>
    </w:p>
    <w:p w:rsidR="00CF154D" w:rsidRPr="008C7668" w:rsidRDefault="00AB2267"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w:t>
      </w:r>
    </w:p>
    <w:p w:rsidR="00CF154D" w:rsidRPr="008C7668" w:rsidRDefault="00CF154D" w:rsidP="009C2FCC">
      <w:pPr>
        <w:pStyle w:val="ListParagraph"/>
        <w:spacing w:after="0" w:line="360" w:lineRule="auto"/>
        <w:ind w:left="0" w:firstLine="340"/>
        <w:jc w:val="both"/>
        <w:rPr>
          <w:rFonts w:ascii="Times New Roman" w:hAnsi="Times New Roman" w:cs="Times New Roman"/>
          <w:b/>
          <w:sz w:val="26"/>
          <w:szCs w:val="26"/>
        </w:rPr>
      </w:pPr>
    </w:p>
    <w:p w:rsidR="009C2FCC" w:rsidRPr="008C7668" w:rsidRDefault="009C2FCC" w:rsidP="009C2FCC">
      <w:pPr>
        <w:pStyle w:val="ListParagraph"/>
        <w:spacing w:after="0" w:line="360" w:lineRule="auto"/>
        <w:ind w:left="0" w:firstLine="340"/>
        <w:jc w:val="both"/>
        <w:rPr>
          <w:rFonts w:ascii="Times New Roman" w:hAnsi="Times New Roman" w:cs="Times New Roman"/>
          <w:b/>
          <w:sz w:val="26"/>
          <w:szCs w:val="26"/>
        </w:rPr>
      </w:pPr>
    </w:p>
    <w:sectPr w:rsidR="009C2FCC" w:rsidRPr="008C7668" w:rsidSect="00770AB1">
      <w:footerReference w:type="default" r:id="rId58"/>
      <w:pgSz w:w="11906" w:h="16838" w:code="9"/>
      <w:pgMar w:top="141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C37" w:rsidRDefault="00BC4C37" w:rsidP="00535F88">
      <w:pPr>
        <w:spacing w:after="0" w:line="240" w:lineRule="auto"/>
      </w:pPr>
      <w:r>
        <w:separator/>
      </w:r>
    </w:p>
  </w:endnote>
  <w:endnote w:type="continuationSeparator" w:id="0">
    <w:p w:rsidR="00BC4C37" w:rsidRDefault="00BC4C37" w:rsidP="00535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E77" w:rsidRDefault="00DC7E77" w:rsidP="00770AB1">
    <w:pPr>
      <w:pStyle w:val="Footer"/>
      <w:ind w:firstLine="0"/>
    </w:pPr>
  </w:p>
  <w:p w:rsidR="00DC7E77" w:rsidRPr="009C2FCC" w:rsidRDefault="00DC7E77" w:rsidP="00770AB1">
    <w:pPr>
      <w:pStyle w:val="Footer"/>
      <w:rPr>
        <w:rFonts w:ascii="Times New Roman" w:hAnsi="Times New Roman"/>
        <w:sz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323231"/>
      <w:docPartObj>
        <w:docPartGallery w:val="Page Numbers (Bottom of Page)"/>
        <w:docPartUnique/>
      </w:docPartObj>
    </w:sdtPr>
    <w:sdtEndPr>
      <w:rPr>
        <w:noProof/>
      </w:rPr>
    </w:sdtEndPr>
    <w:sdtContent>
      <w:p w:rsidR="00DC7E77" w:rsidRPr="00325BAA" w:rsidRDefault="00DC7E77">
        <w:pPr>
          <w:pStyle w:val="Footer"/>
          <w:jc w:val="right"/>
        </w:pPr>
        <w:r w:rsidRPr="00325BAA">
          <w:rPr>
            <w:noProof/>
          </w:rPr>
          <mc:AlternateContent>
            <mc:Choice Requires="wps">
              <w:drawing>
                <wp:anchor distT="0" distB="0" distL="114300" distR="114300" simplePos="0" relativeHeight="251659264" behindDoc="0" locked="0" layoutInCell="1" allowOverlap="1" wp14:anchorId="3E264CC8" wp14:editId="5E5C60C8">
                  <wp:simplePos x="0" y="0"/>
                  <wp:positionH relativeFrom="margin">
                    <wp:align>right</wp:align>
                  </wp:positionH>
                  <wp:positionV relativeFrom="paragraph">
                    <wp:posOffset>83986</wp:posOffset>
                  </wp:positionV>
                  <wp:extent cx="5732891" cy="47652"/>
                  <wp:effectExtent l="0" t="0" r="20320" b="28575"/>
                  <wp:wrapNone/>
                  <wp:docPr id="2" name="Straight Connector 2"/>
                  <wp:cNvGraphicFramePr/>
                  <a:graphic xmlns:a="http://schemas.openxmlformats.org/drawingml/2006/main">
                    <a:graphicData uri="http://schemas.microsoft.com/office/word/2010/wordprocessingShape">
                      <wps:wsp>
                        <wps:cNvCnPr/>
                        <wps:spPr>
                          <a:xfrm flipV="1">
                            <a:off x="0" y="0"/>
                            <a:ext cx="5732891" cy="476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EBB86" id="Straight Connector 2"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2pt,6.6pt" to="851.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" strokecolor="black [3200]" strokeweight=".5pt">
                  <v:stroke joinstyle="miter"/>
                  <w10:wrap anchorx="margin"/>
                </v:line>
              </w:pict>
            </mc:Fallback>
          </mc:AlternateContent>
        </w:r>
      </w:p>
      <w:p w:rsidR="00DC7E77" w:rsidRPr="00325BAA" w:rsidRDefault="00DC7E77" w:rsidP="006F75BB">
        <w:pPr>
          <w:pStyle w:val="Footer"/>
          <w:ind w:firstLine="0"/>
          <w:jc w:val="right"/>
        </w:pPr>
        <w:r w:rsidRPr="00325BAA">
          <w:rPr>
            <w:rFonts w:ascii="Times New Roman" w:hAnsi="Times New Roman" w:cs="Times New Roman"/>
            <w:sz w:val="26"/>
            <w:szCs w:val="26"/>
          </w:rPr>
          <w:t>Viện Kỹ Thuật – Công Nghệ</w:t>
        </w:r>
        <w:r w:rsidRPr="00325BAA">
          <w:tab/>
        </w:r>
        <w:r w:rsidRPr="00325BAA">
          <w:tab/>
        </w:r>
        <w:r w:rsidRPr="00325BAA">
          <w:fldChar w:fldCharType="begin"/>
        </w:r>
        <w:r w:rsidRPr="00325BAA">
          <w:instrText xml:space="preserve"> PAGE   \* MERGEFORMAT </w:instrText>
        </w:r>
        <w:r w:rsidRPr="00325BAA">
          <w:fldChar w:fldCharType="separate"/>
        </w:r>
        <w:r w:rsidR="00BC3965">
          <w:rPr>
            <w:noProof/>
          </w:rPr>
          <w:t>6</w:t>
        </w:r>
        <w:r w:rsidRPr="00325BAA">
          <w:rPr>
            <w:noProof/>
          </w:rPr>
          <w:fldChar w:fldCharType="end"/>
        </w:r>
      </w:p>
    </w:sdtContent>
  </w:sdt>
  <w:p w:rsidR="00DC7E77" w:rsidRPr="009C2FCC" w:rsidRDefault="00DC7E77" w:rsidP="00770AB1">
    <w:pPr>
      <w:pStyle w:val="Footer"/>
      <w:rPr>
        <w:rFonts w:ascii="Times New Roman" w:hAnsi="Times New Roman"/>
        <w:sz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C37" w:rsidRDefault="00BC4C37" w:rsidP="00535F88">
      <w:pPr>
        <w:spacing w:after="0" w:line="240" w:lineRule="auto"/>
      </w:pPr>
      <w:r>
        <w:separator/>
      </w:r>
    </w:p>
  </w:footnote>
  <w:footnote w:type="continuationSeparator" w:id="0">
    <w:p w:rsidR="00BC4C37" w:rsidRDefault="00BC4C37" w:rsidP="00535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E77" w:rsidRDefault="00DC7E77"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p>
  <w:p w:rsidR="00DC7E77" w:rsidRPr="00FD6C89" w:rsidRDefault="00DC7E77"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Báo cáo môn Đồ án cơ sở ngành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544"/>
    <w:multiLevelType w:val="multilevel"/>
    <w:tmpl w:val="7974B584"/>
    <w:lvl w:ilvl="0">
      <w:start w:val="1"/>
      <w:numFmt w:val="decimal"/>
      <w:lvlText w:val="%1."/>
      <w:lvlJc w:val="left"/>
      <w:pPr>
        <w:ind w:left="5268" w:hanging="360"/>
      </w:pPr>
      <w:rPr>
        <w:rFonts w:hint="default"/>
      </w:rPr>
    </w:lvl>
    <w:lvl w:ilvl="1">
      <w:start w:val="1"/>
      <w:numFmt w:val="decimal"/>
      <w:lvlText w:val="%2."/>
      <w:lvlJc w:val="left"/>
      <w:pPr>
        <w:ind w:left="1005" w:hanging="375"/>
      </w:pPr>
      <w:rPr>
        <w:rFonts w:ascii="Times New Roman" w:hAnsi="Times New Roman" w:hint="default"/>
        <w:b/>
        <w:i w:val="0"/>
        <w:sz w:val="24"/>
      </w:rPr>
    </w:lvl>
    <w:lvl w:ilvl="2">
      <w:start w:val="1"/>
      <w:numFmt w:val="decimal"/>
      <w:lvlText w:val="6.%3"/>
      <w:lvlJc w:val="left"/>
      <w:pPr>
        <w:ind w:left="6348" w:hanging="720"/>
      </w:pPr>
      <w:rPr>
        <w:rFonts w:ascii="Times New Roman" w:hAnsi="Times New Roman" w:hint="default"/>
        <w:b/>
        <w:i w:val="0"/>
        <w:sz w:val="24"/>
      </w:rPr>
    </w:lvl>
    <w:lvl w:ilvl="3">
      <w:start w:val="1"/>
      <w:numFmt w:val="decimal"/>
      <w:isLgl/>
      <w:lvlText w:val="%1.%2.%3.%4"/>
      <w:lvlJc w:val="left"/>
      <w:pPr>
        <w:ind w:left="6708" w:hanging="720"/>
      </w:pPr>
      <w:rPr>
        <w:rFonts w:hint="default"/>
      </w:rPr>
    </w:lvl>
    <w:lvl w:ilvl="4">
      <w:start w:val="1"/>
      <w:numFmt w:val="decimal"/>
      <w:isLgl/>
      <w:lvlText w:val="%1.%2.%3.%4.%5"/>
      <w:lvlJc w:val="left"/>
      <w:pPr>
        <w:ind w:left="7428" w:hanging="1080"/>
      </w:pPr>
      <w:rPr>
        <w:rFonts w:hint="default"/>
      </w:rPr>
    </w:lvl>
    <w:lvl w:ilvl="5">
      <w:start w:val="1"/>
      <w:numFmt w:val="decimal"/>
      <w:isLgl/>
      <w:lvlText w:val="%1.%2.%3.%4.%5.%6"/>
      <w:lvlJc w:val="left"/>
      <w:pPr>
        <w:ind w:left="8148" w:hanging="1440"/>
      </w:pPr>
      <w:rPr>
        <w:rFonts w:hint="default"/>
      </w:rPr>
    </w:lvl>
    <w:lvl w:ilvl="6">
      <w:start w:val="1"/>
      <w:numFmt w:val="decimal"/>
      <w:isLgl/>
      <w:lvlText w:val="%1.%2.%3.%4.%5.%6.%7"/>
      <w:lvlJc w:val="left"/>
      <w:pPr>
        <w:ind w:left="8508" w:hanging="1440"/>
      </w:pPr>
      <w:rPr>
        <w:rFonts w:hint="default"/>
      </w:rPr>
    </w:lvl>
    <w:lvl w:ilvl="7">
      <w:start w:val="1"/>
      <w:numFmt w:val="decimal"/>
      <w:isLgl/>
      <w:lvlText w:val="%1.%2.%3.%4.%5.%6.%7.%8"/>
      <w:lvlJc w:val="left"/>
      <w:pPr>
        <w:ind w:left="9228" w:hanging="1800"/>
      </w:pPr>
      <w:rPr>
        <w:rFonts w:hint="default"/>
      </w:rPr>
    </w:lvl>
    <w:lvl w:ilvl="8">
      <w:start w:val="1"/>
      <w:numFmt w:val="decimal"/>
      <w:isLgl/>
      <w:lvlText w:val="%1.%2.%3.%4.%5.%6.%7.%8.%9"/>
      <w:lvlJc w:val="left"/>
      <w:pPr>
        <w:ind w:left="9588" w:hanging="1800"/>
      </w:pPr>
      <w:rPr>
        <w:rFonts w:hint="default"/>
      </w:rPr>
    </w:lvl>
  </w:abstractNum>
  <w:abstractNum w:abstractNumId="1" w15:restartNumberingAfterBreak="0">
    <w:nsid w:val="00CE17B3"/>
    <w:multiLevelType w:val="hybridMultilevel"/>
    <w:tmpl w:val="DEC8590E"/>
    <w:lvl w:ilvl="0" w:tplc="8452AFE8">
      <w:start w:val="1"/>
      <w:numFmt w:val="decimal"/>
      <w:lvlText w:val="12.%1"/>
      <w:lvlJc w:val="left"/>
      <w:pPr>
        <w:ind w:left="2070" w:hanging="360"/>
      </w:pPr>
      <w:rPr>
        <w:rFonts w:ascii="Times New Roman" w:hAnsi="Times New Roman" w:hint="default"/>
        <w:b/>
        <w:i w:val="0"/>
        <w:sz w:val="24"/>
      </w:rPr>
    </w:lvl>
    <w:lvl w:ilvl="1" w:tplc="8452AFE8">
      <w:start w:val="1"/>
      <w:numFmt w:val="decimal"/>
      <w:lvlText w:val="12.%2"/>
      <w:lvlJc w:val="left"/>
      <w:pPr>
        <w:ind w:left="1440" w:hanging="360"/>
      </w:pPr>
      <w:rPr>
        <w:rFonts w:ascii="Times New Roman" w:hAnsi="Times New Roman" w:hint="default"/>
        <w:b/>
        <w:i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511FB"/>
    <w:multiLevelType w:val="hybridMultilevel"/>
    <w:tmpl w:val="FEF0DC7A"/>
    <w:lvl w:ilvl="0" w:tplc="B0ECBD7E">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87B19"/>
    <w:multiLevelType w:val="hybridMultilevel"/>
    <w:tmpl w:val="5F34C04A"/>
    <w:lvl w:ilvl="0" w:tplc="4DF0529A">
      <w:start w:val="1"/>
      <w:numFmt w:val="decimal"/>
      <w:lvlText w:val="%1."/>
      <w:lvlJc w:val="left"/>
      <w:pPr>
        <w:ind w:left="1350" w:hanging="360"/>
      </w:pPr>
      <w:rPr>
        <w:rFonts w:ascii="Times New Roman" w:hAnsi="Times New Roman" w:hint="default"/>
        <w:b w:val="0"/>
        <w:i w:val="0"/>
        <w:sz w:val="16"/>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4195873"/>
    <w:multiLevelType w:val="hybridMultilevel"/>
    <w:tmpl w:val="D466EEC2"/>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16B13326"/>
    <w:multiLevelType w:val="hybridMultilevel"/>
    <w:tmpl w:val="34701F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5976A6"/>
    <w:multiLevelType w:val="multilevel"/>
    <w:tmpl w:val="DA2E948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lang w:val="en-US"/>
      </w:rPr>
    </w:lvl>
    <w:lvl w:ilvl="2">
      <w:start w:val="1"/>
      <w:numFmt w:val="decimal"/>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decimal"/>
      <w:lvlRestart w:val="3"/>
      <w:suff w:val="space"/>
      <w:lvlText w:val="%1.%2.%3.%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83B4CCA"/>
    <w:multiLevelType w:val="hybridMultilevel"/>
    <w:tmpl w:val="2B54AC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A2E137E"/>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29236FA4"/>
    <w:multiLevelType w:val="hybridMultilevel"/>
    <w:tmpl w:val="922C079C"/>
    <w:lvl w:ilvl="0" w:tplc="89B4483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30124D19"/>
    <w:multiLevelType w:val="hybridMultilevel"/>
    <w:tmpl w:val="0C0681AA"/>
    <w:lvl w:ilvl="0" w:tplc="0409000F">
      <w:start w:val="1"/>
      <w:numFmt w:val="decimal"/>
      <w:lvlText w:val="%1."/>
      <w:lvlJc w:val="lef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311E035D"/>
    <w:multiLevelType w:val="multilevel"/>
    <w:tmpl w:val="F1CCDFE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CA7860"/>
    <w:multiLevelType w:val="multilevel"/>
    <w:tmpl w:val="9C70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942736"/>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3AAD4E7C"/>
    <w:multiLevelType w:val="multilevel"/>
    <w:tmpl w:val="91887818"/>
    <w:lvl w:ilvl="0">
      <w:start w:val="1"/>
      <w:numFmt w:val="decimal"/>
      <w:lvlText w:val="%1."/>
      <w:lvlJc w:val="left"/>
      <w:pPr>
        <w:ind w:left="720" w:hanging="360"/>
      </w:pPr>
      <w:rPr>
        <w:rFonts w:hint="default"/>
        <w:color w:val="auto"/>
        <w:sz w:val="26"/>
        <w:szCs w:val="26"/>
      </w:rPr>
    </w:lvl>
    <w:lvl w:ilvl="1">
      <w:start w:val="1"/>
      <w:numFmt w:val="decimal"/>
      <w:isLgl/>
      <w:lvlText w:val="%1.%2"/>
      <w:lvlJc w:val="left"/>
      <w:pPr>
        <w:ind w:left="1095" w:hanging="375"/>
      </w:pPr>
      <w:rPr>
        <w:rFonts w:hint="default"/>
      </w:rPr>
    </w:lvl>
    <w:lvl w:ilvl="2">
      <w:start w:val="1"/>
      <w:numFmt w:val="decimal"/>
      <w:lvlText w:val="1.%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F9743CD"/>
    <w:multiLevelType w:val="hybridMultilevel"/>
    <w:tmpl w:val="B4B071C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40960D48"/>
    <w:multiLevelType w:val="hybridMultilevel"/>
    <w:tmpl w:val="41A6E5E6"/>
    <w:lvl w:ilvl="0" w:tplc="3AC618AA">
      <w:start w:val="1"/>
      <w:numFmt w:val="decimal"/>
      <w:lvlText w:val="6.%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44FD7037"/>
    <w:multiLevelType w:val="multilevel"/>
    <w:tmpl w:val="82E03AB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8" w15:restartNumberingAfterBreak="0">
    <w:nsid w:val="478329F8"/>
    <w:multiLevelType w:val="hybridMultilevel"/>
    <w:tmpl w:val="74D23924"/>
    <w:lvl w:ilvl="0" w:tplc="88A0F290">
      <w:start w:val="1"/>
      <w:numFmt w:val="decimal"/>
      <w:pStyle w:val="Style4"/>
      <w:lvlText w:val="%1."/>
      <w:lvlJc w:val="left"/>
      <w:pPr>
        <w:ind w:left="5988" w:hanging="360"/>
      </w:pPr>
      <w:rPr>
        <w:rFonts w:ascii="Times New Roman" w:hAnsi="Times New Roman" w:hint="default"/>
        <w:b/>
        <w:i w:val="0"/>
        <w:sz w:val="24"/>
      </w:rPr>
    </w:lvl>
    <w:lvl w:ilvl="1" w:tplc="FFFFFFFF">
      <w:start w:val="1"/>
      <w:numFmt w:val="lowerLetter"/>
      <w:lvlText w:val="%2."/>
      <w:lvlJc w:val="left"/>
      <w:pPr>
        <w:ind w:left="1440" w:hanging="360"/>
      </w:pPr>
      <w:rPr>
        <w:rFonts w:hint="default"/>
        <w:b/>
        <w:i w:val="0"/>
        <w:sz w:val="24"/>
      </w:rPr>
    </w:lvl>
    <w:lvl w:ilvl="2" w:tplc="FFFFFFFF" w:tentative="1">
      <w:start w:val="1"/>
      <w:numFmt w:val="lowerRoman"/>
      <w:lvlText w:val="%3."/>
      <w:lvlJc w:val="right"/>
      <w:pPr>
        <w:ind w:left="2160" w:hanging="180"/>
      </w:pPr>
      <w:rPr>
        <w:rFonts w:hint="default"/>
        <w:b/>
        <w:i w:val="0"/>
        <w:sz w:val="24"/>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19" w15:restartNumberingAfterBreak="0">
    <w:nsid w:val="4CD312CA"/>
    <w:multiLevelType w:val="hybridMultilevel"/>
    <w:tmpl w:val="81647C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AC23B1"/>
    <w:multiLevelType w:val="hybridMultilevel"/>
    <w:tmpl w:val="3584866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6344C57"/>
    <w:multiLevelType w:val="hybridMultilevel"/>
    <w:tmpl w:val="73AAC9CC"/>
    <w:lvl w:ilvl="0" w:tplc="3C96C09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A4D175A"/>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3" w15:restartNumberingAfterBreak="0">
    <w:nsid w:val="5BFA5781"/>
    <w:multiLevelType w:val="hybridMultilevel"/>
    <w:tmpl w:val="67BAC3CA"/>
    <w:lvl w:ilvl="0" w:tplc="E7868934">
      <w:start w:val="1"/>
      <w:numFmt w:val="decimal"/>
      <w:lvlText w:val="%1."/>
      <w:lvlJc w:val="righ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5E9B3584"/>
    <w:multiLevelType w:val="hybridMultilevel"/>
    <w:tmpl w:val="94AE81E6"/>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6E2A01D0"/>
    <w:multiLevelType w:val="hybridMultilevel"/>
    <w:tmpl w:val="8D64B86C"/>
    <w:lvl w:ilvl="0" w:tplc="E7868934">
      <w:start w:val="1"/>
      <w:numFmt w:val="decimal"/>
      <w:lvlText w:val="%1."/>
      <w:lvlJc w:val="righ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6" w15:restartNumberingAfterBreak="0">
    <w:nsid w:val="72922015"/>
    <w:multiLevelType w:val="hybridMultilevel"/>
    <w:tmpl w:val="A74E02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740D5FD9"/>
    <w:multiLevelType w:val="hybridMultilevel"/>
    <w:tmpl w:val="4828883A"/>
    <w:lvl w:ilvl="0" w:tplc="3C1E97FA">
      <w:start w:val="1"/>
      <w:numFmt w:val="decimal"/>
      <w:lvlText w:val="%1."/>
      <w:lvlJc w:val="left"/>
      <w:pPr>
        <w:ind w:left="720" w:hanging="360"/>
      </w:pPr>
      <w:rPr>
        <w:rFonts w:hint="default"/>
        <w:b/>
      </w:rPr>
    </w:lvl>
    <w:lvl w:ilvl="1" w:tplc="D810A052">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453D2E"/>
    <w:multiLevelType w:val="hybridMultilevel"/>
    <w:tmpl w:val="A7422D26"/>
    <w:lvl w:ilvl="0" w:tplc="F4EA80C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 w15:restartNumberingAfterBreak="0">
    <w:nsid w:val="7836744F"/>
    <w:multiLevelType w:val="hybridMultilevel"/>
    <w:tmpl w:val="608665D2"/>
    <w:lvl w:ilvl="0" w:tplc="0409000B">
      <w:start w:val="1"/>
      <w:numFmt w:val="bullet"/>
      <w:lvlText w:val=""/>
      <w:lvlJc w:val="left"/>
      <w:pPr>
        <w:ind w:left="630" w:hanging="360"/>
      </w:pPr>
      <w:rPr>
        <w:rFonts w:ascii="Wingdings" w:hAnsi="Wingdings" w:hint="default"/>
      </w:rPr>
    </w:lvl>
    <w:lvl w:ilvl="1" w:tplc="042A0003" w:tentative="1">
      <w:start w:val="1"/>
      <w:numFmt w:val="bullet"/>
      <w:lvlText w:val="o"/>
      <w:lvlJc w:val="left"/>
      <w:pPr>
        <w:ind w:left="1350" w:hanging="360"/>
      </w:pPr>
      <w:rPr>
        <w:rFonts w:ascii="Courier New" w:hAnsi="Courier New" w:cs="Courier New" w:hint="default"/>
      </w:rPr>
    </w:lvl>
    <w:lvl w:ilvl="2" w:tplc="042A0005" w:tentative="1">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30" w15:restartNumberingAfterBreak="0">
    <w:nsid w:val="7CDC5EAE"/>
    <w:multiLevelType w:val="hybridMultilevel"/>
    <w:tmpl w:val="A5261232"/>
    <w:lvl w:ilvl="0" w:tplc="DD9A1108">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7F7E70"/>
    <w:multiLevelType w:val="hybridMultilevel"/>
    <w:tmpl w:val="AF388ACA"/>
    <w:lvl w:ilvl="0" w:tplc="042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6"/>
  </w:num>
  <w:num w:numId="3">
    <w:abstractNumId w:val="11"/>
  </w:num>
  <w:num w:numId="4">
    <w:abstractNumId w:val="27"/>
  </w:num>
  <w:num w:numId="5">
    <w:abstractNumId w:val="14"/>
  </w:num>
  <w:num w:numId="6">
    <w:abstractNumId w:val="0"/>
  </w:num>
  <w:num w:numId="7">
    <w:abstractNumId w:val="20"/>
  </w:num>
  <w:num w:numId="8">
    <w:abstractNumId w:val="29"/>
  </w:num>
  <w:num w:numId="9">
    <w:abstractNumId w:val="13"/>
  </w:num>
  <w:num w:numId="10">
    <w:abstractNumId w:val="22"/>
  </w:num>
  <w:num w:numId="11">
    <w:abstractNumId w:val="8"/>
  </w:num>
  <w:num w:numId="12">
    <w:abstractNumId w:val="17"/>
  </w:num>
  <w:num w:numId="13">
    <w:abstractNumId w:val="26"/>
  </w:num>
  <w:num w:numId="14">
    <w:abstractNumId w:val="15"/>
  </w:num>
  <w:num w:numId="15">
    <w:abstractNumId w:val="5"/>
  </w:num>
  <w:num w:numId="16">
    <w:abstractNumId w:val="12"/>
  </w:num>
  <w:num w:numId="17">
    <w:abstractNumId w:val="7"/>
  </w:num>
  <w:num w:numId="18">
    <w:abstractNumId w:val="18"/>
  </w:num>
  <w:num w:numId="19">
    <w:abstractNumId w:val="31"/>
  </w:num>
  <w:num w:numId="20">
    <w:abstractNumId w:val="2"/>
  </w:num>
  <w:num w:numId="21">
    <w:abstractNumId w:val="30"/>
  </w:num>
  <w:num w:numId="22">
    <w:abstractNumId w:val="23"/>
  </w:num>
  <w:num w:numId="23">
    <w:abstractNumId w:val="4"/>
  </w:num>
  <w:num w:numId="24">
    <w:abstractNumId w:val="9"/>
  </w:num>
  <w:num w:numId="25">
    <w:abstractNumId w:val="10"/>
  </w:num>
  <w:num w:numId="26">
    <w:abstractNumId w:val="3"/>
  </w:num>
  <w:num w:numId="27">
    <w:abstractNumId w:val="28"/>
  </w:num>
  <w:num w:numId="28">
    <w:abstractNumId w:val="24"/>
  </w:num>
  <w:num w:numId="29">
    <w:abstractNumId w:val="25"/>
  </w:num>
  <w:num w:numId="30">
    <w:abstractNumId w:val="16"/>
  </w:num>
  <w:num w:numId="31">
    <w:abstractNumId w:val="1"/>
  </w:num>
  <w:num w:numId="32">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422"/>
    <w:rsid w:val="00000DBD"/>
    <w:rsid w:val="000042CF"/>
    <w:rsid w:val="00005087"/>
    <w:rsid w:val="000125F3"/>
    <w:rsid w:val="00012799"/>
    <w:rsid w:val="00015362"/>
    <w:rsid w:val="000158AE"/>
    <w:rsid w:val="0001752F"/>
    <w:rsid w:val="000209AD"/>
    <w:rsid w:val="00021D8B"/>
    <w:rsid w:val="000231CD"/>
    <w:rsid w:val="000277B9"/>
    <w:rsid w:val="00031548"/>
    <w:rsid w:val="00033B2F"/>
    <w:rsid w:val="000361E3"/>
    <w:rsid w:val="00042864"/>
    <w:rsid w:val="00042C23"/>
    <w:rsid w:val="00044065"/>
    <w:rsid w:val="00045273"/>
    <w:rsid w:val="00047489"/>
    <w:rsid w:val="000505A1"/>
    <w:rsid w:val="0005322D"/>
    <w:rsid w:val="00053852"/>
    <w:rsid w:val="00054F93"/>
    <w:rsid w:val="000556D3"/>
    <w:rsid w:val="0006203E"/>
    <w:rsid w:val="0006256B"/>
    <w:rsid w:val="0006287C"/>
    <w:rsid w:val="00062B63"/>
    <w:rsid w:val="00062CE1"/>
    <w:rsid w:val="000644EF"/>
    <w:rsid w:val="00066698"/>
    <w:rsid w:val="00066A6B"/>
    <w:rsid w:val="00070267"/>
    <w:rsid w:val="0007134E"/>
    <w:rsid w:val="0007337A"/>
    <w:rsid w:val="000742C4"/>
    <w:rsid w:val="000748F5"/>
    <w:rsid w:val="00076842"/>
    <w:rsid w:val="00082216"/>
    <w:rsid w:val="000822C8"/>
    <w:rsid w:val="00084124"/>
    <w:rsid w:val="0009172D"/>
    <w:rsid w:val="00092FA5"/>
    <w:rsid w:val="00093396"/>
    <w:rsid w:val="00094D91"/>
    <w:rsid w:val="0009790B"/>
    <w:rsid w:val="000A2D2A"/>
    <w:rsid w:val="000A5772"/>
    <w:rsid w:val="000A5B20"/>
    <w:rsid w:val="000A7A71"/>
    <w:rsid w:val="000B1438"/>
    <w:rsid w:val="000B7527"/>
    <w:rsid w:val="000B7843"/>
    <w:rsid w:val="000C067B"/>
    <w:rsid w:val="000C4831"/>
    <w:rsid w:val="000C4B2F"/>
    <w:rsid w:val="000C60B2"/>
    <w:rsid w:val="000C7F55"/>
    <w:rsid w:val="000D25C4"/>
    <w:rsid w:val="000D2D54"/>
    <w:rsid w:val="000D46C1"/>
    <w:rsid w:val="000D47FF"/>
    <w:rsid w:val="000D5AA9"/>
    <w:rsid w:val="000D6965"/>
    <w:rsid w:val="000D7BA2"/>
    <w:rsid w:val="000E11EA"/>
    <w:rsid w:val="000E1DD2"/>
    <w:rsid w:val="000E250A"/>
    <w:rsid w:val="000E68C0"/>
    <w:rsid w:val="000E7EEC"/>
    <w:rsid w:val="000F0102"/>
    <w:rsid w:val="000F3764"/>
    <w:rsid w:val="000F780E"/>
    <w:rsid w:val="001009D9"/>
    <w:rsid w:val="00102666"/>
    <w:rsid w:val="00105A21"/>
    <w:rsid w:val="00107816"/>
    <w:rsid w:val="00110453"/>
    <w:rsid w:val="00114FF7"/>
    <w:rsid w:val="0011537D"/>
    <w:rsid w:val="00122019"/>
    <w:rsid w:val="00123759"/>
    <w:rsid w:val="001244AD"/>
    <w:rsid w:val="0012752A"/>
    <w:rsid w:val="00127AF8"/>
    <w:rsid w:val="00131B46"/>
    <w:rsid w:val="00133576"/>
    <w:rsid w:val="00140ACE"/>
    <w:rsid w:val="0014175E"/>
    <w:rsid w:val="0014264B"/>
    <w:rsid w:val="001445CD"/>
    <w:rsid w:val="00145A63"/>
    <w:rsid w:val="001508D1"/>
    <w:rsid w:val="00152801"/>
    <w:rsid w:val="0015299B"/>
    <w:rsid w:val="00152A7B"/>
    <w:rsid w:val="0015369E"/>
    <w:rsid w:val="00157756"/>
    <w:rsid w:val="00160250"/>
    <w:rsid w:val="0016742F"/>
    <w:rsid w:val="00167637"/>
    <w:rsid w:val="00167C83"/>
    <w:rsid w:val="00174FBE"/>
    <w:rsid w:val="00176BC9"/>
    <w:rsid w:val="00176EBA"/>
    <w:rsid w:val="00176F2A"/>
    <w:rsid w:val="001828B6"/>
    <w:rsid w:val="001834EE"/>
    <w:rsid w:val="00183951"/>
    <w:rsid w:val="00184599"/>
    <w:rsid w:val="00184B28"/>
    <w:rsid w:val="00194729"/>
    <w:rsid w:val="0019475E"/>
    <w:rsid w:val="00195AAC"/>
    <w:rsid w:val="00197A6A"/>
    <w:rsid w:val="001A071F"/>
    <w:rsid w:val="001A6290"/>
    <w:rsid w:val="001B24BF"/>
    <w:rsid w:val="001B442A"/>
    <w:rsid w:val="001B4E02"/>
    <w:rsid w:val="001B5E87"/>
    <w:rsid w:val="001C05F6"/>
    <w:rsid w:val="001C0769"/>
    <w:rsid w:val="001C07FB"/>
    <w:rsid w:val="001C12C4"/>
    <w:rsid w:val="001C18F6"/>
    <w:rsid w:val="001C19EA"/>
    <w:rsid w:val="001C1F56"/>
    <w:rsid w:val="001C2EA2"/>
    <w:rsid w:val="001C37A0"/>
    <w:rsid w:val="001C69B3"/>
    <w:rsid w:val="001C7029"/>
    <w:rsid w:val="001D0851"/>
    <w:rsid w:val="001D2922"/>
    <w:rsid w:val="001D39EB"/>
    <w:rsid w:val="001E1B94"/>
    <w:rsid w:val="001E2F2B"/>
    <w:rsid w:val="001E3F62"/>
    <w:rsid w:val="001E4FB1"/>
    <w:rsid w:val="001E5829"/>
    <w:rsid w:val="001F17E6"/>
    <w:rsid w:val="001F207D"/>
    <w:rsid w:val="001F490F"/>
    <w:rsid w:val="001F78AF"/>
    <w:rsid w:val="00200604"/>
    <w:rsid w:val="00200780"/>
    <w:rsid w:val="00203947"/>
    <w:rsid w:val="002058DC"/>
    <w:rsid w:val="00213FD0"/>
    <w:rsid w:val="0021480A"/>
    <w:rsid w:val="0021553A"/>
    <w:rsid w:val="0022135D"/>
    <w:rsid w:val="002225B3"/>
    <w:rsid w:val="00223B1C"/>
    <w:rsid w:val="00224675"/>
    <w:rsid w:val="00226574"/>
    <w:rsid w:val="0023066E"/>
    <w:rsid w:val="00231376"/>
    <w:rsid w:val="002317AB"/>
    <w:rsid w:val="002344A1"/>
    <w:rsid w:val="00236065"/>
    <w:rsid w:val="00240436"/>
    <w:rsid w:val="00241858"/>
    <w:rsid w:val="00241F78"/>
    <w:rsid w:val="002431E9"/>
    <w:rsid w:val="00244093"/>
    <w:rsid w:val="002446A9"/>
    <w:rsid w:val="002476ED"/>
    <w:rsid w:val="00247768"/>
    <w:rsid w:val="00247996"/>
    <w:rsid w:val="00251F5C"/>
    <w:rsid w:val="002564E9"/>
    <w:rsid w:val="00256E0D"/>
    <w:rsid w:val="00260D4B"/>
    <w:rsid w:val="00265E0D"/>
    <w:rsid w:val="0026707F"/>
    <w:rsid w:val="002672A5"/>
    <w:rsid w:val="002729E4"/>
    <w:rsid w:val="00273390"/>
    <w:rsid w:val="00274073"/>
    <w:rsid w:val="00277706"/>
    <w:rsid w:val="00280DAF"/>
    <w:rsid w:val="00282FC1"/>
    <w:rsid w:val="00286FA3"/>
    <w:rsid w:val="002879CE"/>
    <w:rsid w:val="002910D6"/>
    <w:rsid w:val="00292527"/>
    <w:rsid w:val="00292B48"/>
    <w:rsid w:val="00294504"/>
    <w:rsid w:val="002968DD"/>
    <w:rsid w:val="002A07C9"/>
    <w:rsid w:val="002A0FA1"/>
    <w:rsid w:val="002A173E"/>
    <w:rsid w:val="002A17FF"/>
    <w:rsid w:val="002A5648"/>
    <w:rsid w:val="002A7372"/>
    <w:rsid w:val="002B2784"/>
    <w:rsid w:val="002B4625"/>
    <w:rsid w:val="002C0BF6"/>
    <w:rsid w:val="002C3E23"/>
    <w:rsid w:val="002C7177"/>
    <w:rsid w:val="002D0D25"/>
    <w:rsid w:val="002D57D3"/>
    <w:rsid w:val="002D7EAC"/>
    <w:rsid w:val="002D7F7A"/>
    <w:rsid w:val="002E5533"/>
    <w:rsid w:val="002E610D"/>
    <w:rsid w:val="002F0CEE"/>
    <w:rsid w:val="002F369E"/>
    <w:rsid w:val="002F3DCC"/>
    <w:rsid w:val="002F4A2F"/>
    <w:rsid w:val="002F7B52"/>
    <w:rsid w:val="00300A80"/>
    <w:rsid w:val="003025A6"/>
    <w:rsid w:val="003044FC"/>
    <w:rsid w:val="003115EB"/>
    <w:rsid w:val="00311F46"/>
    <w:rsid w:val="00312905"/>
    <w:rsid w:val="00313130"/>
    <w:rsid w:val="00314092"/>
    <w:rsid w:val="003162C5"/>
    <w:rsid w:val="00316D4C"/>
    <w:rsid w:val="00321B7E"/>
    <w:rsid w:val="003234EF"/>
    <w:rsid w:val="00323ACD"/>
    <w:rsid w:val="00323FD1"/>
    <w:rsid w:val="00324ABB"/>
    <w:rsid w:val="00325BAA"/>
    <w:rsid w:val="003260C4"/>
    <w:rsid w:val="00331DB7"/>
    <w:rsid w:val="00331E25"/>
    <w:rsid w:val="0033352D"/>
    <w:rsid w:val="00334555"/>
    <w:rsid w:val="00342793"/>
    <w:rsid w:val="0034730E"/>
    <w:rsid w:val="00351B28"/>
    <w:rsid w:val="0035687C"/>
    <w:rsid w:val="00357A07"/>
    <w:rsid w:val="00361DF4"/>
    <w:rsid w:val="00364E16"/>
    <w:rsid w:val="00365ADB"/>
    <w:rsid w:val="003679B1"/>
    <w:rsid w:val="00367C09"/>
    <w:rsid w:val="00372A28"/>
    <w:rsid w:val="003770D4"/>
    <w:rsid w:val="00382374"/>
    <w:rsid w:val="0038260F"/>
    <w:rsid w:val="003856CB"/>
    <w:rsid w:val="0038759E"/>
    <w:rsid w:val="00390B9F"/>
    <w:rsid w:val="00394219"/>
    <w:rsid w:val="00397BEA"/>
    <w:rsid w:val="003A2264"/>
    <w:rsid w:val="003A3752"/>
    <w:rsid w:val="003A43BA"/>
    <w:rsid w:val="003A4ECF"/>
    <w:rsid w:val="003A62A3"/>
    <w:rsid w:val="003A750C"/>
    <w:rsid w:val="003A7B6D"/>
    <w:rsid w:val="003B0761"/>
    <w:rsid w:val="003B294C"/>
    <w:rsid w:val="003B5DFF"/>
    <w:rsid w:val="003B68EB"/>
    <w:rsid w:val="003C0AFA"/>
    <w:rsid w:val="003D2D8A"/>
    <w:rsid w:val="003E2988"/>
    <w:rsid w:val="003E33EB"/>
    <w:rsid w:val="003E6045"/>
    <w:rsid w:val="003E759B"/>
    <w:rsid w:val="003E7E62"/>
    <w:rsid w:val="003F0EF1"/>
    <w:rsid w:val="003F2AC3"/>
    <w:rsid w:val="003F5419"/>
    <w:rsid w:val="003F6675"/>
    <w:rsid w:val="00401064"/>
    <w:rsid w:val="004027AF"/>
    <w:rsid w:val="004036D9"/>
    <w:rsid w:val="00405E2A"/>
    <w:rsid w:val="00407E43"/>
    <w:rsid w:val="00411597"/>
    <w:rsid w:val="004133CE"/>
    <w:rsid w:val="004176E8"/>
    <w:rsid w:val="0042094A"/>
    <w:rsid w:val="004216B0"/>
    <w:rsid w:val="004226C2"/>
    <w:rsid w:val="00422838"/>
    <w:rsid w:val="00424C72"/>
    <w:rsid w:val="00424E02"/>
    <w:rsid w:val="004259BF"/>
    <w:rsid w:val="0042686E"/>
    <w:rsid w:val="00427983"/>
    <w:rsid w:val="00427FB7"/>
    <w:rsid w:val="00430C99"/>
    <w:rsid w:val="00432445"/>
    <w:rsid w:val="00433B09"/>
    <w:rsid w:val="00433B80"/>
    <w:rsid w:val="0043698D"/>
    <w:rsid w:val="00436B9A"/>
    <w:rsid w:val="0043731C"/>
    <w:rsid w:val="00441624"/>
    <w:rsid w:val="00443880"/>
    <w:rsid w:val="00444E2D"/>
    <w:rsid w:val="0044613D"/>
    <w:rsid w:val="0044698C"/>
    <w:rsid w:val="00451EA5"/>
    <w:rsid w:val="0045221C"/>
    <w:rsid w:val="00453215"/>
    <w:rsid w:val="004535D2"/>
    <w:rsid w:val="00454274"/>
    <w:rsid w:val="004569D5"/>
    <w:rsid w:val="00460321"/>
    <w:rsid w:val="00461507"/>
    <w:rsid w:val="00461FD5"/>
    <w:rsid w:val="00462A7B"/>
    <w:rsid w:val="004663B0"/>
    <w:rsid w:val="004747E2"/>
    <w:rsid w:val="0047567E"/>
    <w:rsid w:val="00480004"/>
    <w:rsid w:val="00480A40"/>
    <w:rsid w:val="00481AE7"/>
    <w:rsid w:val="004869F4"/>
    <w:rsid w:val="00492D9D"/>
    <w:rsid w:val="00492E0E"/>
    <w:rsid w:val="00493E37"/>
    <w:rsid w:val="00496DCC"/>
    <w:rsid w:val="004970AB"/>
    <w:rsid w:val="004978D3"/>
    <w:rsid w:val="004A0F28"/>
    <w:rsid w:val="004A3966"/>
    <w:rsid w:val="004B0057"/>
    <w:rsid w:val="004B0DDD"/>
    <w:rsid w:val="004B245E"/>
    <w:rsid w:val="004B3600"/>
    <w:rsid w:val="004B6778"/>
    <w:rsid w:val="004B6F5E"/>
    <w:rsid w:val="004C0397"/>
    <w:rsid w:val="004C06F8"/>
    <w:rsid w:val="004C07CB"/>
    <w:rsid w:val="004C29BF"/>
    <w:rsid w:val="004C3F82"/>
    <w:rsid w:val="004C4B3E"/>
    <w:rsid w:val="004D38A1"/>
    <w:rsid w:val="004D3A8C"/>
    <w:rsid w:val="004D4072"/>
    <w:rsid w:val="004D5069"/>
    <w:rsid w:val="004D5643"/>
    <w:rsid w:val="004D59C6"/>
    <w:rsid w:val="004D5D90"/>
    <w:rsid w:val="004E2FA1"/>
    <w:rsid w:val="004E3DF5"/>
    <w:rsid w:val="004F113C"/>
    <w:rsid w:val="004F190D"/>
    <w:rsid w:val="004F212E"/>
    <w:rsid w:val="004F4B3F"/>
    <w:rsid w:val="004F4B90"/>
    <w:rsid w:val="004F5A94"/>
    <w:rsid w:val="004F6DC3"/>
    <w:rsid w:val="004F701A"/>
    <w:rsid w:val="00501675"/>
    <w:rsid w:val="0050237D"/>
    <w:rsid w:val="00503B48"/>
    <w:rsid w:val="00505AFB"/>
    <w:rsid w:val="0050764D"/>
    <w:rsid w:val="00510E10"/>
    <w:rsid w:val="00511130"/>
    <w:rsid w:val="00516E2F"/>
    <w:rsid w:val="00521411"/>
    <w:rsid w:val="00525F3F"/>
    <w:rsid w:val="00535724"/>
    <w:rsid w:val="00535F88"/>
    <w:rsid w:val="00536272"/>
    <w:rsid w:val="0053685D"/>
    <w:rsid w:val="00537099"/>
    <w:rsid w:val="00537501"/>
    <w:rsid w:val="0054017B"/>
    <w:rsid w:val="005408BD"/>
    <w:rsid w:val="00542A36"/>
    <w:rsid w:val="00542D01"/>
    <w:rsid w:val="00543713"/>
    <w:rsid w:val="00545A18"/>
    <w:rsid w:val="0054604F"/>
    <w:rsid w:val="00546464"/>
    <w:rsid w:val="00555660"/>
    <w:rsid w:val="005567B0"/>
    <w:rsid w:val="00560393"/>
    <w:rsid w:val="00560402"/>
    <w:rsid w:val="00560991"/>
    <w:rsid w:val="00561B19"/>
    <w:rsid w:val="005643C1"/>
    <w:rsid w:val="00564B9D"/>
    <w:rsid w:val="00564BA1"/>
    <w:rsid w:val="005664C2"/>
    <w:rsid w:val="00570998"/>
    <w:rsid w:val="00570C1B"/>
    <w:rsid w:val="00572BA3"/>
    <w:rsid w:val="00572D73"/>
    <w:rsid w:val="00574ECA"/>
    <w:rsid w:val="00575293"/>
    <w:rsid w:val="00576024"/>
    <w:rsid w:val="005818D6"/>
    <w:rsid w:val="005822DB"/>
    <w:rsid w:val="00584299"/>
    <w:rsid w:val="00586E71"/>
    <w:rsid w:val="0059064B"/>
    <w:rsid w:val="005937CB"/>
    <w:rsid w:val="00596E6F"/>
    <w:rsid w:val="00596FD4"/>
    <w:rsid w:val="00597714"/>
    <w:rsid w:val="005A0C16"/>
    <w:rsid w:val="005A30EC"/>
    <w:rsid w:val="005A43D7"/>
    <w:rsid w:val="005A62A6"/>
    <w:rsid w:val="005A7FA6"/>
    <w:rsid w:val="005B0BED"/>
    <w:rsid w:val="005B1172"/>
    <w:rsid w:val="005B22FC"/>
    <w:rsid w:val="005B3963"/>
    <w:rsid w:val="005B410D"/>
    <w:rsid w:val="005C12B9"/>
    <w:rsid w:val="005C15FE"/>
    <w:rsid w:val="005C39C4"/>
    <w:rsid w:val="005C40D7"/>
    <w:rsid w:val="005C7801"/>
    <w:rsid w:val="005D0DBD"/>
    <w:rsid w:val="005D1B9D"/>
    <w:rsid w:val="005D1F92"/>
    <w:rsid w:val="005D6FA0"/>
    <w:rsid w:val="005D71C0"/>
    <w:rsid w:val="005D73E4"/>
    <w:rsid w:val="005D7D8E"/>
    <w:rsid w:val="005E6733"/>
    <w:rsid w:val="005E79F4"/>
    <w:rsid w:val="005E7A32"/>
    <w:rsid w:val="005F10C4"/>
    <w:rsid w:val="005F5648"/>
    <w:rsid w:val="00601420"/>
    <w:rsid w:val="006040AB"/>
    <w:rsid w:val="00604D50"/>
    <w:rsid w:val="00607492"/>
    <w:rsid w:val="006103CB"/>
    <w:rsid w:val="00610A99"/>
    <w:rsid w:val="006142DB"/>
    <w:rsid w:val="0061578C"/>
    <w:rsid w:val="0061713C"/>
    <w:rsid w:val="0062781F"/>
    <w:rsid w:val="00631507"/>
    <w:rsid w:val="00635C68"/>
    <w:rsid w:val="0063608F"/>
    <w:rsid w:val="00637712"/>
    <w:rsid w:val="00640D62"/>
    <w:rsid w:val="00642626"/>
    <w:rsid w:val="00642DEA"/>
    <w:rsid w:val="00643E81"/>
    <w:rsid w:val="00644160"/>
    <w:rsid w:val="00644640"/>
    <w:rsid w:val="00645377"/>
    <w:rsid w:val="006472C5"/>
    <w:rsid w:val="00651F0D"/>
    <w:rsid w:val="00652C35"/>
    <w:rsid w:val="00653A45"/>
    <w:rsid w:val="00654DE1"/>
    <w:rsid w:val="00655BB6"/>
    <w:rsid w:val="00655F05"/>
    <w:rsid w:val="00657042"/>
    <w:rsid w:val="00657FBB"/>
    <w:rsid w:val="00661A2C"/>
    <w:rsid w:val="00662184"/>
    <w:rsid w:val="00664D4B"/>
    <w:rsid w:val="0066548E"/>
    <w:rsid w:val="006663D9"/>
    <w:rsid w:val="00667A8A"/>
    <w:rsid w:val="00667BD3"/>
    <w:rsid w:val="00671C6A"/>
    <w:rsid w:val="00672EAC"/>
    <w:rsid w:val="006744A6"/>
    <w:rsid w:val="00674DAA"/>
    <w:rsid w:val="00681776"/>
    <w:rsid w:val="00686FE2"/>
    <w:rsid w:val="00687525"/>
    <w:rsid w:val="006879B8"/>
    <w:rsid w:val="00690A36"/>
    <w:rsid w:val="006922C3"/>
    <w:rsid w:val="00693170"/>
    <w:rsid w:val="006934FA"/>
    <w:rsid w:val="00693A1B"/>
    <w:rsid w:val="00697AEC"/>
    <w:rsid w:val="006B501E"/>
    <w:rsid w:val="006B7417"/>
    <w:rsid w:val="006C05EC"/>
    <w:rsid w:val="006C5D21"/>
    <w:rsid w:val="006C652F"/>
    <w:rsid w:val="006D0577"/>
    <w:rsid w:val="006D37F0"/>
    <w:rsid w:val="006D75F7"/>
    <w:rsid w:val="006D7704"/>
    <w:rsid w:val="006E05DD"/>
    <w:rsid w:val="006E12B4"/>
    <w:rsid w:val="006E3949"/>
    <w:rsid w:val="006E415D"/>
    <w:rsid w:val="006E64D3"/>
    <w:rsid w:val="006E678A"/>
    <w:rsid w:val="006F0AED"/>
    <w:rsid w:val="006F0BCB"/>
    <w:rsid w:val="006F466C"/>
    <w:rsid w:val="006F5232"/>
    <w:rsid w:val="006F5584"/>
    <w:rsid w:val="006F63C4"/>
    <w:rsid w:val="006F75BB"/>
    <w:rsid w:val="00701CA0"/>
    <w:rsid w:val="00703B6C"/>
    <w:rsid w:val="00707B00"/>
    <w:rsid w:val="00715231"/>
    <w:rsid w:val="0072029E"/>
    <w:rsid w:val="007227B4"/>
    <w:rsid w:val="007245B1"/>
    <w:rsid w:val="007258BD"/>
    <w:rsid w:val="00726158"/>
    <w:rsid w:val="00730BFF"/>
    <w:rsid w:val="0073203A"/>
    <w:rsid w:val="007325E5"/>
    <w:rsid w:val="00732876"/>
    <w:rsid w:val="00734120"/>
    <w:rsid w:val="00734DD7"/>
    <w:rsid w:val="00734F38"/>
    <w:rsid w:val="00736B89"/>
    <w:rsid w:val="00740FCF"/>
    <w:rsid w:val="007411EC"/>
    <w:rsid w:val="00741263"/>
    <w:rsid w:val="00741ABB"/>
    <w:rsid w:val="00744804"/>
    <w:rsid w:val="00744EB3"/>
    <w:rsid w:val="00750C67"/>
    <w:rsid w:val="0075145D"/>
    <w:rsid w:val="00752F79"/>
    <w:rsid w:val="0075341D"/>
    <w:rsid w:val="007534F1"/>
    <w:rsid w:val="00756689"/>
    <w:rsid w:val="007567F4"/>
    <w:rsid w:val="007569BD"/>
    <w:rsid w:val="00757531"/>
    <w:rsid w:val="00764426"/>
    <w:rsid w:val="00765D26"/>
    <w:rsid w:val="00770AB1"/>
    <w:rsid w:val="007728E1"/>
    <w:rsid w:val="00772CB0"/>
    <w:rsid w:val="00776462"/>
    <w:rsid w:val="007768FB"/>
    <w:rsid w:val="00776AAC"/>
    <w:rsid w:val="007775D8"/>
    <w:rsid w:val="007813E9"/>
    <w:rsid w:val="00781996"/>
    <w:rsid w:val="00785113"/>
    <w:rsid w:val="0079047B"/>
    <w:rsid w:val="007904DA"/>
    <w:rsid w:val="007933E3"/>
    <w:rsid w:val="007937DB"/>
    <w:rsid w:val="00793861"/>
    <w:rsid w:val="007953EB"/>
    <w:rsid w:val="007A186B"/>
    <w:rsid w:val="007A2664"/>
    <w:rsid w:val="007A38A3"/>
    <w:rsid w:val="007B0C2C"/>
    <w:rsid w:val="007B1786"/>
    <w:rsid w:val="007B60F2"/>
    <w:rsid w:val="007B7D5B"/>
    <w:rsid w:val="007C113C"/>
    <w:rsid w:val="007C21BD"/>
    <w:rsid w:val="007C2422"/>
    <w:rsid w:val="007C5275"/>
    <w:rsid w:val="007C714B"/>
    <w:rsid w:val="007D099B"/>
    <w:rsid w:val="007D13CF"/>
    <w:rsid w:val="007D491B"/>
    <w:rsid w:val="007D52E8"/>
    <w:rsid w:val="007E0F65"/>
    <w:rsid w:val="007E29B6"/>
    <w:rsid w:val="007E375C"/>
    <w:rsid w:val="007E53A7"/>
    <w:rsid w:val="007E7814"/>
    <w:rsid w:val="007F1900"/>
    <w:rsid w:val="007F2852"/>
    <w:rsid w:val="007F45B9"/>
    <w:rsid w:val="007F655B"/>
    <w:rsid w:val="008005A1"/>
    <w:rsid w:val="00803993"/>
    <w:rsid w:val="0080461C"/>
    <w:rsid w:val="00804924"/>
    <w:rsid w:val="008049D9"/>
    <w:rsid w:val="00807800"/>
    <w:rsid w:val="00810AA9"/>
    <w:rsid w:val="00811077"/>
    <w:rsid w:val="00811229"/>
    <w:rsid w:val="00812504"/>
    <w:rsid w:val="00813612"/>
    <w:rsid w:val="00814431"/>
    <w:rsid w:val="008154FE"/>
    <w:rsid w:val="00816CFA"/>
    <w:rsid w:val="00816E8A"/>
    <w:rsid w:val="00817543"/>
    <w:rsid w:val="00817C2B"/>
    <w:rsid w:val="0082127F"/>
    <w:rsid w:val="008219EF"/>
    <w:rsid w:val="008228B5"/>
    <w:rsid w:val="00832422"/>
    <w:rsid w:val="00832DBE"/>
    <w:rsid w:val="008361BD"/>
    <w:rsid w:val="0083786D"/>
    <w:rsid w:val="00841F63"/>
    <w:rsid w:val="00843C5E"/>
    <w:rsid w:val="00850E51"/>
    <w:rsid w:val="00857F8F"/>
    <w:rsid w:val="008608D5"/>
    <w:rsid w:val="008626A6"/>
    <w:rsid w:val="00864921"/>
    <w:rsid w:val="0086513A"/>
    <w:rsid w:val="00866799"/>
    <w:rsid w:val="008700A0"/>
    <w:rsid w:val="0087090C"/>
    <w:rsid w:val="008713B0"/>
    <w:rsid w:val="00873DA8"/>
    <w:rsid w:val="008769C3"/>
    <w:rsid w:val="008852CB"/>
    <w:rsid w:val="0088560A"/>
    <w:rsid w:val="00890387"/>
    <w:rsid w:val="00894BD0"/>
    <w:rsid w:val="008969EC"/>
    <w:rsid w:val="008970D3"/>
    <w:rsid w:val="008977CE"/>
    <w:rsid w:val="008A066D"/>
    <w:rsid w:val="008A227A"/>
    <w:rsid w:val="008A322E"/>
    <w:rsid w:val="008A59AF"/>
    <w:rsid w:val="008A5D27"/>
    <w:rsid w:val="008A7CE8"/>
    <w:rsid w:val="008B0D0E"/>
    <w:rsid w:val="008B1681"/>
    <w:rsid w:val="008B59B7"/>
    <w:rsid w:val="008C040F"/>
    <w:rsid w:val="008C3611"/>
    <w:rsid w:val="008C3BD5"/>
    <w:rsid w:val="008C4885"/>
    <w:rsid w:val="008C54B5"/>
    <w:rsid w:val="008C5CD8"/>
    <w:rsid w:val="008C6ED5"/>
    <w:rsid w:val="008C7668"/>
    <w:rsid w:val="008C766F"/>
    <w:rsid w:val="008D0C26"/>
    <w:rsid w:val="008D1404"/>
    <w:rsid w:val="008D58D4"/>
    <w:rsid w:val="008D6956"/>
    <w:rsid w:val="008D7280"/>
    <w:rsid w:val="008E1D04"/>
    <w:rsid w:val="008E1E86"/>
    <w:rsid w:val="008E2EBF"/>
    <w:rsid w:val="008E3611"/>
    <w:rsid w:val="008E46C0"/>
    <w:rsid w:val="008E72DA"/>
    <w:rsid w:val="008F00DA"/>
    <w:rsid w:val="008F16E2"/>
    <w:rsid w:val="008F309F"/>
    <w:rsid w:val="008F55C2"/>
    <w:rsid w:val="008F60F6"/>
    <w:rsid w:val="008F6268"/>
    <w:rsid w:val="008F78B8"/>
    <w:rsid w:val="0090073C"/>
    <w:rsid w:val="009074C3"/>
    <w:rsid w:val="009108E5"/>
    <w:rsid w:val="00913037"/>
    <w:rsid w:val="009135F7"/>
    <w:rsid w:val="00915E36"/>
    <w:rsid w:val="00921C9A"/>
    <w:rsid w:val="00926A80"/>
    <w:rsid w:val="00932647"/>
    <w:rsid w:val="00932875"/>
    <w:rsid w:val="00933A45"/>
    <w:rsid w:val="00935CDB"/>
    <w:rsid w:val="00937921"/>
    <w:rsid w:val="009418D3"/>
    <w:rsid w:val="0095070D"/>
    <w:rsid w:val="0095435B"/>
    <w:rsid w:val="00954ADB"/>
    <w:rsid w:val="00956A46"/>
    <w:rsid w:val="00957634"/>
    <w:rsid w:val="009615C0"/>
    <w:rsid w:val="00963EC8"/>
    <w:rsid w:val="00964AFA"/>
    <w:rsid w:val="00964FB2"/>
    <w:rsid w:val="009650F2"/>
    <w:rsid w:val="00965E9F"/>
    <w:rsid w:val="00965FE3"/>
    <w:rsid w:val="0097090F"/>
    <w:rsid w:val="00970915"/>
    <w:rsid w:val="009713E5"/>
    <w:rsid w:val="009730BB"/>
    <w:rsid w:val="0097498C"/>
    <w:rsid w:val="0097631E"/>
    <w:rsid w:val="00977850"/>
    <w:rsid w:val="009813B5"/>
    <w:rsid w:val="00981FCD"/>
    <w:rsid w:val="0098211C"/>
    <w:rsid w:val="00982363"/>
    <w:rsid w:val="00984A54"/>
    <w:rsid w:val="009906C7"/>
    <w:rsid w:val="009A2349"/>
    <w:rsid w:val="009A3D22"/>
    <w:rsid w:val="009A7401"/>
    <w:rsid w:val="009B1420"/>
    <w:rsid w:val="009B221E"/>
    <w:rsid w:val="009B248D"/>
    <w:rsid w:val="009B249A"/>
    <w:rsid w:val="009B6531"/>
    <w:rsid w:val="009C2645"/>
    <w:rsid w:val="009C2FCC"/>
    <w:rsid w:val="009C4AFA"/>
    <w:rsid w:val="009C591E"/>
    <w:rsid w:val="009C6D20"/>
    <w:rsid w:val="009E174F"/>
    <w:rsid w:val="009E3176"/>
    <w:rsid w:val="009E5951"/>
    <w:rsid w:val="009E5AD1"/>
    <w:rsid w:val="009F1ABE"/>
    <w:rsid w:val="009F2DA0"/>
    <w:rsid w:val="009F4C3D"/>
    <w:rsid w:val="009F6370"/>
    <w:rsid w:val="00A02207"/>
    <w:rsid w:val="00A0275F"/>
    <w:rsid w:val="00A10DE8"/>
    <w:rsid w:val="00A1356F"/>
    <w:rsid w:val="00A15098"/>
    <w:rsid w:val="00A1747C"/>
    <w:rsid w:val="00A177B3"/>
    <w:rsid w:val="00A20EA1"/>
    <w:rsid w:val="00A20F87"/>
    <w:rsid w:val="00A21276"/>
    <w:rsid w:val="00A21826"/>
    <w:rsid w:val="00A24DD7"/>
    <w:rsid w:val="00A26608"/>
    <w:rsid w:val="00A274EC"/>
    <w:rsid w:val="00A3229F"/>
    <w:rsid w:val="00A323B6"/>
    <w:rsid w:val="00A33038"/>
    <w:rsid w:val="00A33BD6"/>
    <w:rsid w:val="00A3549B"/>
    <w:rsid w:val="00A37439"/>
    <w:rsid w:val="00A42020"/>
    <w:rsid w:val="00A4295A"/>
    <w:rsid w:val="00A43615"/>
    <w:rsid w:val="00A45B16"/>
    <w:rsid w:val="00A604FE"/>
    <w:rsid w:val="00A6160C"/>
    <w:rsid w:val="00A61984"/>
    <w:rsid w:val="00A61BBB"/>
    <w:rsid w:val="00A62447"/>
    <w:rsid w:val="00A62D57"/>
    <w:rsid w:val="00A653ED"/>
    <w:rsid w:val="00A65535"/>
    <w:rsid w:val="00A67E59"/>
    <w:rsid w:val="00A752B6"/>
    <w:rsid w:val="00A77038"/>
    <w:rsid w:val="00A77F1E"/>
    <w:rsid w:val="00A8279A"/>
    <w:rsid w:val="00A912A9"/>
    <w:rsid w:val="00A915B8"/>
    <w:rsid w:val="00A95860"/>
    <w:rsid w:val="00A96CF2"/>
    <w:rsid w:val="00A972A3"/>
    <w:rsid w:val="00A9760C"/>
    <w:rsid w:val="00AA7519"/>
    <w:rsid w:val="00AB1462"/>
    <w:rsid w:val="00AB2267"/>
    <w:rsid w:val="00AB3072"/>
    <w:rsid w:val="00AC0BD9"/>
    <w:rsid w:val="00AC1F45"/>
    <w:rsid w:val="00AC6600"/>
    <w:rsid w:val="00AC759C"/>
    <w:rsid w:val="00AC77F3"/>
    <w:rsid w:val="00AD00DD"/>
    <w:rsid w:val="00AD1B7D"/>
    <w:rsid w:val="00AD2C7B"/>
    <w:rsid w:val="00AD3D81"/>
    <w:rsid w:val="00AD50FD"/>
    <w:rsid w:val="00AD643A"/>
    <w:rsid w:val="00AE0249"/>
    <w:rsid w:val="00AE09A7"/>
    <w:rsid w:val="00AE1268"/>
    <w:rsid w:val="00AE2C5C"/>
    <w:rsid w:val="00AE3325"/>
    <w:rsid w:val="00AE418B"/>
    <w:rsid w:val="00AE50FB"/>
    <w:rsid w:val="00AE64F1"/>
    <w:rsid w:val="00AF080C"/>
    <w:rsid w:val="00AF2A7A"/>
    <w:rsid w:val="00AF3C38"/>
    <w:rsid w:val="00AF50BA"/>
    <w:rsid w:val="00AF69BA"/>
    <w:rsid w:val="00AF750C"/>
    <w:rsid w:val="00B00F3B"/>
    <w:rsid w:val="00B010A7"/>
    <w:rsid w:val="00B02931"/>
    <w:rsid w:val="00B0321B"/>
    <w:rsid w:val="00B03A14"/>
    <w:rsid w:val="00B04187"/>
    <w:rsid w:val="00B10B00"/>
    <w:rsid w:val="00B11B55"/>
    <w:rsid w:val="00B12A57"/>
    <w:rsid w:val="00B1509E"/>
    <w:rsid w:val="00B158FC"/>
    <w:rsid w:val="00B16AED"/>
    <w:rsid w:val="00B217B0"/>
    <w:rsid w:val="00B21C1F"/>
    <w:rsid w:val="00B22C1C"/>
    <w:rsid w:val="00B24835"/>
    <w:rsid w:val="00B2490B"/>
    <w:rsid w:val="00B260E0"/>
    <w:rsid w:val="00B332CB"/>
    <w:rsid w:val="00B33D0B"/>
    <w:rsid w:val="00B50FB9"/>
    <w:rsid w:val="00B51D38"/>
    <w:rsid w:val="00B53CFD"/>
    <w:rsid w:val="00B559B8"/>
    <w:rsid w:val="00B5617D"/>
    <w:rsid w:val="00B568A4"/>
    <w:rsid w:val="00B61484"/>
    <w:rsid w:val="00B644B7"/>
    <w:rsid w:val="00B66CE8"/>
    <w:rsid w:val="00B67579"/>
    <w:rsid w:val="00B70D26"/>
    <w:rsid w:val="00B72D72"/>
    <w:rsid w:val="00B7605A"/>
    <w:rsid w:val="00B760B9"/>
    <w:rsid w:val="00B767D0"/>
    <w:rsid w:val="00B772ED"/>
    <w:rsid w:val="00B77CC3"/>
    <w:rsid w:val="00B8094C"/>
    <w:rsid w:val="00B82C1F"/>
    <w:rsid w:val="00B865AF"/>
    <w:rsid w:val="00B87881"/>
    <w:rsid w:val="00B904A4"/>
    <w:rsid w:val="00B926A8"/>
    <w:rsid w:val="00B9323C"/>
    <w:rsid w:val="00B9497C"/>
    <w:rsid w:val="00B97059"/>
    <w:rsid w:val="00B979D8"/>
    <w:rsid w:val="00BA38EE"/>
    <w:rsid w:val="00BA7C3B"/>
    <w:rsid w:val="00BB1A3D"/>
    <w:rsid w:val="00BB423C"/>
    <w:rsid w:val="00BB63D4"/>
    <w:rsid w:val="00BC2A74"/>
    <w:rsid w:val="00BC3965"/>
    <w:rsid w:val="00BC4C37"/>
    <w:rsid w:val="00BC6BC9"/>
    <w:rsid w:val="00BC7669"/>
    <w:rsid w:val="00BD0754"/>
    <w:rsid w:val="00BD2344"/>
    <w:rsid w:val="00BD3532"/>
    <w:rsid w:val="00BD3B6A"/>
    <w:rsid w:val="00BD541B"/>
    <w:rsid w:val="00BD6654"/>
    <w:rsid w:val="00BD684C"/>
    <w:rsid w:val="00BE1C21"/>
    <w:rsid w:val="00BF0AA5"/>
    <w:rsid w:val="00BF0D54"/>
    <w:rsid w:val="00BF10D8"/>
    <w:rsid w:val="00BF6058"/>
    <w:rsid w:val="00BF6B63"/>
    <w:rsid w:val="00C03230"/>
    <w:rsid w:val="00C03D20"/>
    <w:rsid w:val="00C06646"/>
    <w:rsid w:val="00C06CF6"/>
    <w:rsid w:val="00C06EF0"/>
    <w:rsid w:val="00C13671"/>
    <w:rsid w:val="00C1398C"/>
    <w:rsid w:val="00C16599"/>
    <w:rsid w:val="00C16791"/>
    <w:rsid w:val="00C17D2D"/>
    <w:rsid w:val="00C2195B"/>
    <w:rsid w:val="00C2220F"/>
    <w:rsid w:val="00C22D49"/>
    <w:rsid w:val="00C23BD2"/>
    <w:rsid w:val="00C23CEE"/>
    <w:rsid w:val="00C2454F"/>
    <w:rsid w:val="00C248A5"/>
    <w:rsid w:val="00C25958"/>
    <w:rsid w:val="00C2689F"/>
    <w:rsid w:val="00C30081"/>
    <w:rsid w:val="00C32214"/>
    <w:rsid w:val="00C373EA"/>
    <w:rsid w:val="00C419E7"/>
    <w:rsid w:val="00C4319D"/>
    <w:rsid w:val="00C45166"/>
    <w:rsid w:val="00C53A50"/>
    <w:rsid w:val="00C53DED"/>
    <w:rsid w:val="00C53E3B"/>
    <w:rsid w:val="00C60CE5"/>
    <w:rsid w:val="00C617F8"/>
    <w:rsid w:val="00C63AE6"/>
    <w:rsid w:val="00C64ABF"/>
    <w:rsid w:val="00C66831"/>
    <w:rsid w:val="00C71BF1"/>
    <w:rsid w:val="00C729EF"/>
    <w:rsid w:val="00C73B3F"/>
    <w:rsid w:val="00C771C6"/>
    <w:rsid w:val="00C80F84"/>
    <w:rsid w:val="00C81A2B"/>
    <w:rsid w:val="00C82CEE"/>
    <w:rsid w:val="00C9272E"/>
    <w:rsid w:val="00C9316B"/>
    <w:rsid w:val="00C94983"/>
    <w:rsid w:val="00C95370"/>
    <w:rsid w:val="00CA1050"/>
    <w:rsid w:val="00CA4321"/>
    <w:rsid w:val="00CA4537"/>
    <w:rsid w:val="00CA577F"/>
    <w:rsid w:val="00CA6F6D"/>
    <w:rsid w:val="00CA78BB"/>
    <w:rsid w:val="00CA7FEF"/>
    <w:rsid w:val="00CB0C17"/>
    <w:rsid w:val="00CB153F"/>
    <w:rsid w:val="00CB19B2"/>
    <w:rsid w:val="00CB4151"/>
    <w:rsid w:val="00CB421A"/>
    <w:rsid w:val="00CB5BAF"/>
    <w:rsid w:val="00CB5D7E"/>
    <w:rsid w:val="00CB64C0"/>
    <w:rsid w:val="00CB6879"/>
    <w:rsid w:val="00CB73F6"/>
    <w:rsid w:val="00CC08B7"/>
    <w:rsid w:val="00CC27B4"/>
    <w:rsid w:val="00CC6C0C"/>
    <w:rsid w:val="00CD026F"/>
    <w:rsid w:val="00CD1080"/>
    <w:rsid w:val="00CD3573"/>
    <w:rsid w:val="00CD370C"/>
    <w:rsid w:val="00CD4C2C"/>
    <w:rsid w:val="00CD52AB"/>
    <w:rsid w:val="00CE5F0D"/>
    <w:rsid w:val="00CE71C4"/>
    <w:rsid w:val="00CF154D"/>
    <w:rsid w:val="00CF1D00"/>
    <w:rsid w:val="00CF34C3"/>
    <w:rsid w:val="00CF38FC"/>
    <w:rsid w:val="00CF469F"/>
    <w:rsid w:val="00CF4852"/>
    <w:rsid w:val="00CF4DA3"/>
    <w:rsid w:val="00CF57C9"/>
    <w:rsid w:val="00D003D6"/>
    <w:rsid w:val="00D0285E"/>
    <w:rsid w:val="00D04A75"/>
    <w:rsid w:val="00D05204"/>
    <w:rsid w:val="00D15458"/>
    <w:rsid w:val="00D156F6"/>
    <w:rsid w:val="00D17343"/>
    <w:rsid w:val="00D2395B"/>
    <w:rsid w:val="00D244F9"/>
    <w:rsid w:val="00D27079"/>
    <w:rsid w:val="00D277BE"/>
    <w:rsid w:val="00D30C06"/>
    <w:rsid w:val="00D33A4D"/>
    <w:rsid w:val="00D33CAB"/>
    <w:rsid w:val="00D36701"/>
    <w:rsid w:val="00D47267"/>
    <w:rsid w:val="00D504C8"/>
    <w:rsid w:val="00D51224"/>
    <w:rsid w:val="00D5655D"/>
    <w:rsid w:val="00D56BA0"/>
    <w:rsid w:val="00D60073"/>
    <w:rsid w:val="00D61FAB"/>
    <w:rsid w:val="00D627A6"/>
    <w:rsid w:val="00D63190"/>
    <w:rsid w:val="00D6467C"/>
    <w:rsid w:val="00D65A8C"/>
    <w:rsid w:val="00D70952"/>
    <w:rsid w:val="00D72339"/>
    <w:rsid w:val="00D72C43"/>
    <w:rsid w:val="00D73058"/>
    <w:rsid w:val="00D74747"/>
    <w:rsid w:val="00D757D6"/>
    <w:rsid w:val="00D75D48"/>
    <w:rsid w:val="00D763FE"/>
    <w:rsid w:val="00D771DA"/>
    <w:rsid w:val="00D81613"/>
    <w:rsid w:val="00D8289D"/>
    <w:rsid w:val="00D90023"/>
    <w:rsid w:val="00D91C44"/>
    <w:rsid w:val="00DA09E0"/>
    <w:rsid w:val="00DA1C4E"/>
    <w:rsid w:val="00DA3AEB"/>
    <w:rsid w:val="00DA72DE"/>
    <w:rsid w:val="00DA7AE7"/>
    <w:rsid w:val="00DB4260"/>
    <w:rsid w:val="00DC1AE5"/>
    <w:rsid w:val="00DC5F0F"/>
    <w:rsid w:val="00DC7D6B"/>
    <w:rsid w:val="00DC7E77"/>
    <w:rsid w:val="00DD3EED"/>
    <w:rsid w:val="00DD4257"/>
    <w:rsid w:val="00DD4286"/>
    <w:rsid w:val="00DD747F"/>
    <w:rsid w:val="00DE0DA6"/>
    <w:rsid w:val="00DE0FB0"/>
    <w:rsid w:val="00DE1CA0"/>
    <w:rsid w:val="00DE380C"/>
    <w:rsid w:val="00DE6503"/>
    <w:rsid w:val="00DE65F7"/>
    <w:rsid w:val="00DE730E"/>
    <w:rsid w:val="00DF55BB"/>
    <w:rsid w:val="00DF56D0"/>
    <w:rsid w:val="00DF6549"/>
    <w:rsid w:val="00E00EDF"/>
    <w:rsid w:val="00E02270"/>
    <w:rsid w:val="00E0533F"/>
    <w:rsid w:val="00E053B4"/>
    <w:rsid w:val="00E05E08"/>
    <w:rsid w:val="00E0761C"/>
    <w:rsid w:val="00E07C8B"/>
    <w:rsid w:val="00E100C8"/>
    <w:rsid w:val="00E10D1F"/>
    <w:rsid w:val="00E10D22"/>
    <w:rsid w:val="00E1507B"/>
    <w:rsid w:val="00E24721"/>
    <w:rsid w:val="00E262D2"/>
    <w:rsid w:val="00E33484"/>
    <w:rsid w:val="00E33708"/>
    <w:rsid w:val="00E35B5C"/>
    <w:rsid w:val="00E40214"/>
    <w:rsid w:val="00E41E90"/>
    <w:rsid w:val="00E43298"/>
    <w:rsid w:val="00E45B0A"/>
    <w:rsid w:val="00E47085"/>
    <w:rsid w:val="00E47269"/>
    <w:rsid w:val="00E47F85"/>
    <w:rsid w:val="00E54320"/>
    <w:rsid w:val="00E54512"/>
    <w:rsid w:val="00E55596"/>
    <w:rsid w:val="00E56890"/>
    <w:rsid w:val="00E5729E"/>
    <w:rsid w:val="00E63577"/>
    <w:rsid w:val="00E664D8"/>
    <w:rsid w:val="00E72E6A"/>
    <w:rsid w:val="00E72F27"/>
    <w:rsid w:val="00E75B3D"/>
    <w:rsid w:val="00E8370B"/>
    <w:rsid w:val="00E85EBA"/>
    <w:rsid w:val="00E85FF6"/>
    <w:rsid w:val="00E938D8"/>
    <w:rsid w:val="00E93C5F"/>
    <w:rsid w:val="00E9751E"/>
    <w:rsid w:val="00EA1529"/>
    <w:rsid w:val="00EA41E3"/>
    <w:rsid w:val="00EA6242"/>
    <w:rsid w:val="00EB2099"/>
    <w:rsid w:val="00EB4D6B"/>
    <w:rsid w:val="00EB6D2F"/>
    <w:rsid w:val="00EC0E69"/>
    <w:rsid w:val="00EC2192"/>
    <w:rsid w:val="00EC53D9"/>
    <w:rsid w:val="00EC7056"/>
    <w:rsid w:val="00EC7ABF"/>
    <w:rsid w:val="00EC7AEA"/>
    <w:rsid w:val="00ED206F"/>
    <w:rsid w:val="00ED6030"/>
    <w:rsid w:val="00ED6B89"/>
    <w:rsid w:val="00ED7BB3"/>
    <w:rsid w:val="00EE1FB6"/>
    <w:rsid w:val="00EE46AF"/>
    <w:rsid w:val="00EE53DE"/>
    <w:rsid w:val="00EE54D1"/>
    <w:rsid w:val="00EF121B"/>
    <w:rsid w:val="00EF14E1"/>
    <w:rsid w:val="00EF55B5"/>
    <w:rsid w:val="00EF5E2E"/>
    <w:rsid w:val="00EF72A6"/>
    <w:rsid w:val="00F00C06"/>
    <w:rsid w:val="00F01BDD"/>
    <w:rsid w:val="00F02BC2"/>
    <w:rsid w:val="00F02C73"/>
    <w:rsid w:val="00F04905"/>
    <w:rsid w:val="00F04FFB"/>
    <w:rsid w:val="00F0546D"/>
    <w:rsid w:val="00F0775F"/>
    <w:rsid w:val="00F114DE"/>
    <w:rsid w:val="00F15809"/>
    <w:rsid w:val="00F16456"/>
    <w:rsid w:val="00F1724F"/>
    <w:rsid w:val="00F177D3"/>
    <w:rsid w:val="00F21177"/>
    <w:rsid w:val="00F21C79"/>
    <w:rsid w:val="00F22D6C"/>
    <w:rsid w:val="00F22E0E"/>
    <w:rsid w:val="00F23961"/>
    <w:rsid w:val="00F25E6D"/>
    <w:rsid w:val="00F2739E"/>
    <w:rsid w:val="00F3080F"/>
    <w:rsid w:val="00F30819"/>
    <w:rsid w:val="00F31584"/>
    <w:rsid w:val="00F36258"/>
    <w:rsid w:val="00F40815"/>
    <w:rsid w:val="00F41B66"/>
    <w:rsid w:val="00F4317D"/>
    <w:rsid w:val="00F47DFC"/>
    <w:rsid w:val="00F51E56"/>
    <w:rsid w:val="00F52871"/>
    <w:rsid w:val="00F53359"/>
    <w:rsid w:val="00F53D33"/>
    <w:rsid w:val="00F53EEE"/>
    <w:rsid w:val="00F5545F"/>
    <w:rsid w:val="00F60D12"/>
    <w:rsid w:val="00F653DD"/>
    <w:rsid w:val="00F70B48"/>
    <w:rsid w:val="00F73338"/>
    <w:rsid w:val="00F77BC5"/>
    <w:rsid w:val="00F8132D"/>
    <w:rsid w:val="00F81D19"/>
    <w:rsid w:val="00F904EA"/>
    <w:rsid w:val="00F92283"/>
    <w:rsid w:val="00FA155B"/>
    <w:rsid w:val="00FA259C"/>
    <w:rsid w:val="00FA40D8"/>
    <w:rsid w:val="00FA4277"/>
    <w:rsid w:val="00FA5D78"/>
    <w:rsid w:val="00FB2F0C"/>
    <w:rsid w:val="00FB429D"/>
    <w:rsid w:val="00FC0928"/>
    <w:rsid w:val="00FC0D36"/>
    <w:rsid w:val="00FC121C"/>
    <w:rsid w:val="00FC2B24"/>
    <w:rsid w:val="00FC4C0E"/>
    <w:rsid w:val="00FD08EB"/>
    <w:rsid w:val="00FD0EB2"/>
    <w:rsid w:val="00FD2701"/>
    <w:rsid w:val="00FD451D"/>
    <w:rsid w:val="00FD6C89"/>
    <w:rsid w:val="00FD7B1A"/>
    <w:rsid w:val="00FE06C5"/>
    <w:rsid w:val="00FE0BB7"/>
    <w:rsid w:val="00FE1B75"/>
    <w:rsid w:val="00FE281C"/>
    <w:rsid w:val="00FE3037"/>
    <w:rsid w:val="00FE5D6C"/>
    <w:rsid w:val="00FE6A95"/>
    <w:rsid w:val="00FE6D99"/>
    <w:rsid w:val="00FF0F81"/>
    <w:rsid w:val="00FF4C6E"/>
    <w:rsid w:val="00FF62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FA2E9"/>
  <w15:docId w15:val="{AAE339AA-3177-4AEB-A2BB-6C8ACFED1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60" w:lineRule="atLeast"/>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D8E"/>
  </w:style>
  <w:style w:type="paragraph" w:styleId="Heading1">
    <w:name w:val="heading 1"/>
    <w:basedOn w:val="Normal"/>
    <w:next w:val="Normal"/>
    <w:link w:val="Heading1Char"/>
    <w:uiPriority w:val="9"/>
    <w:qFormat/>
    <w:rsid w:val="00564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00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00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600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4A396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D3B6A"/>
    <w:pPr>
      <w:ind w:left="720"/>
      <w:contextualSpacing/>
    </w:pPr>
  </w:style>
  <w:style w:type="character" w:customStyle="1" w:styleId="Heading1Char">
    <w:name w:val="Heading 1 Char"/>
    <w:basedOn w:val="DefaultParagraphFont"/>
    <w:link w:val="Heading1"/>
    <w:uiPriority w:val="9"/>
    <w:rsid w:val="00564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4BA1"/>
    <w:pPr>
      <w:outlineLvl w:val="9"/>
    </w:pPr>
  </w:style>
  <w:style w:type="character" w:customStyle="1" w:styleId="fontstyle01">
    <w:name w:val="fontstyle01"/>
    <w:basedOn w:val="DefaultParagraphFont"/>
    <w:rsid w:val="00564BA1"/>
    <w:rPr>
      <w:rFonts w:ascii="Symbol" w:hAnsi="Symbol" w:hint="default"/>
      <w:b w:val="0"/>
      <w:bCs w:val="0"/>
      <w:i w:val="0"/>
      <w:iCs w:val="0"/>
      <w:color w:val="000000"/>
      <w:sz w:val="26"/>
      <w:szCs w:val="26"/>
    </w:rPr>
  </w:style>
  <w:style w:type="character" w:customStyle="1" w:styleId="fontstyle21">
    <w:name w:val="fontstyle21"/>
    <w:basedOn w:val="DefaultParagraphFont"/>
    <w:rsid w:val="00564BA1"/>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535F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F88"/>
  </w:style>
  <w:style w:type="paragraph" w:styleId="Footer">
    <w:name w:val="footer"/>
    <w:basedOn w:val="Normal"/>
    <w:link w:val="FooterChar"/>
    <w:uiPriority w:val="99"/>
    <w:unhideWhenUsed/>
    <w:qFormat/>
    <w:rsid w:val="00535F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F88"/>
  </w:style>
  <w:style w:type="character" w:styleId="PlaceholderText">
    <w:name w:val="Placeholder Text"/>
    <w:basedOn w:val="DefaultParagraphFont"/>
    <w:uiPriority w:val="99"/>
    <w:semiHidden/>
    <w:rsid w:val="00535F88"/>
    <w:rPr>
      <w:color w:val="808080"/>
    </w:rPr>
  </w:style>
  <w:style w:type="character" w:customStyle="1" w:styleId="ListParagraphChar">
    <w:name w:val="List Paragraph Char"/>
    <w:basedOn w:val="DefaultParagraphFont"/>
    <w:link w:val="ListParagraph"/>
    <w:uiPriority w:val="34"/>
    <w:rsid w:val="00637712"/>
  </w:style>
  <w:style w:type="table" w:styleId="TableGrid">
    <w:name w:val="Table Grid"/>
    <w:basedOn w:val="TableNormal"/>
    <w:rsid w:val="00C73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C73B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
    <w:name w:val="1"/>
    <w:basedOn w:val="Normal"/>
    <w:link w:val="1Char"/>
    <w:qFormat/>
    <w:rsid w:val="00D51224"/>
    <w:pPr>
      <w:numPr>
        <w:numId w:val="2"/>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Normal"/>
    <w:link w:val="2Char"/>
    <w:qFormat/>
    <w:rsid w:val="00B66CE8"/>
    <w:pPr>
      <w:numPr>
        <w:ilvl w:val="1"/>
        <w:numId w:val="2"/>
      </w:numPr>
      <w:spacing w:after="0" w:line="360" w:lineRule="auto"/>
      <w:ind w:left="0" w:firstLine="0"/>
      <w:jc w:val="both"/>
      <w:outlineLvl w:val="1"/>
    </w:pPr>
    <w:rPr>
      <w:rFonts w:ascii="Times New Roman" w:eastAsia="Calibri" w:hAnsi="Times New Roman" w:cs="Times New Roman"/>
      <w:b/>
      <w:sz w:val="26"/>
      <w:szCs w:val="26"/>
      <w:lang w:val="nl-NL"/>
    </w:rPr>
  </w:style>
  <w:style w:type="paragraph" w:customStyle="1" w:styleId="3">
    <w:name w:val="3"/>
    <w:basedOn w:val="Normal"/>
    <w:link w:val="3Char"/>
    <w:qFormat/>
    <w:rsid w:val="00424E02"/>
    <w:pPr>
      <w:spacing w:after="0" w:line="360" w:lineRule="auto"/>
      <w:jc w:val="both"/>
      <w:outlineLvl w:val="2"/>
    </w:pPr>
    <w:rPr>
      <w:rFonts w:ascii="Times New Roman" w:eastAsia="Calibri" w:hAnsi="Times New Roman" w:cs="Times New Roman"/>
      <w:b/>
      <w:i/>
      <w:sz w:val="26"/>
      <w:szCs w:val="26"/>
    </w:rPr>
  </w:style>
  <w:style w:type="paragraph" w:customStyle="1" w:styleId="4">
    <w:name w:val="4"/>
    <w:basedOn w:val="Normal"/>
    <w:link w:val="4Char"/>
    <w:qFormat/>
    <w:rsid w:val="00D51224"/>
    <w:pPr>
      <w:numPr>
        <w:ilvl w:val="3"/>
        <w:numId w:val="2"/>
      </w:numPr>
      <w:spacing w:after="0" w:line="360" w:lineRule="auto"/>
      <w:jc w:val="center"/>
    </w:pPr>
    <w:rPr>
      <w:rFonts w:ascii="Times New Roman" w:eastAsia="Calibri" w:hAnsi="Times New Roman" w:cs="Times New Roman"/>
      <w:sz w:val="26"/>
      <w:szCs w:val="26"/>
    </w:rPr>
  </w:style>
  <w:style w:type="paragraph" w:customStyle="1" w:styleId="5">
    <w:name w:val="5"/>
    <w:basedOn w:val="Normal"/>
    <w:qFormat/>
    <w:rsid w:val="00D51224"/>
    <w:pPr>
      <w:numPr>
        <w:ilvl w:val="4"/>
        <w:numId w:val="2"/>
      </w:numPr>
      <w:spacing w:after="0" w:line="360" w:lineRule="auto"/>
      <w:jc w:val="center"/>
    </w:pPr>
    <w:rPr>
      <w:rFonts w:ascii="Times New Roman" w:eastAsia="Calibri" w:hAnsi="Times New Roman" w:cs="Times New Roman"/>
      <w:sz w:val="26"/>
      <w:szCs w:val="26"/>
    </w:rPr>
  </w:style>
  <w:style w:type="paragraph" w:customStyle="1" w:styleId="11">
    <w:name w:val="11"/>
    <w:basedOn w:val="1"/>
    <w:link w:val="11Char"/>
    <w:qFormat/>
    <w:rsid w:val="00C23BD2"/>
    <w:pPr>
      <w:numPr>
        <w:numId w:val="0"/>
      </w:numPr>
    </w:pPr>
  </w:style>
  <w:style w:type="character" w:customStyle="1" w:styleId="11Char">
    <w:name w:val="11 Char"/>
    <w:basedOn w:val="DefaultParagraphFont"/>
    <w:link w:val="11"/>
    <w:rsid w:val="00C23BD2"/>
    <w:rPr>
      <w:rFonts w:ascii="Times New Roman" w:eastAsia="Calibri" w:hAnsi="Times New Roman" w:cs="Times New Roman"/>
      <w:b/>
      <w:sz w:val="28"/>
      <w:szCs w:val="26"/>
      <w:lang w:val="nl-NL"/>
    </w:rPr>
  </w:style>
  <w:style w:type="character" w:customStyle="1" w:styleId="2Char">
    <w:name w:val="2 Char"/>
    <w:basedOn w:val="DefaultParagraphFont"/>
    <w:link w:val="2"/>
    <w:rsid w:val="00B66CE8"/>
    <w:rPr>
      <w:rFonts w:ascii="Times New Roman" w:eastAsia="Calibri" w:hAnsi="Times New Roman" w:cs="Times New Roman"/>
      <w:b/>
      <w:sz w:val="26"/>
      <w:szCs w:val="26"/>
      <w:lang w:val="nl-NL"/>
    </w:rPr>
  </w:style>
  <w:style w:type="character" w:customStyle="1" w:styleId="3Char">
    <w:name w:val="3 Char"/>
    <w:basedOn w:val="DefaultParagraphFont"/>
    <w:link w:val="3"/>
    <w:rsid w:val="00424E02"/>
    <w:rPr>
      <w:rFonts w:ascii="Times New Roman" w:eastAsia="Calibri" w:hAnsi="Times New Roman" w:cs="Times New Roman"/>
      <w:b/>
      <w:i/>
      <w:sz w:val="26"/>
      <w:szCs w:val="26"/>
    </w:rPr>
  </w:style>
  <w:style w:type="paragraph" w:styleId="BodyText">
    <w:name w:val="Body Text"/>
    <w:basedOn w:val="Normal"/>
    <w:link w:val="BodyTextChar"/>
    <w:rsid w:val="004747E2"/>
    <w:pPr>
      <w:spacing w:before="30" w:after="30" w:line="312" w:lineRule="auto"/>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4747E2"/>
    <w:rPr>
      <w:rFonts w:ascii="Times New Roman" w:eastAsia="Times New Roman" w:hAnsi="Times New Roman" w:cs="Times New Roman"/>
      <w:sz w:val="26"/>
      <w:szCs w:val="24"/>
    </w:rPr>
  </w:style>
  <w:style w:type="character" w:customStyle="1" w:styleId="Heading2Char">
    <w:name w:val="Heading 2 Char"/>
    <w:basedOn w:val="DefaultParagraphFont"/>
    <w:link w:val="Heading2"/>
    <w:uiPriority w:val="9"/>
    <w:rsid w:val="00D600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00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60073"/>
    <w:rPr>
      <w:rFonts w:asciiTheme="majorHAnsi" w:eastAsiaTheme="majorEastAsia" w:hAnsiTheme="majorHAnsi" w:cstheme="majorBidi"/>
      <w:i/>
      <w:iCs/>
      <w:color w:val="2E74B5" w:themeColor="accent1" w:themeShade="BF"/>
    </w:rPr>
  </w:style>
  <w:style w:type="paragraph" w:styleId="NoSpacing">
    <w:name w:val="No Spacing"/>
    <w:uiPriority w:val="1"/>
    <w:qFormat/>
    <w:rsid w:val="00E72E6A"/>
    <w:pPr>
      <w:spacing w:after="0" w:line="240" w:lineRule="auto"/>
    </w:pPr>
    <w:rPr>
      <w:rFonts w:ascii="Times New Roman" w:eastAsia="Calibri" w:hAnsi="Times New Roman" w:cs="Times New Roman"/>
      <w:sz w:val="26"/>
    </w:rPr>
  </w:style>
  <w:style w:type="character" w:customStyle="1" w:styleId="4Char">
    <w:name w:val="4 Char"/>
    <w:basedOn w:val="DefaultParagraphFont"/>
    <w:link w:val="4"/>
    <w:rsid w:val="009C591E"/>
    <w:rPr>
      <w:rFonts w:ascii="Times New Roman" w:eastAsia="Calibri" w:hAnsi="Times New Roman" w:cs="Times New Roman"/>
      <w:sz w:val="26"/>
      <w:szCs w:val="26"/>
    </w:rPr>
  </w:style>
  <w:style w:type="paragraph" w:styleId="TOC1">
    <w:name w:val="toc 1"/>
    <w:basedOn w:val="Normal"/>
    <w:next w:val="Normal"/>
    <w:autoRedefine/>
    <w:uiPriority w:val="39"/>
    <w:unhideWhenUsed/>
    <w:rsid w:val="00E41E90"/>
    <w:pPr>
      <w:tabs>
        <w:tab w:val="right" w:leader="dot" w:pos="9061"/>
      </w:tabs>
      <w:spacing w:after="0" w:line="360" w:lineRule="auto"/>
      <w:ind w:firstLine="0"/>
      <w:jc w:val="both"/>
    </w:pPr>
    <w:rPr>
      <w:rFonts w:ascii="Times New Roman" w:hAnsi="Times New Roman" w:cs="Times New Roman"/>
      <w:noProof/>
      <w:sz w:val="26"/>
    </w:rPr>
  </w:style>
  <w:style w:type="character" w:styleId="Hyperlink">
    <w:name w:val="Hyperlink"/>
    <w:basedOn w:val="DefaultParagraphFont"/>
    <w:uiPriority w:val="99"/>
    <w:unhideWhenUsed/>
    <w:rsid w:val="00744EB3"/>
    <w:rPr>
      <w:color w:val="0563C1" w:themeColor="hyperlink"/>
      <w:u w:val="single"/>
    </w:rPr>
  </w:style>
  <w:style w:type="paragraph" w:styleId="TOC2">
    <w:name w:val="toc 2"/>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TOC3">
    <w:name w:val="toc 3"/>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Caption">
    <w:name w:val="caption"/>
    <w:basedOn w:val="Normal"/>
    <w:next w:val="Normal"/>
    <w:uiPriority w:val="35"/>
    <w:unhideWhenUsed/>
    <w:qFormat/>
    <w:rsid w:val="00B260E0"/>
    <w:pPr>
      <w:spacing w:after="200" w:line="240" w:lineRule="auto"/>
    </w:pPr>
    <w:rPr>
      <w:i/>
      <w:iCs/>
      <w:color w:val="44546A" w:themeColor="text2"/>
      <w:sz w:val="18"/>
      <w:szCs w:val="18"/>
    </w:rPr>
  </w:style>
  <w:style w:type="paragraph" w:customStyle="1" w:styleId="Hinh">
    <w:name w:val="Hinh"/>
    <w:basedOn w:val="Normal"/>
    <w:link w:val="HinhChar"/>
    <w:qFormat/>
    <w:rsid w:val="00C729EF"/>
    <w:pPr>
      <w:spacing w:line="360" w:lineRule="auto"/>
      <w:jc w:val="center"/>
    </w:pPr>
    <w:rPr>
      <w:rFonts w:ascii="Times New Roman" w:hAnsi="Times New Roman" w:cs="Times New Roman"/>
      <w:b/>
      <w:noProof/>
      <w:sz w:val="26"/>
      <w:szCs w:val="26"/>
    </w:rPr>
  </w:style>
  <w:style w:type="paragraph" w:styleId="TableofFigures">
    <w:name w:val="table of figures"/>
    <w:basedOn w:val="Normal"/>
    <w:next w:val="Normal"/>
    <w:link w:val="TableofFiguresChar"/>
    <w:uiPriority w:val="99"/>
    <w:unhideWhenUsed/>
    <w:rsid w:val="00411597"/>
    <w:pPr>
      <w:spacing w:after="0"/>
    </w:pPr>
  </w:style>
  <w:style w:type="character" w:customStyle="1" w:styleId="HinhChar">
    <w:name w:val="Hinh Char"/>
    <w:basedOn w:val="DefaultParagraphFont"/>
    <w:link w:val="Hinh"/>
    <w:rsid w:val="00C729EF"/>
    <w:rPr>
      <w:rFonts w:ascii="Times New Roman" w:hAnsi="Times New Roman" w:cs="Times New Roman"/>
      <w:b/>
      <w:noProof/>
      <w:sz w:val="26"/>
      <w:szCs w:val="26"/>
    </w:rPr>
  </w:style>
  <w:style w:type="paragraph" w:customStyle="1" w:styleId="Bang">
    <w:name w:val="Bang"/>
    <w:basedOn w:val="Normal"/>
    <w:link w:val="BangChar"/>
    <w:qFormat/>
    <w:rsid w:val="0095435B"/>
    <w:pPr>
      <w:spacing w:before="80" w:after="20" w:line="360" w:lineRule="auto"/>
      <w:ind w:left="720" w:firstLine="720"/>
      <w:jc w:val="center"/>
    </w:pPr>
    <w:rPr>
      <w:rFonts w:ascii="Times New Roman" w:hAnsi="Times New Roman" w:cs="Times New Roman"/>
      <w:b/>
      <w:noProof/>
      <w:sz w:val="26"/>
      <w:szCs w:val="26"/>
    </w:rPr>
  </w:style>
  <w:style w:type="character" w:customStyle="1" w:styleId="BangChar">
    <w:name w:val="Bang Char"/>
    <w:basedOn w:val="DefaultParagraphFont"/>
    <w:link w:val="Bang"/>
    <w:rsid w:val="0095435B"/>
    <w:rPr>
      <w:rFonts w:ascii="Times New Roman" w:hAnsi="Times New Roman" w:cs="Times New Roman"/>
      <w:b/>
      <w:noProof/>
      <w:sz w:val="26"/>
      <w:szCs w:val="26"/>
    </w:rPr>
  </w:style>
  <w:style w:type="paragraph" w:customStyle="1" w:styleId="6">
    <w:name w:val="6"/>
    <w:basedOn w:val="3"/>
    <w:link w:val="6Char"/>
    <w:qFormat/>
    <w:rsid w:val="00B66CE8"/>
    <w:pPr>
      <w:numPr>
        <w:ilvl w:val="5"/>
      </w:numPr>
      <w:ind w:firstLine="567"/>
    </w:pPr>
    <w:rPr>
      <w:b w:val="0"/>
    </w:rPr>
  </w:style>
  <w:style w:type="character" w:customStyle="1" w:styleId="6Char">
    <w:name w:val="6 Char"/>
    <w:basedOn w:val="3Char"/>
    <w:link w:val="6"/>
    <w:rsid w:val="00B66CE8"/>
    <w:rPr>
      <w:rFonts w:ascii="Times New Roman" w:eastAsia="Calibri" w:hAnsi="Times New Roman" w:cs="Times New Roman"/>
      <w:b w:val="0"/>
      <w:i/>
      <w:sz w:val="26"/>
      <w:szCs w:val="26"/>
    </w:rPr>
  </w:style>
  <w:style w:type="paragraph" w:styleId="BalloonText">
    <w:name w:val="Balloon Text"/>
    <w:basedOn w:val="Normal"/>
    <w:link w:val="BalloonTextChar"/>
    <w:uiPriority w:val="99"/>
    <w:semiHidden/>
    <w:unhideWhenUsed/>
    <w:rsid w:val="00546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464"/>
    <w:rPr>
      <w:rFonts w:ascii="Tahoma" w:hAnsi="Tahoma" w:cs="Tahoma"/>
      <w:sz w:val="16"/>
      <w:szCs w:val="16"/>
    </w:rPr>
  </w:style>
  <w:style w:type="paragraph" w:customStyle="1" w:styleId="b">
    <w:name w:val="b"/>
    <w:basedOn w:val="Caption"/>
    <w:qFormat/>
    <w:rsid w:val="0097631E"/>
    <w:pPr>
      <w:ind w:left="3600" w:hanging="3600"/>
    </w:pPr>
    <w:rPr>
      <w:rFonts w:asciiTheme="majorHAnsi" w:eastAsiaTheme="minorEastAsia" w:hAnsiTheme="majorHAnsi" w:cstheme="majorHAnsi"/>
      <w:i w:val="0"/>
      <w:color w:val="auto"/>
      <w:sz w:val="26"/>
      <w:szCs w:val="26"/>
      <w:lang w:eastAsia="ja-JP"/>
    </w:rPr>
  </w:style>
  <w:style w:type="paragraph" w:customStyle="1" w:styleId="h">
    <w:name w:val="h"/>
    <w:basedOn w:val="Caption"/>
    <w:link w:val="hChar"/>
    <w:qFormat/>
    <w:rsid w:val="0097631E"/>
    <w:pPr>
      <w:ind w:left="2880" w:hanging="2880"/>
      <w:jc w:val="center"/>
    </w:pPr>
    <w:rPr>
      <w:rFonts w:asciiTheme="majorHAnsi" w:eastAsiaTheme="minorEastAsia" w:hAnsiTheme="majorHAnsi" w:cstheme="majorHAnsi"/>
      <w:i w:val="0"/>
      <w:color w:val="auto"/>
      <w:sz w:val="26"/>
      <w:szCs w:val="26"/>
      <w:lang w:val="vi-VN" w:eastAsia="ja-JP"/>
    </w:rPr>
  </w:style>
  <w:style w:type="character" w:customStyle="1" w:styleId="hChar">
    <w:name w:val="h Char"/>
    <w:basedOn w:val="DefaultParagraphFont"/>
    <w:link w:val="h"/>
    <w:rsid w:val="0097631E"/>
    <w:rPr>
      <w:rFonts w:asciiTheme="majorHAnsi" w:eastAsiaTheme="minorEastAsia" w:hAnsiTheme="majorHAnsi" w:cstheme="majorHAnsi"/>
      <w:iCs/>
      <w:sz w:val="26"/>
      <w:szCs w:val="26"/>
      <w:lang w:val="vi-VN" w:eastAsia="ja-JP"/>
    </w:rPr>
  </w:style>
  <w:style w:type="paragraph" w:customStyle="1" w:styleId="TableHeader">
    <w:name w:val="Table Header"/>
    <w:basedOn w:val="Normal"/>
    <w:rsid w:val="0097631E"/>
    <w:pPr>
      <w:widowControl w:val="0"/>
      <w:spacing w:before="120" w:line="240" w:lineRule="auto"/>
      <w:ind w:firstLine="0"/>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97631E"/>
    <w:pPr>
      <w:spacing w:before="120" w:line="240" w:lineRule="exact"/>
      <w:ind w:firstLine="0"/>
    </w:pPr>
    <w:rPr>
      <w:rFonts w:ascii="Arial" w:eastAsia="Times New Roman" w:hAnsi="Arial" w:cs="Times New Roman"/>
      <w:i/>
      <w:color w:val="0000FF"/>
      <w:sz w:val="20"/>
      <w:szCs w:val="24"/>
    </w:rPr>
  </w:style>
  <w:style w:type="character" w:customStyle="1" w:styleId="InfoBlueCharChar">
    <w:name w:val="InfoBlue Char Char"/>
    <w:link w:val="InfoBlue"/>
    <w:rsid w:val="0097631E"/>
    <w:rPr>
      <w:rFonts w:ascii="Arial" w:eastAsia="Times New Roman" w:hAnsi="Arial" w:cs="Times New Roman"/>
      <w:i/>
      <w:color w:val="0000FF"/>
      <w:sz w:val="20"/>
      <w:szCs w:val="24"/>
    </w:rPr>
  </w:style>
  <w:style w:type="paragraph" w:customStyle="1" w:styleId="Heading11">
    <w:name w:val="Heading 11"/>
    <w:basedOn w:val="1"/>
    <w:link w:val="heading1Char0"/>
    <w:qFormat/>
    <w:rsid w:val="006E05DD"/>
    <w:pPr>
      <w:keepNext/>
      <w:numPr>
        <w:numId w:val="0"/>
      </w:numPr>
      <w:spacing w:after="120" w:line="276" w:lineRule="auto"/>
      <w:jc w:val="left"/>
      <w:outlineLvl w:val="0"/>
    </w:pPr>
    <w:rPr>
      <w:rFonts w:eastAsia="Times New Roman"/>
      <w:bCs/>
      <w:color w:val="2E74B5" w:themeColor="accent1" w:themeShade="BF"/>
      <w:kern w:val="32"/>
      <w:szCs w:val="28"/>
    </w:rPr>
  </w:style>
  <w:style w:type="character" w:customStyle="1" w:styleId="heading1Char0">
    <w:name w:val="heading 1 Char"/>
    <w:basedOn w:val="Heading1Char"/>
    <w:link w:val="Heading11"/>
    <w:rsid w:val="006E05DD"/>
    <w:rPr>
      <w:rFonts w:ascii="Times New Roman" w:eastAsia="Times New Roman" w:hAnsi="Times New Roman" w:cs="Times New Roman"/>
      <w:b/>
      <w:bCs/>
      <w:color w:val="2E74B5" w:themeColor="accent1" w:themeShade="BF"/>
      <w:kern w:val="32"/>
      <w:sz w:val="28"/>
      <w:szCs w:val="28"/>
      <w:lang w:val="nl-NL"/>
    </w:rPr>
  </w:style>
  <w:style w:type="character" w:customStyle="1" w:styleId="TableofFiguresChar">
    <w:name w:val="Table of Figures Char"/>
    <w:basedOn w:val="DefaultParagraphFont"/>
    <w:link w:val="TableofFigures"/>
    <w:uiPriority w:val="99"/>
    <w:rsid w:val="006E05DD"/>
  </w:style>
  <w:style w:type="character" w:customStyle="1" w:styleId="1Char">
    <w:name w:val="1 Char"/>
    <w:basedOn w:val="DefaultParagraphFont"/>
    <w:link w:val="1"/>
    <w:rsid w:val="00B767D0"/>
    <w:rPr>
      <w:rFonts w:ascii="Times New Roman" w:eastAsia="Calibri" w:hAnsi="Times New Roman" w:cs="Times New Roman"/>
      <w:b/>
      <w:sz w:val="28"/>
      <w:szCs w:val="26"/>
      <w:lang w:val="nl-NL"/>
    </w:rPr>
  </w:style>
  <w:style w:type="character" w:styleId="Strong">
    <w:name w:val="Strong"/>
    <w:basedOn w:val="DefaultParagraphFont"/>
    <w:uiPriority w:val="22"/>
    <w:qFormat/>
    <w:rsid w:val="00B767D0"/>
    <w:rPr>
      <w:b/>
      <w:bCs/>
    </w:rPr>
  </w:style>
  <w:style w:type="paragraph" w:customStyle="1" w:styleId="kieumoi">
    <w:name w:val="kieumoi"/>
    <w:basedOn w:val="Heading11"/>
    <w:link w:val="kieumoiChar"/>
    <w:qFormat/>
    <w:rsid w:val="003C0AFA"/>
    <w:pPr>
      <w:jc w:val="center"/>
    </w:pPr>
    <w:rPr>
      <w:sz w:val="24"/>
      <w:szCs w:val="24"/>
    </w:rPr>
  </w:style>
  <w:style w:type="paragraph" w:customStyle="1" w:styleId="Style1">
    <w:name w:val="Style1"/>
    <w:basedOn w:val="Heading11"/>
    <w:next w:val="kieumoi"/>
    <w:link w:val="Style1Char"/>
    <w:qFormat/>
    <w:rsid w:val="003C0AFA"/>
    <w:pPr>
      <w:jc w:val="center"/>
    </w:pPr>
    <w:rPr>
      <w:sz w:val="24"/>
      <w:szCs w:val="24"/>
    </w:rPr>
  </w:style>
  <w:style w:type="character" w:customStyle="1" w:styleId="kieumoiChar">
    <w:name w:val="kieumoi Char"/>
    <w:basedOn w:val="heading1Char0"/>
    <w:link w:val="kieumoi"/>
    <w:rsid w:val="003C0AFA"/>
    <w:rPr>
      <w:rFonts w:ascii="Times New Roman" w:eastAsia="Times New Roman" w:hAnsi="Times New Roman" w:cs="Times New Roman"/>
      <w:b/>
      <w:bCs/>
      <w:color w:val="2E74B5" w:themeColor="accent1" w:themeShade="BF"/>
      <w:kern w:val="32"/>
      <w:sz w:val="24"/>
      <w:szCs w:val="24"/>
      <w:lang w:val="nl-NL"/>
    </w:rPr>
  </w:style>
  <w:style w:type="character" w:customStyle="1" w:styleId="Style1Char">
    <w:name w:val="Style1 Char"/>
    <w:basedOn w:val="heading1Char0"/>
    <w:link w:val="Style1"/>
    <w:rsid w:val="003C0AFA"/>
    <w:rPr>
      <w:rFonts w:ascii="Times New Roman" w:eastAsia="Times New Roman" w:hAnsi="Times New Roman" w:cs="Times New Roman"/>
      <w:b/>
      <w:bCs/>
      <w:color w:val="2E74B5" w:themeColor="accent1" w:themeShade="BF"/>
      <w:kern w:val="32"/>
      <w:sz w:val="24"/>
      <w:szCs w:val="24"/>
      <w:lang w:val="nl-NL"/>
    </w:rPr>
  </w:style>
  <w:style w:type="paragraph" w:customStyle="1" w:styleId="Style3">
    <w:name w:val="Style3"/>
    <w:basedOn w:val="Heading11"/>
    <w:next w:val="Heading11"/>
    <w:link w:val="Style3Char"/>
    <w:rsid w:val="003C0AFA"/>
  </w:style>
  <w:style w:type="character" w:customStyle="1" w:styleId="Style3Char">
    <w:name w:val="Style3 Char"/>
    <w:basedOn w:val="heading1Char0"/>
    <w:link w:val="Style3"/>
    <w:rsid w:val="003C0AFA"/>
    <w:rPr>
      <w:rFonts w:ascii="Times New Roman" w:eastAsia="Times New Roman" w:hAnsi="Times New Roman" w:cs="Times New Roman"/>
      <w:b/>
      <w:bCs/>
      <w:color w:val="2E74B5" w:themeColor="accent1" w:themeShade="BF"/>
      <w:kern w:val="32"/>
      <w:sz w:val="28"/>
      <w:szCs w:val="28"/>
      <w:lang w:val="nl-NL"/>
    </w:rPr>
  </w:style>
  <w:style w:type="character" w:customStyle="1" w:styleId="Heading8Char">
    <w:name w:val="Heading 8 Char"/>
    <w:basedOn w:val="DefaultParagraphFont"/>
    <w:link w:val="Heading8"/>
    <w:uiPriority w:val="9"/>
    <w:semiHidden/>
    <w:rsid w:val="004A3966"/>
    <w:rPr>
      <w:rFonts w:asciiTheme="majorHAnsi" w:eastAsiaTheme="majorEastAsia" w:hAnsiTheme="majorHAnsi" w:cstheme="majorBidi"/>
      <w:color w:val="272727" w:themeColor="text1" w:themeTint="D8"/>
      <w:sz w:val="21"/>
      <w:szCs w:val="21"/>
    </w:rPr>
  </w:style>
  <w:style w:type="paragraph" w:styleId="BodyText3">
    <w:name w:val="Body Text 3"/>
    <w:basedOn w:val="Normal"/>
    <w:link w:val="BodyText3Char"/>
    <w:rsid w:val="004A3966"/>
    <w:pPr>
      <w:spacing w:line="240" w:lineRule="auto"/>
      <w:ind w:firstLine="0"/>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4A3966"/>
    <w:rPr>
      <w:rFonts w:ascii="Times New Roman" w:eastAsia="Times New Roman" w:hAnsi="Times New Roman" w:cs="Times New Roman"/>
      <w:sz w:val="16"/>
      <w:szCs w:val="16"/>
    </w:rPr>
  </w:style>
  <w:style w:type="paragraph" w:styleId="TOC4">
    <w:name w:val="toc 4"/>
    <w:basedOn w:val="Normal"/>
    <w:next w:val="Normal"/>
    <w:autoRedefine/>
    <w:uiPriority w:val="39"/>
    <w:unhideWhenUsed/>
    <w:rsid w:val="005D73E4"/>
    <w:pPr>
      <w:tabs>
        <w:tab w:val="right" w:leader="dot" w:pos="9356"/>
      </w:tabs>
      <w:spacing w:after="100" w:line="360" w:lineRule="auto"/>
      <w:ind w:firstLine="0"/>
      <w:jc w:val="both"/>
    </w:pPr>
    <w:rPr>
      <w:rFonts w:ascii="Times New Roman" w:eastAsiaTheme="minorEastAsia" w:hAnsi="Times New Roman" w:cs="Times New Roman"/>
      <w:sz w:val="26"/>
    </w:rPr>
  </w:style>
  <w:style w:type="paragraph" w:styleId="TOC5">
    <w:name w:val="toc 5"/>
    <w:basedOn w:val="Normal"/>
    <w:next w:val="Normal"/>
    <w:autoRedefine/>
    <w:uiPriority w:val="39"/>
    <w:unhideWhenUsed/>
    <w:rsid w:val="005D73E4"/>
    <w:pPr>
      <w:spacing w:after="100" w:line="276" w:lineRule="auto"/>
      <w:ind w:left="880" w:firstLine="0"/>
    </w:pPr>
    <w:rPr>
      <w:rFonts w:eastAsiaTheme="minorEastAsia"/>
    </w:rPr>
  </w:style>
  <w:style w:type="paragraph" w:styleId="TOC6">
    <w:name w:val="toc 6"/>
    <w:basedOn w:val="Normal"/>
    <w:next w:val="Normal"/>
    <w:autoRedefine/>
    <w:uiPriority w:val="39"/>
    <w:unhideWhenUsed/>
    <w:rsid w:val="005D73E4"/>
    <w:pPr>
      <w:spacing w:after="100" w:line="276" w:lineRule="auto"/>
      <w:ind w:left="1100" w:firstLine="0"/>
    </w:pPr>
    <w:rPr>
      <w:rFonts w:eastAsiaTheme="minorEastAsia"/>
    </w:rPr>
  </w:style>
  <w:style w:type="paragraph" w:styleId="TOC7">
    <w:name w:val="toc 7"/>
    <w:basedOn w:val="Normal"/>
    <w:next w:val="Normal"/>
    <w:autoRedefine/>
    <w:uiPriority w:val="39"/>
    <w:unhideWhenUsed/>
    <w:rsid w:val="005D73E4"/>
    <w:pPr>
      <w:spacing w:after="100" w:line="276" w:lineRule="auto"/>
      <w:ind w:left="1320" w:firstLine="0"/>
    </w:pPr>
    <w:rPr>
      <w:rFonts w:eastAsiaTheme="minorEastAsia"/>
    </w:rPr>
  </w:style>
  <w:style w:type="paragraph" w:styleId="TOC8">
    <w:name w:val="toc 8"/>
    <w:basedOn w:val="Normal"/>
    <w:next w:val="Normal"/>
    <w:autoRedefine/>
    <w:uiPriority w:val="39"/>
    <w:unhideWhenUsed/>
    <w:rsid w:val="005D73E4"/>
    <w:pPr>
      <w:spacing w:after="100" w:line="276" w:lineRule="auto"/>
      <w:ind w:left="1540" w:firstLine="0"/>
    </w:pPr>
    <w:rPr>
      <w:rFonts w:eastAsiaTheme="minorEastAsia"/>
    </w:rPr>
  </w:style>
  <w:style w:type="paragraph" w:styleId="TOC9">
    <w:name w:val="toc 9"/>
    <w:basedOn w:val="Normal"/>
    <w:next w:val="Normal"/>
    <w:autoRedefine/>
    <w:uiPriority w:val="39"/>
    <w:unhideWhenUsed/>
    <w:rsid w:val="005D73E4"/>
    <w:pPr>
      <w:spacing w:after="100" w:line="276" w:lineRule="auto"/>
      <w:ind w:left="1760" w:firstLine="0"/>
    </w:pPr>
    <w:rPr>
      <w:rFonts w:eastAsiaTheme="minorEastAsia"/>
    </w:rPr>
  </w:style>
  <w:style w:type="paragraph" w:customStyle="1" w:styleId="Style2">
    <w:name w:val="Style2"/>
    <w:basedOn w:val="Normal"/>
    <w:link w:val="Style2Char"/>
    <w:qFormat/>
    <w:rsid w:val="00C81A2B"/>
    <w:pPr>
      <w:ind w:firstLine="0"/>
      <w:jc w:val="center"/>
    </w:pPr>
    <w:rPr>
      <w:rFonts w:ascii="Times New Roman" w:hAnsi="Times New Roman" w:cs="Times New Roman"/>
      <w:b/>
      <w:sz w:val="26"/>
      <w:szCs w:val="26"/>
    </w:rPr>
  </w:style>
  <w:style w:type="character" w:customStyle="1" w:styleId="Style2Char">
    <w:name w:val="Style2 Char"/>
    <w:basedOn w:val="DefaultParagraphFont"/>
    <w:link w:val="Style2"/>
    <w:rsid w:val="00C81A2B"/>
    <w:rPr>
      <w:rFonts w:ascii="Times New Roman" w:hAnsi="Times New Roman" w:cs="Times New Roman"/>
      <w:b/>
      <w:sz w:val="26"/>
      <w:szCs w:val="26"/>
    </w:rPr>
  </w:style>
  <w:style w:type="paragraph" w:customStyle="1" w:styleId="Style4">
    <w:name w:val="Style4"/>
    <w:basedOn w:val="Style2"/>
    <w:link w:val="Style4Char"/>
    <w:qFormat/>
    <w:rsid w:val="00690A36"/>
    <w:pPr>
      <w:numPr>
        <w:numId w:val="18"/>
      </w:numPr>
      <w:ind w:left="360"/>
      <w:jc w:val="left"/>
      <w:outlineLvl w:val="1"/>
    </w:pPr>
  </w:style>
  <w:style w:type="paragraph" w:customStyle="1" w:styleId="Style5">
    <w:name w:val="Style5"/>
    <w:basedOn w:val="Style2"/>
    <w:link w:val="Style5Char"/>
    <w:qFormat/>
    <w:rsid w:val="000556D3"/>
    <w:pPr>
      <w:jc w:val="left"/>
    </w:pPr>
    <w:rPr>
      <w:b w:val="0"/>
    </w:rPr>
  </w:style>
  <w:style w:type="character" w:customStyle="1" w:styleId="Style4Char">
    <w:name w:val="Style4 Char"/>
    <w:basedOn w:val="Style2Char"/>
    <w:link w:val="Style4"/>
    <w:rsid w:val="00690A36"/>
    <w:rPr>
      <w:rFonts w:ascii="Times New Roman" w:hAnsi="Times New Roman" w:cs="Times New Roman"/>
      <w:b/>
      <w:sz w:val="26"/>
      <w:szCs w:val="26"/>
    </w:rPr>
  </w:style>
  <w:style w:type="paragraph" w:customStyle="1" w:styleId="Style6">
    <w:name w:val="Style6"/>
    <w:basedOn w:val="Style2"/>
    <w:link w:val="Style6Char"/>
    <w:qFormat/>
    <w:rsid w:val="000556D3"/>
    <w:pPr>
      <w:jc w:val="left"/>
    </w:pPr>
    <w:rPr>
      <w:b w:val="0"/>
    </w:rPr>
  </w:style>
  <w:style w:type="character" w:customStyle="1" w:styleId="Style5Char">
    <w:name w:val="Style5 Char"/>
    <w:basedOn w:val="Style2Char"/>
    <w:link w:val="Style5"/>
    <w:rsid w:val="000556D3"/>
    <w:rPr>
      <w:rFonts w:ascii="Times New Roman" w:hAnsi="Times New Roman" w:cs="Times New Roman"/>
      <w:b w:val="0"/>
      <w:sz w:val="26"/>
      <w:szCs w:val="26"/>
    </w:rPr>
  </w:style>
  <w:style w:type="paragraph" w:customStyle="1" w:styleId="Style7">
    <w:name w:val="Style7"/>
    <w:basedOn w:val="Style2"/>
    <w:link w:val="Style7Char"/>
    <w:qFormat/>
    <w:rsid w:val="000556D3"/>
    <w:pPr>
      <w:jc w:val="left"/>
    </w:pPr>
    <w:rPr>
      <w:b w:val="0"/>
    </w:rPr>
  </w:style>
  <w:style w:type="character" w:customStyle="1" w:styleId="Style6Char">
    <w:name w:val="Style6 Char"/>
    <w:basedOn w:val="Style2Char"/>
    <w:link w:val="Style6"/>
    <w:rsid w:val="000556D3"/>
    <w:rPr>
      <w:rFonts w:ascii="Times New Roman" w:hAnsi="Times New Roman" w:cs="Times New Roman"/>
      <w:b w:val="0"/>
      <w:sz w:val="26"/>
      <w:szCs w:val="26"/>
    </w:rPr>
  </w:style>
  <w:style w:type="character" w:customStyle="1" w:styleId="Style7Char">
    <w:name w:val="Style7 Char"/>
    <w:basedOn w:val="Style2Char"/>
    <w:link w:val="Style7"/>
    <w:rsid w:val="000556D3"/>
    <w:rPr>
      <w:rFonts w:ascii="Times New Roman" w:hAnsi="Times New Roman" w:cs="Times New Roman"/>
      <w:b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652980">
      <w:bodyDiv w:val="1"/>
      <w:marLeft w:val="0"/>
      <w:marRight w:val="0"/>
      <w:marTop w:val="0"/>
      <w:marBottom w:val="0"/>
      <w:divBdr>
        <w:top w:val="none" w:sz="0" w:space="0" w:color="auto"/>
        <w:left w:val="none" w:sz="0" w:space="0" w:color="auto"/>
        <w:bottom w:val="none" w:sz="0" w:space="0" w:color="auto"/>
        <w:right w:val="none" w:sz="0" w:space="0" w:color="auto"/>
      </w:divBdr>
    </w:div>
    <w:div w:id="185170581">
      <w:bodyDiv w:val="1"/>
      <w:marLeft w:val="0"/>
      <w:marRight w:val="0"/>
      <w:marTop w:val="0"/>
      <w:marBottom w:val="0"/>
      <w:divBdr>
        <w:top w:val="none" w:sz="0" w:space="0" w:color="auto"/>
        <w:left w:val="none" w:sz="0" w:space="0" w:color="auto"/>
        <w:bottom w:val="none" w:sz="0" w:space="0" w:color="auto"/>
        <w:right w:val="none" w:sz="0" w:space="0" w:color="auto"/>
      </w:divBdr>
    </w:div>
    <w:div w:id="238827384">
      <w:bodyDiv w:val="1"/>
      <w:marLeft w:val="0"/>
      <w:marRight w:val="0"/>
      <w:marTop w:val="0"/>
      <w:marBottom w:val="0"/>
      <w:divBdr>
        <w:top w:val="none" w:sz="0" w:space="0" w:color="auto"/>
        <w:left w:val="none" w:sz="0" w:space="0" w:color="auto"/>
        <w:bottom w:val="none" w:sz="0" w:space="0" w:color="auto"/>
        <w:right w:val="none" w:sz="0" w:space="0" w:color="auto"/>
      </w:divBdr>
    </w:div>
    <w:div w:id="253974856">
      <w:bodyDiv w:val="1"/>
      <w:marLeft w:val="0"/>
      <w:marRight w:val="0"/>
      <w:marTop w:val="0"/>
      <w:marBottom w:val="0"/>
      <w:divBdr>
        <w:top w:val="none" w:sz="0" w:space="0" w:color="auto"/>
        <w:left w:val="none" w:sz="0" w:space="0" w:color="auto"/>
        <w:bottom w:val="none" w:sz="0" w:space="0" w:color="auto"/>
        <w:right w:val="none" w:sz="0" w:space="0" w:color="auto"/>
      </w:divBdr>
    </w:div>
    <w:div w:id="261228598">
      <w:bodyDiv w:val="1"/>
      <w:marLeft w:val="0"/>
      <w:marRight w:val="0"/>
      <w:marTop w:val="0"/>
      <w:marBottom w:val="0"/>
      <w:divBdr>
        <w:top w:val="none" w:sz="0" w:space="0" w:color="auto"/>
        <w:left w:val="none" w:sz="0" w:space="0" w:color="auto"/>
        <w:bottom w:val="none" w:sz="0" w:space="0" w:color="auto"/>
        <w:right w:val="none" w:sz="0" w:space="0" w:color="auto"/>
      </w:divBdr>
    </w:div>
    <w:div w:id="397677234">
      <w:bodyDiv w:val="1"/>
      <w:marLeft w:val="0"/>
      <w:marRight w:val="0"/>
      <w:marTop w:val="0"/>
      <w:marBottom w:val="0"/>
      <w:divBdr>
        <w:top w:val="none" w:sz="0" w:space="0" w:color="auto"/>
        <w:left w:val="none" w:sz="0" w:space="0" w:color="auto"/>
        <w:bottom w:val="none" w:sz="0" w:space="0" w:color="auto"/>
        <w:right w:val="none" w:sz="0" w:space="0" w:color="auto"/>
      </w:divBdr>
    </w:div>
    <w:div w:id="404692467">
      <w:bodyDiv w:val="1"/>
      <w:marLeft w:val="0"/>
      <w:marRight w:val="0"/>
      <w:marTop w:val="0"/>
      <w:marBottom w:val="0"/>
      <w:divBdr>
        <w:top w:val="none" w:sz="0" w:space="0" w:color="auto"/>
        <w:left w:val="none" w:sz="0" w:space="0" w:color="auto"/>
        <w:bottom w:val="none" w:sz="0" w:space="0" w:color="auto"/>
        <w:right w:val="none" w:sz="0" w:space="0" w:color="auto"/>
      </w:divBdr>
    </w:div>
    <w:div w:id="419758544">
      <w:bodyDiv w:val="1"/>
      <w:marLeft w:val="0"/>
      <w:marRight w:val="0"/>
      <w:marTop w:val="0"/>
      <w:marBottom w:val="0"/>
      <w:divBdr>
        <w:top w:val="none" w:sz="0" w:space="0" w:color="auto"/>
        <w:left w:val="none" w:sz="0" w:space="0" w:color="auto"/>
        <w:bottom w:val="none" w:sz="0" w:space="0" w:color="auto"/>
        <w:right w:val="none" w:sz="0" w:space="0" w:color="auto"/>
      </w:divBdr>
    </w:div>
    <w:div w:id="431629117">
      <w:bodyDiv w:val="1"/>
      <w:marLeft w:val="0"/>
      <w:marRight w:val="0"/>
      <w:marTop w:val="0"/>
      <w:marBottom w:val="0"/>
      <w:divBdr>
        <w:top w:val="none" w:sz="0" w:space="0" w:color="auto"/>
        <w:left w:val="none" w:sz="0" w:space="0" w:color="auto"/>
        <w:bottom w:val="none" w:sz="0" w:space="0" w:color="auto"/>
        <w:right w:val="none" w:sz="0" w:space="0" w:color="auto"/>
      </w:divBdr>
    </w:div>
    <w:div w:id="596403823">
      <w:bodyDiv w:val="1"/>
      <w:marLeft w:val="0"/>
      <w:marRight w:val="0"/>
      <w:marTop w:val="0"/>
      <w:marBottom w:val="0"/>
      <w:divBdr>
        <w:top w:val="none" w:sz="0" w:space="0" w:color="auto"/>
        <w:left w:val="none" w:sz="0" w:space="0" w:color="auto"/>
        <w:bottom w:val="none" w:sz="0" w:space="0" w:color="auto"/>
        <w:right w:val="none" w:sz="0" w:space="0" w:color="auto"/>
      </w:divBdr>
    </w:div>
    <w:div w:id="597638072">
      <w:bodyDiv w:val="1"/>
      <w:marLeft w:val="0"/>
      <w:marRight w:val="0"/>
      <w:marTop w:val="0"/>
      <w:marBottom w:val="0"/>
      <w:divBdr>
        <w:top w:val="none" w:sz="0" w:space="0" w:color="auto"/>
        <w:left w:val="none" w:sz="0" w:space="0" w:color="auto"/>
        <w:bottom w:val="none" w:sz="0" w:space="0" w:color="auto"/>
        <w:right w:val="none" w:sz="0" w:space="0" w:color="auto"/>
      </w:divBdr>
    </w:div>
    <w:div w:id="619384045">
      <w:bodyDiv w:val="1"/>
      <w:marLeft w:val="0"/>
      <w:marRight w:val="0"/>
      <w:marTop w:val="0"/>
      <w:marBottom w:val="0"/>
      <w:divBdr>
        <w:top w:val="none" w:sz="0" w:space="0" w:color="auto"/>
        <w:left w:val="none" w:sz="0" w:space="0" w:color="auto"/>
        <w:bottom w:val="none" w:sz="0" w:space="0" w:color="auto"/>
        <w:right w:val="none" w:sz="0" w:space="0" w:color="auto"/>
      </w:divBdr>
    </w:div>
    <w:div w:id="632515257">
      <w:bodyDiv w:val="1"/>
      <w:marLeft w:val="0"/>
      <w:marRight w:val="0"/>
      <w:marTop w:val="0"/>
      <w:marBottom w:val="0"/>
      <w:divBdr>
        <w:top w:val="none" w:sz="0" w:space="0" w:color="auto"/>
        <w:left w:val="none" w:sz="0" w:space="0" w:color="auto"/>
        <w:bottom w:val="none" w:sz="0" w:space="0" w:color="auto"/>
        <w:right w:val="none" w:sz="0" w:space="0" w:color="auto"/>
      </w:divBdr>
    </w:div>
    <w:div w:id="653796930">
      <w:bodyDiv w:val="1"/>
      <w:marLeft w:val="0"/>
      <w:marRight w:val="0"/>
      <w:marTop w:val="0"/>
      <w:marBottom w:val="0"/>
      <w:divBdr>
        <w:top w:val="none" w:sz="0" w:space="0" w:color="auto"/>
        <w:left w:val="none" w:sz="0" w:space="0" w:color="auto"/>
        <w:bottom w:val="none" w:sz="0" w:space="0" w:color="auto"/>
        <w:right w:val="none" w:sz="0" w:space="0" w:color="auto"/>
      </w:divBdr>
    </w:div>
    <w:div w:id="724988132">
      <w:bodyDiv w:val="1"/>
      <w:marLeft w:val="0"/>
      <w:marRight w:val="0"/>
      <w:marTop w:val="0"/>
      <w:marBottom w:val="0"/>
      <w:divBdr>
        <w:top w:val="none" w:sz="0" w:space="0" w:color="auto"/>
        <w:left w:val="none" w:sz="0" w:space="0" w:color="auto"/>
        <w:bottom w:val="none" w:sz="0" w:space="0" w:color="auto"/>
        <w:right w:val="none" w:sz="0" w:space="0" w:color="auto"/>
      </w:divBdr>
    </w:div>
    <w:div w:id="734355978">
      <w:bodyDiv w:val="1"/>
      <w:marLeft w:val="0"/>
      <w:marRight w:val="0"/>
      <w:marTop w:val="0"/>
      <w:marBottom w:val="0"/>
      <w:divBdr>
        <w:top w:val="none" w:sz="0" w:space="0" w:color="auto"/>
        <w:left w:val="none" w:sz="0" w:space="0" w:color="auto"/>
        <w:bottom w:val="none" w:sz="0" w:space="0" w:color="auto"/>
        <w:right w:val="none" w:sz="0" w:space="0" w:color="auto"/>
      </w:divBdr>
    </w:div>
    <w:div w:id="766581747">
      <w:bodyDiv w:val="1"/>
      <w:marLeft w:val="0"/>
      <w:marRight w:val="0"/>
      <w:marTop w:val="0"/>
      <w:marBottom w:val="0"/>
      <w:divBdr>
        <w:top w:val="none" w:sz="0" w:space="0" w:color="auto"/>
        <w:left w:val="none" w:sz="0" w:space="0" w:color="auto"/>
        <w:bottom w:val="none" w:sz="0" w:space="0" w:color="auto"/>
        <w:right w:val="none" w:sz="0" w:space="0" w:color="auto"/>
      </w:divBdr>
    </w:div>
    <w:div w:id="1027098660">
      <w:bodyDiv w:val="1"/>
      <w:marLeft w:val="0"/>
      <w:marRight w:val="0"/>
      <w:marTop w:val="0"/>
      <w:marBottom w:val="0"/>
      <w:divBdr>
        <w:top w:val="none" w:sz="0" w:space="0" w:color="auto"/>
        <w:left w:val="none" w:sz="0" w:space="0" w:color="auto"/>
        <w:bottom w:val="none" w:sz="0" w:space="0" w:color="auto"/>
        <w:right w:val="none" w:sz="0" w:space="0" w:color="auto"/>
      </w:divBdr>
    </w:div>
    <w:div w:id="1047992945">
      <w:bodyDiv w:val="1"/>
      <w:marLeft w:val="0"/>
      <w:marRight w:val="0"/>
      <w:marTop w:val="0"/>
      <w:marBottom w:val="0"/>
      <w:divBdr>
        <w:top w:val="none" w:sz="0" w:space="0" w:color="auto"/>
        <w:left w:val="none" w:sz="0" w:space="0" w:color="auto"/>
        <w:bottom w:val="none" w:sz="0" w:space="0" w:color="auto"/>
        <w:right w:val="none" w:sz="0" w:space="0" w:color="auto"/>
      </w:divBdr>
    </w:div>
    <w:div w:id="1092706397">
      <w:bodyDiv w:val="1"/>
      <w:marLeft w:val="0"/>
      <w:marRight w:val="0"/>
      <w:marTop w:val="0"/>
      <w:marBottom w:val="0"/>
      <w:divBdr>
        <w:top w:val="none" w:sz="0" w:space="0" w:color="auto"/>
        <w:left w:val="none" w:sz="0" w:space="0" w:color="auto"/>
        <w:bottom w:val="none" w:sz="0" w:space="0" w:color="auto"/>
        <w:right w:val="none" w:sz="0" w:space="0" w:color="auto"/>
      </w:divBdr>
    </w:div>
    <w:div w:id="1227035907">
      <w:bodyDiv w:val="1"/>
      <w:marLeft w:val="0"/>
      <w:marRight w:val="0"/>
      <w:marTop w:val="0"/>
      <w:marBottom w:val="0"/>
      <w:divBdr>
        <w:top w:val="none" w:sz="0" w:space="0" w:color="auto"/>
        <w:left w:val="none" w:sz="0" w:space="0" w:color="auto"/>
        <w:bottom w:val="none" w:sz="0" w:space="0" w:color="auto"/>
        <w:right w:val="none" w:sz="0" w:space="0" w:color="auto"/>
      </w:divBdr>
    </w:div>
    <w:div w:id="1330013893">
      <w:bodyDiv w:val="1"/>
      <w:marLeft w:val="0"/>
      <w:marRight w:val="0"/>
      <w:marTop w:val="0"/>
      <w:marBottom w:val="0"/>
      <w:divBdr>
        <w:top w:val="none" w:sz="0" w:space="0" w:color="auto"/>
        <w:left w:val="none" w:sz="0" w:space="0" w:color="auto"/>
        <w:bottom w:val="none" w:sz="0" w:space="0" w:color="auto"/>
        <w:right w:val="none" w:sz="0" w:space="0" w:color="auto"/>
      </w:divBdr>
    </w:div>
    <w:div w:id="1532305772">
      <w:bodyDiv w:val="1"/>
      <w:marLeft w:val="0"/>
      <w:marRight w:val="0"/>
      <w:marTop w:val="0"/>
      <w:marBottom w:val="0"/>
      <w:divBdr>
        <w:top w:val="none" w:sz="0" w:space="0" w:color="auto"/>
        <w:left w:val="none" w:sz="0" w:space="0" w:color="auto"/>
        <w:bottom w:val="none" w:sz="0" w:space="0" w:color="auto"/>
        <w:right w:val="none" w:sz="0" w:space="0" w:color="auto"/>
      </w:divBdr>
    </w:div>
    <w:div w:id="1654337385">
      <w:bodyDiv w:val="1"/>
      <w:marLeft w:val="0"/>
      <w:marRight w:val="0"/>
      <w:marTop w:val="0"/>
      <w:marBottom w:val="0"/>
      <w:divBdr>
        <w:top w:val="none" w:sz="0" w:space="0" w:color="auto"/>
        <w:left w:val="none" w:sz="0" w:space="0" w:color="auto"/>
        <w:bottom w:val="none" w:sz="0" w:space="0" w:color="auto"/>
        <w:right w:val="none" w:sz="0" w:space="0" w:color="auto"/>
      </w:divBdr>
    </w:div>
    <w:div w:id="1691952924">
      <w:bodyDiv w:val="1"/>
      <w:marLeft w:val="0"/>
      <w:marRight w:val="0"/>
      <w:marTop w:val="0"/>
      <w:marBottom w:val="0"/>
      <w:divBdr>
        <w:top w:val="none" w:sz="0" w:space="0" w:color="auto"/>
        <w:left w:val="none" w:sz="0" w:space="0" w:color="auto"/>
        <w:bottom w:val="none" w:sz="0" w:space="0" w:color="auto"/>
        <w:right w:val="none" w:sz="0" w:space="0" w:color="auto"/>
      </w:divBdr>
    </w:div>
    <w:div w:id="1714886022">
      <w:bodyDiv w:val="1"/>
      <w:marLeft w:val="0"/>
      <w:marRight w:val="0"/>
      <w:marTop w:val="0"/>
      <w:marBottom w:val="0"/>
      <w:divBdr>
        <w:top w:val="none" w:sz="0" w:space="0" w:color="auto"/>
        <w:left w:val="none" w:sz="0" w:space="0" w:color="auto"/>
        <w:bottom w:val="none" w:sz="0" w:space="0" w:color="auto"/>
        <w:right w:val="none" w:sz="0" w:space="0" w:color="auto"/>
      </w:divBdr>
    </w:div>
    <w:div w:id="1724792002">
      <w:bodyDiv w:val="1"/>
      <w:marLeft w:val="0"/>
      <w:marRight w:val="0"/>
      <w:marTop w:val="0"/>
      <w:marBottom w:val="0"/>
      <w:divBdr>
        <w:top w:val="none" w:sz="0" w:space="0" w:color="auto"/>
        <w:left w:val="none" w:sz="0" w:space="0" w:color="auto"/>
        <w:bottom w:val="none" w:sz="0" w:space="0" w:color="auto"/>
        <w:right w:val="none" w:sz="0" w:space="0" w:color="auto"/>
      </w:divBdr>
    </w:div>
    <w:div w:id="1740668722">
      <w:bodyDiv w:val="1"/>
      <w:marLeft w:val="0"/>
      <w:marRight w:val="0"/>
      <w:marTop w:val="0"/>
      <w:marBottom w:val="0"/>
      <w:divBdr>
        <w:top w:val="none" w:sz="0" w:space="0" w:color="auto"/>
        <w:left w:val="none" w:sz="0" w:space="0" w:color="auto"/>
        <w:bottom w:val="none" w:sz="0" w:space="0" w:color="auto"/>
        <w:right w:val="none" w:sz="0" w:space="0" w:color="auto"/>
      </w:divBdr>
    </w:div>
    <w:div w:id="1891964753">
      <w:bodyDiv w:val="1"/>
      <w:marLeft w:val="0"/>
      <w:marRight w:val="0"/>
      <w:marTop w:val="0"/>
      <w:marBottom w:val="0"/>
      <w:divBdr>
        <w:top w:val="none" w:sz="0" w:space="0" w:color="auto"/>
        <w:left w:val="none" w:sz="0" w:space="0" w:color="auto"/>
        <w:bottom w:val="none" w:sz="0" w:space="0" w:color="auto"/>
        <w:right w:val="none" w:sz="0" w:space="0" w:color="auto"/>
      </w:divBdr>
    </w:div>
    <w:div w:id="1940523369">
      <w:bodyDiv w:val="1"/>
      <w:marLeft w:val="0"/>
      <w:marRight w:val="0"/>
      <w:marTop w:val="0"/>
      <w:marBottom w:val="0"/>
      <w:divBdr>
        <w:top w:val="none" w:sz="0" w:space="0" w:color="auto"/>
        <w:left w:val="none" w:sz="0" w:space="0" w:color="auto"/>
        <w:bottom w:val="none" w:sz="0" w:space="0" w:color="auto"/>
        <w:right w:val="none" w:sz="0" w:space="0" w:color="auto"/>
      </w:divBdr>
    </w:div>
    <w:div w:id="1956213629">
      <w:bodyDiv w:val="1"/>
      <w:marLeft w:val="0"/>
      <w:marRight w:val="0"/>
      <w:marTop w:val="0"/>
      <w:marBottom w:val="0"/>
      <w:divBdr>
        <w:top w:val="none" w:sz="0" w:space="0" w:color="auto"/>
        <w:left w:val="none" w:sz="0" w:space="0" w:color="auto"/>
        <w:bottom w:val="none" w:sz="0" w:space="0" w:color="auto"/>
        <w:right w:val="none" w:sz="0" w:space="0" w:color="auto"/>
      </w:divBdr>
    </w:div>
    <w:div w:id="1996567443">
      <w:bodyDiv w:val="1"/>
      <w:marLeft w:val="0"/>
      <w:marRight w:val="0"/>
      <w:marTop w:val="0"/>
      <w:marBottom w:val="0"/>
      <w:divBdr>
        <w:top w:val="none" w:sz="0" w:space="0" w:color="auto"/>
        <w:left w:val="none" w:sz="0" w:space="0" w:color="auto"/>
        <w:bottom w:val="none" w:sz="0" w:space="0" w:color="auto"/>
        <w:right w:val="none" w:sz="0" w:space="0" w:color="auto"/>
      </w:divBdr>
    </w:div>
    <w:div w:id="205311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hiepsiit.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AppData\Roaming\Microsoft\Templates\NA_2018.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12C609-25E4-4307-A380-249653352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NA_2018.dotm</Template>
  <TotalTime>241</TotalTime>
  <Pages>31</Pages>
  <Words>3012</Words>
  <Characters>17175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 Thu</dc:creator>
  <cp:lastModifiedBy>Danger</cp:lastModifiedBy>
  <cp:revision>61</cp:revision>
  <cp:lastPrinted>2018-12-14T12:06:00Z</cp:lastPrinted>
  <dcterms:created xsi:type="dcterms:W3CDTF">2020-05-26T06:16:00Z</dcterms:created>
  <dcterms:modified xsi:type="dcterms:W3CDTF">2020-12-06T14:20:00Z</dcterms:modified>
</cp:coreProperties>
</file>